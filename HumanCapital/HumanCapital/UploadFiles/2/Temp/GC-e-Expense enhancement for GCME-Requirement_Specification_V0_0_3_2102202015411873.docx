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516AA2" w14:textId="77777777" w:rsidR="00BA0C83" w:rsidRPr="00DA4DA3" w:rsidRDefault="00BA0C83" w:rsidP="00F002E0">
      <w:pPr>
        <w:pStyle w:val="FrontTitle"/>
        <w:spacing w:before="120" w:after="0" w:line="240" w:lineRule="auto"/>
        <w:rPr>
          <w:rFonts w:asciiTheme="minorBidi" w:hAnsiTheme="minorBidi" w:cstheme="minorBidi"/>
          <w:sz w:val="28"/>
          <w:szCs w:val="28"/>
          <w:u w:val="none"/>
          <w:cs/>
          <w:lang w:val="en-US" w:bidi="th-TH"/>
        </w:rPr>
      </w:pPr>
    </w:p>
    <w:p w14:paraId="4D747462" w14:textId="77777777" w:rsidR="009E6804" w:rsidRPr="00DA4DA3" w:rsidRDefault="009E6804" w:rsidP="00F002E0">
      <w:pPr>
        <w:pStyle w:val="FrontTitle"/>
        <w:spacing w:before="120" w:after="0" w:line="240" w:lineRule="auto"/>
        <w:rPr>
          <w:rFonts w:asciiTheme="minorBidi" w:hAnsiTheme="minorBidi" w:cstheme="minorBidi"/>
          <w:b w:val="0"/>
          <w:bCs/>
          <w:sz w:val="48"/>
          <w:szCs w:val="48"/>
          <w:u w:val="none"/>
        </w:rPr>
      </w:pPr>
    </w:p>
    <w:p w14:paraId="07A1C1E6" w14:textId="77777777" w:rsidR="009E6804" w:rsidRPr="00DA4DA3" w:rsidRDefault="009E6804" w:rsidP="00F002E0">
      <w:pPr>
        <w:pStyle w:val="FrontTitle"/>
        <w:spacing w:before="120" w:after="0" w:line="240" w:lineRule="auto"/>
        <w:rPr>
          <w:rFonts w:asciiTheme="minorBidi" w:hAnsiTheme="minorBidi" w:cstheme="minorBidi"/>
          <w:b w:val="0"/>
          <w:bCs/>
          <w:sz w:val="48"/>
          <w:szCs w:val="48"/>
          <w:u w:val="none"/>
          <w:cs/>
          <w:lang w:bidi="th-TH"/>
        </w:rPr>
      </w:pPr>
    </w:p>
    <w:p w14:paraId="6398566A" w14:textId="77777777" w:rsidR="00041EDF" w:rsidRPr="00887E57" w:rsidRDefault="00041EDF" w:rsidP="00F002E0">
      <w:pPr>
        <w:pStyle w:val="FrontTitle"/>
        <w:spacing w:before="120" w:after="0" w:line="240" w:lineRule="auto"/>
        <w:rPr>
          <w:rFonts w:asciiTheme="minorBidi" w:hAnsiTheme="minorBidi" w:cstheme="minorBidi"/>
          <w:sz w:val="48"/>
          <w:szCs w:val="48"/>
          <w:u w:val="none"/>
          <w:cs/>
          <w:lang w:bidi="th-TH"/>
        </w:rPr>
      </w:pPr>
      <w:r w:rsidRPr="00887E57">
        <w:rPr>
          <w:rFonts w:asciiTheme="minorBidi" w:hAnsiTheme="minorBidi" w:cstheme="minorBidi"/>
          <w:sz w:val="48"/>
          <w:szCs w:val="48"/>
          <w:u w:val="none"/>
        </w:rPr>
        <w:t xml:space="preserve">Requirements </w:t>
      </w:r>
      <w:r w:rsidR="00BA0C83" w:rsidRPr="00887E57">
        <w:rPr>
          <w:rFonts w:asciiTheme="minorBidi" w:hAnsiTheme="minorBidi" w:cstheme="minorBidi"/>
          <w:sz w:val="48"/>
          <w:szCs w:val="48"/>
          <w:u w:val="none"/>
        </w:rPr>
        <w:t>Specification</w:t>
      </w:r>
    </w:p>
    <w:p w14:paraId="663813BF" w14:textId="084F9680" w:rsidR="00D243A5" w:rsidRPr="00DA4DA3" w:rsidRDefault="000B5B32" w:rsidP="00F002E0">
      <w:pPr>
        <w:ind w:left="0"/>
        <w:jc w:val="center"/>
        <w:rPr>
          <w:rFonts w:asciiTheme="minorBidi" w:hAnsiTheme="minorBidi" w:cstheme="minorBidi"/>
          <w:b/>
          <w:sz w:val="48"/>
          <w:szCs w:val="48"/>
          <w:lang w:val="en-US" w:bidi="th-TH"/>
        </w:rPr>
      </w:pPr>
      <w:r>
        <w:rPr>
          <w:rFonts w:asciiTheme="minorBidi" w:hAnsiTheme="minorBidi" w:cstheme="minorBidi"/>
          <w:b/>
          <w:sz w:val="48"/>
          <w:szCs w:val="48"/>
          <w:lang w:val="en-US" w:bidi="th-TH"/>
        </w:rPr>
        <w:t xml:space="preserve">GCME </w:t>
      </w:r>
      <w:r>
        <w:rPr>
          <w:rFonts w:asciiTheme="minorBidi" w:hAnsiTheme="minorBidi" w:cs="Cordia New"/>
          <w:b/>
          <w:bCs/>
          <w:sz w:val="48"/>
          <w:szCs w:val="48"/>
          <w:lang w:val="en-US" w:bidi="th-TH"/>
        </w:rPr>
        <w:t>E</w:t>
      </w:r>
      <w:r w:rsidR="00B82DA5">
        <w:rPr>
          <w:rFonts w:asciiTheme="minorBidi" w:hAnsiTheme="minorBidi" w:cs="Cordia New"/>
          <w:b/>
          <w:bCs/>
          <w:sz w:val="48"/>
          <w:szCs w:val="48"/>
          <w:cs/>
          <w:lang w:val="en-US" w:bidi="th-TH"/>
        </w:rPr>
        <w:t>-</w:t>
      </w:r>
      <w:r w:rsidR="00B82DA5">
        <w:rPr>
          <w:rFonts w:asciiTheme="minorBidi" w:hAnsiTheme="minorBidi" w:cstheme="minorBidi"/>
          <w:b/>
          <w:sz w:val="48"/>
          <w:szCs w:val="48"/>
          <w:lang w:val="en-US" w:bidi="th-TH"/>
        </w:rPr>
        <w:t>Expense</w:t>
      </w:r>
      <w:r w:rsidR="00405A4A">
        <w:rPr>
          <w:rFonts w:asciiTheme="minorBidi" w:hAnsiTheme="minorBidi" w:cs="Cordia New"/>
          <w:b/>
          <w:bCs/>
          <w:sz w:val="48"/>
          <w:szCs w:val="48"/>
          <w:cs/>
          <w:lang w:bidi="th-TH"/>
        </w:rPr>
        <w:t xml:space="preserve"> </w:t>
      </w:r>
    </w:p>
    <w:p w14:paraId="105A6E2A" w14:textId="77777777" w:rsidR="00012F70" w:rsidRPr="00DA4DA3" w:rsidRDefault="00012F70" w:rsidP="00F002E0">
      <w:pPr>
        <w:ind w:left="0"/>
        <w:rPr>
          <w:rFonts w:asciiTheme="minorBidi" w:hAnsiTheme="minorBidi" w:cstheme="minorBidi"/>
          <w:b/>
          <w:sz w:val="28"/>
          <w:szCs w:val="28"/>
          <w:cs/>
          <w:lang w:val="en-US" w:bidi="th-TH"/>
        </w:rPr>
      </w:pPr>
    </w:p>
    <w:p w14:paraId="78410AAF" w14:textId="77777777" w:rsidR="00BE1893" w:rsidRPr="00DA4DA3" w:rsidRDefault="00BE1893" w:rsidP="00F002E0">
      <w:pPr>
        <w:ind w:left="0"/>
        <w:rPr>
          <w:rFonts w:asciiTheme="minorBidi" w:hAnsiTheme="minorBidi" w:cstheme="minorBidi"/>
          <w:b/>
          <w:sz w:val="28"/>
          <w:szCs w:val="28"/>
          <w:cs/>
          <w:lang w:val="en-US" w:bidi="th-TH"/>
        </w:rPr>
      </w:pPr>
    </w:p>
    <w:p w14:paraId="7243DC13" w14:textId="77777777" w:rsidR="00041EDF" w:rsidRPr="00DA4DA3" w:rsidRDefault="00041EDF" w:rsidP="00F002E0">
      <w:pPr>
        <w:ind w:left="0"/>
        <w:jc w:val="center"/>
        <w:rPr>
          <w:rFonts w:asciiTheme="minorBidi" w:hAnsiTheme="minorBidi" w:cstheme="minorBidi"/>
          <w:b/>
          <w:sz w:val="40"/>
          <w:szCs w:val="40"/>
        </w:rPr>
      </w:pPr>
      <w:r w:rsidRPr="00DA4DA3">
        <w:rPr>
          <w:rFonts w:asciiTheme="minorBidi" w:hAnsiTheme="minorBidi" w:cstheme="minorBidi"/>
          <w:b/>
          <w:sz w:val="40"/>
          <w:szCs w:val="40"/>
        </w:rPr>
        <w:t>Provided For</w:t>
      </w:r>
      <w:r w:rsidRPr="00DA4DA3">
        <w:rPr>
          <w:rFonts w:asciiTheme="minorBidi" w:hAnsiTheme="minorBidi" w:cstheme="minorBidi"/>
          <w:b/>
          <w:bCs/>
          <w:sz w:val="40"/>
          <w:szCs w:val="40"/>
          <w:cs/>
          <w:lang w:bidi="th-TH"/>
        </w:rPr>
        <w:t>:</w:t>
      </w:r>
    </w:p>
    <w:p w14:paraId="305EB286" w14:textId="569C9D6F" w:rsidR="00012F70" w:rsidRPr="000B5B32" w:rsidRDefault="004945A1" w:rsidP="00F002E0">
      <w:pPr>
        <w:ind w:left="0"/>
        <w:jc w:val="center"/>
        <w:rPr>
          <w:rFonts w:asciiTheme="minorBidi" w:hAnsiTheme="minorBidi" w:cstheme="minorBidi"/>
          <w:b/>
          <w:sz w:val="40"/>
          <w:szCs w:val="40"/>
          <w:lang w:val="en-US" w:bidi="th-TH"/>
        </w:rPr>
      </w:pPr>
      <w:r w:rsidRPr="00DA4DA3">
        <w:rPr>
          <w:rFonts w:asciiTheme="minorBidi" w:hAnsiTheme="minorBidi" w:cstheme="minorBidi"/>
          <w:b/>
          <w:sz w:val="40"/>
          <w:szCs w:val="40"/>
          <w:lang w:bidi="th-TH"/>
        </w:rPr>
        <w:t>PTT Global Chemical Public Company Limited</w:t>
      </w:r>
    </w:p>
    <w:p w14:paraId="515087C9" w14:textId="00CF202F" w:rsidR="00F228E4" w:rsidRPr="00F228E4" w:rsidRDefault="00F06D7C" w:rsidP="00F002E0">
      <w:pPr>
        <w:ind w:left="0"/>
        <w:jc w:val="center"/>
        <w:rPr>
          <w:rFonts w:asciiTheme="minorBidi" w:hAnsiTheme="minorBidi" w:cstheme="minorBidi"/>
          <w:b/>
          <w:sz w:val="40"/>
          <w:szCs w:val="40"/>
          <w:lang w:bidi="th-TH"/>
        </w:rPr>
      </w:pPr>
      <w:r>
        <w:rPr>
          <w:rFonts w:asciiTheme="minorBidi" w:hAnsiTheme="minorBidi" w:cs="Cordia New"/>
          <w:b/>
          <w:bCs/>
          <w:sz w:val="40"/>
          <w:szCs w:val="40"/>
          <w:cs/>
          <w:lang w:bidi="th-TH"/>
        </w:rPr>
        <w:t xml:space="preserve"> </w:t>
      </w:r>
    </w:p>
    <w:p w14:paraId="3BF38EA1" w14:textId="77777777" w:rsidR="00012F70" w:rsidRPr="00DA4DA3" w:rsidRDefault="00012F70" w:rsidP="00F002E0">
      <w:pPr>
        <w:ind w:left="0"/>
        <w:jc w:val="center"/>
        <w:rPr>
          <w:rFonts w:asciiTheme="minorBidi" w:hAnsiTheme="minorBidi" w:cstheme="minorBidi"/>
          <w:b/>
          <w:sz w:val="40"/>
          <w:szCs w:val="40"/>
          <w:lang w:val="en-US"/>
        </w:rPr>
      </w:pPr>
    </w:p>
    <w:p w14:paraId="09B38910" w14:textId="77777777" w:rsidR="00041EDF" w:rsidRPr="00DA4DA3" w:rsidRDefault="00041EDF" w:rsidP="00F002E0">
      <w:pPr>
        <w:ind w:left="0"/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DA4DA3">
        <w:rPr>
          <w:rFonts w:asciiTheme="minorBidi" w:hAnsiTheme="minorBidi" w:cstheme="minorBidi"/>
          <w:b/>
          <w:bCs/>
          <w:sz w:val="40"/>
          <w:szCs w:val="40"/>
        </w:rPr>
        <w:t xml:space="preserve">Prepared by </w:t>
      </w:r>
    </w:p>
    <w:p w14:paraId="479DE4BB" w14:textId="5091CF7A" w:rsidR="00041EDF" w:rsidRPr="00DA4DA3" w:rsidRDefault="00041EDF" w:rsidP="00F002E0">
      <w:pPr>
        <w:ind w:left="0"/>
        <w:jc w:val="center"/>
        <w:rPr>
          <w:rFonts w:asciiTheme="minorBidi" w:hAnsiTheme="minorBidi" w:cstheme="minorBidi"/>
          <w:b/>
          <w:bCs/>
          <w:sz w:val="40"/>
          <w:szCs w:val="40"/>
          <w:lang w:val="en-US" w:bidi="th-TH"/>
        </w:rPr>
      </w:pPr>
      <w:r w:rsidRPr="00DA4DA3">
        <w:rPr>
          <w:rFonts w:asciiTheme="minorBidi" w:hAnsiTheme="minorBidi" w:cstheme="minorBidi"/>
          <w:b/>
          <w:bCs/>
          <w:sz w:val="40"/>
          <w:szCs w:val="40"/>
        </w:rPr>
        <w:t xml:space="preserve">PTT </w:t>
      </w:r>
      <w:r w:rsidR="00405A4A">
        <w:rPr>
          <w:rFonts w:asciiTheme="minorBidi" w:hAnsiTheme="minorBidi" w:cstheme="minorBidi"/>
          <w:b/>
          <w:bCs/>
          <w:sz w:val="40"/>
          <w:szCs w:val="40"/>
        </w:rPr>
        <w:t>Digital</w:t>
      </w:r>
      <w:r w:rsidRPr="00DA4DA3">
        <w:rPr>
          <w:rFonts w:asciiTheme="minorBidi" w:hAnsiTheme="minorBidi" w:cstheme="minorBidi"/>
          <w:b/>
          <w:bCs/>
          <w:sz w:val="40"/>
          <w:szCs w:val="40"/>
        </w:rPr>
        <w:t xml:space="preserve"> Solutions Company Limited</w:t>
      </w:r>
      <w:r w:rsidRPr="00DA4DA3">
        <w:rPr>
          <w:rFonts w:asciiTheme="minorBidi" w:hAnsiTheme="minorBidi" w:cstheme="minorBidi"/>
          <w:b/>
          <w:bCs/>
          <w:sz w:val="40"/>
          <w:szCs w:val="40"/>
          <w:cs/>
          <w:lang w:bidi="th-TH"/>
        </w:rPr>
        <w:t>.</w:t>
      </w:r>
    </w:p>
    <w:p w14:paraId="0F5CC370" w14:textId="77777777" w:rsidR="00012F70" w:rsidRPr="00DA4DA3" w:rsidRDefault="00012F70" w:rsidP="00F002E0">
      <w:pPr>
        <w:ind w:left="0"/>
        <w:jc w:val="center"/>
        <w:rPr>
          <w:rFonts w:asciiTheme="minorBidi" w:hAnsiTheme="minorBidi" w:cstheme="minorBidi"/>
          <w:b/>
          <w:bCs/>
          <w:sz w:val="28"/>
          <w:szCs w:val="28"/>
          <w:cs/>
          <w:lang w:bidi="th-TH"/>
        </w:rPr>
      </w:pPr>
    </w:p>
    <w:p w14:paraId="74C24992" w14:textId="77777777" w:rsidR="00F002E0" w:rsidRPr="00DA4DA3" w:rsidRDefault="00F002E0" w:rsidP="00F002E0">
      <w:pPr>
        <w:ind w:left="0"/>
        <w:jc w:val="center"/>
        <w:rPr>
          <w:rFonts w:asciiTheme="minorBidi" w:hAnsiTheme="minorBidi" w:cstheme="minorBidi"/>
          <w:b/>
          <w:bCs/>
          <w:sz w:val="28"/>
          <w:szCs w:val="28"/>
          <w:lang w:bidi="th-TH"/>
        </w:rPr>
      </w:pPr>
    </w:p>
    <w:p w14:paraId="5C8D547B" w14:textId="77777777" w:rsidR="00F002E0" w:rsidRPr="00DA4DA3" w:rsidRDefault="00F002E0" w:rsidP="00F002E0">
      <w:pPr>
        <w:ind w:left="0"/>
        <w:jc w:val="center"/>
        <w:rPr>
          <w:rFonts w:asciiTheme="minorBidi" w:hAnsiTheme="minorBidi" w:cstheme="minorBidi"/>
          <w:b/>
          <w:bCs/>
          <w:sz w:val="28"/>
          <w:szCs w:val="28"/>
          <w:lang w:bidi="th-TH"/>
        </w:rPr>
      </w:pPr>
    </w:p>
    <w:p w14:paraId="5C7AFF0B" w14:textId="77777777" w:rsidR="005A6B76" w:rsidRPr="00BD70DF" w:rsidRDefault="005A6B76" w:rsidP="005A6B76">
      <w:pPr>
        <w:ind w:left="0"/>
        <w:jc w:val="center"/>
        <w:rPr>
          <w:rFonts w:ascii="Cordia New" w:hAnsi="Cordia New" w:cs="Cordia New"/>
          <w:b/>
          <w:bCs/>
          <w:sz w:val="36"/>
          <w:szCs w:val="36"/>
          <w:cs/>
          <w:lang w:bidi="th-TH"/>
        </w:rPr>
      </w:pPr>
    </w:p>
    <w:tbl>
      <w:tblPr>
        <w:tblW w:w="9270" w:type="dxa"/>
        <w:jc w:val="right"/>
        <w:tblLayout w:type="fixed"/>
        <w:tblLook w:val="0000" w:firstRow="0" w:lastRow="0" w:firstColumn="0" w:lastColumn="0" w:noHBand="0" w:noVBand="0"/>
      </w:tblPr>
      <w:tblGrid>
        <w:gridCol w:w="4730"/>
        <w:gridCol w:w="4540"/>
      </w:tblGrid>
      <w:tr w:rsidR="005A6B76" w:rsidRPr="00BD70DF" w14:paraId="423D683C" w14:textId="77777777" w:rsidTr="005A6B76">
        <w:trPr>
          <w:cantSplit/>
          <w:jc w:val="right"/>
        </w:trPr>
        <w:tc>
          <w:tcPr>
            <w:tcW w:w="4730" w:type="dxa"/>
          </w:tcPr>
          <w:p w14:paraId="75972E5F" w14:textId="77777777" w:rsidR="005A6B76" w:rsidRPr="00BD70DF" w:rsidRDefault="005A6B76" w:rsidP="005A6B76">
            <w:pPr>
              <w:pStyle w:val="BodyText"/>
              <w:spacing w:after="0" w:line="240" w:lineRule="auto"/>
            </w:pPr>
            <w:r w:rsidRPr="00BD70DF">
              <w:rPr>
                <w:b/>
              </w:rPr>
              <w:t>PREPARED BY</w:t>
            </w:r>
            <w:r w:rsidRPr="00BD70DF">
              <w:rPr>
                <w:b/>
                <w:bCs/>
                <w:cs/>
                <w:lang w:bidi="th-TH"/>
              </w:rPr>
              <w:t>:</w:t>
            </w:r>
          </w:p>
          <w:p w14:paraId="43DAE97F" w14:textId="77777777" w:rsidR="005A6B76" w:rsidRPr="00BD70DF" w:rsidRDefault="005A6B76" w:rsidP="005A6B76"/>
        </w:tc>
        <w:tc>
          <w:tcPr>
            <w:tcW w:w="4540" w:type="dxa"/>
          </w:tcPr>
          <w:p w14:paraId="403C980F" w14:textId="77777777" w:rsidR="005A6B76" w:rsidRPr="00BD70DF" w:rsidRDefault="005A6B76" w:rsidP="005A6B76">
            <w:pPr>
              <w:pStyle w:val="BodyText"/>
              <w:spacing w:after="0" w:line="240" w:lineRule="auto"/>
            </w:pPr>
            <w:r w:rsidRPr="00BD70DF">
              <w:rPr>
                <w:b/>
              </w:rPr>
              <w:t>REVIEWED BY</w:t>
            </w:r>
            <w:r w:rsidRPr="00BD70DF">
              <w:rPr>
                <w:b/>
                <w:bCs/>
                <w:cs/>
                <w:lang w:bidi="th-TH"/>
              </w:rPr>
              <w:t>:</w:t>
            </w:r>
          </w:p>
          <w:p w14:paraId="6FA25901" w14:textId="77777777" w:rsidR="005A6B76" w:rsidRPr="00BD70DF" w:rsidRDefault="005A6B76" w:rsidP="005A6B76"/>
        </w:tc>
      </w:tr>
      <w:tr w:rsidR="005A6B76" w:rsidRPr="00BD70DF" w14:paraId="5B365FDE" w14:textId="77777777" w:rsidTr="005A6B76">
        <w:trPr>
          <w:cantSplit/>
          <w:trHeight w:val="704"/>
          <w:jc w:val="right"/>
        </w:trPr>
        <w:tc>
          <w:tcPr>
            <w:tcW w:w="4730" w:type="dxa"/>
          </w:tcPr>
          <w:p w14:paraId="48D49CCA" w14:textId="77777777" w:rsidR="005A6B76" w:rsidRPr="00BD70DF" w:rsidRDefault="005A6B76" w:rsidP="005A6B76">
            <w:pPr>
              <w:pStyle w:val="BodyText"/>
              <w:spacing w:before="120" w:after="0" w:line="240" w:lineRule="auto"/>
              <w:rPr>
                <w:cs/>
                <w:lang w:bidi="th-TH"/>
              </w:rPr>
            </w:pPr>
            <w:r w:rsidRPr="00BD70DF">
              <w:t>Project Manager</w:t>
            </w:r>
            <w:r w:rsidRPr="00BD70DF">
              <w:rPr>
                <w:cs/>
                <w:lang w:bidi="th-TH"/>
              </w:rPr>
              <w:t xml:space="preserve">: </w:t>
            </w:r>
          </w:p>
          <w:p w14:paraId="1F8FC6CE" w14:textId="1262E794" w:rsidR="005A6B76" w:rsidRPr="00203F7C" w:rsidRDefault="00203F7C" w:rsidP="00203F7C">
            <w:pPr>
              <w:pStyle w:val="BodyText"/>
              <w:spacing w:before="120" w:after="0" w:line="240" w:lineRule="auto"/>
              <w:jc w:val="left"/>
              <w:rPr>
                <w:rFonts w:asciiTheme="minorBidi" w:hAnsiTheme="minorBidi" w:cstheme="minorBidi"/>
                <w:sz w:val="28"/>
                <w:szCs w:val="28"/>
                <w:lang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bidi="th-TH"/>
              </w:rPr>
              <w:t>Teera Payothornsiri</w:t>
            </w:r>
          </w:p>
          <w:p w14:paraId="1910CA15" w14:textId="32C50EB2" w:rsidR="005A6B76" w:rsidRPr="00203F7C" w:rsidRDefault="005A6B76" w:rsidP="00203F7C">
            <w:pPr>
              <w:pStyle w:val="BodyText"/>
              <w:spacing w:before="120" w:after="0" w:line="240" w:lineRule="auto"/>
              <w:jc w:val="left"/>
              <w:rPr>
                <w:rFonts w:asciiTheme="minorBidi" w:hAnsiTheme="minorBidi" w:cstheme="minorBidi"/>
                <w:sz w:val="28"/>
                <w:szCs w:val="28"/>
                <w:lang w:bidi="th-TH"/>
              </w:rPr>
            </w:pPr>
            <w:r w:rsidRPr="00621108">
              <w:rPr>
                <w:rFonts w:asciiTheme="minorBidi" w:hAnsiTheme="minorBidi" w:cstheme="minorBidi"/>
                <w:sz w:val="28"/>
                <w:szCs w:val="28"/>
                <w:lang w:bidi="th-TH"/>
              </w:rPr>
              <w:t xml:space="preserve">PTT </w:t>
            </w:r>
            <w:r>
              <w:rPr>
                <w:rFonts w:asciiTheme="minorBidi" w:hAnsiTheme="minorBidi" w:cstheme="minorBidi"/>
                <w:sz w:val="28"/>
                <w:szCs w:val="28"/>
                <w:lang w:bidi="th-TH"/>
              </w:rPr>
              <w:t>Digital</w:t>
            </w:r>
            <w:r w:rsidRPr="00621108">
              <w:rPr>
                <w:rFonts w:asciiTheme="minorBidi" w:hAnsiTheme="minorBidi" w:cstheme="minorBidi"/>
                <w:sz w:val="28"/>
                <w:szCs w:val="28"/>
                <w:lang w:bidi="th-TH"/>
              </w:rPr>
              <w:t xml:space="preserve"> Solution Co</w:t>
            </w:r>
            <w:r w:rsidRPr="00203F7C">
              <w:rPr>
                <w:rFonts w:asciiTheme="minorBidi" w:hAnsiTheme="minorBidi" w:cstheme="minorBidi"/>
                <w:sz w:val="28"/>
                <w:szCs w:val="28"/>
                <w:cs/>
                <w:lang w:bidi="th-TH"/>
              </w:rPr>
              <w:t>.</w:t>
            </w:r>
            <w:r w:rsidRPr="00621108">
              <w:rPr>
                <w:rFonts w:asciiTheme="minorBidi" w:hAnsiTheme="minorBidi" w:cstheme="minorBidi"/>
                <w:sz w:val="28"/>
                <w:szCs w:val="28"/>
                <w:lang w:bidi="th-TH"/>
              </w:rPr>
              <w:t>,Ltd</w:t>
            </w:r>
            <w:r w:rsidRPr="00203F7C">
              <w:rPr>
                <w:rFonts w:asciiTheme="minorBidi" w:hAnsiTheme="minorBidi" w:cstheme="minorBidi"/>
                <w:sz w:val="28"/>
                <w:szCs w:val="28"/>
                <w:cs/>
                <w:lang w:bidi="th-TH"/>
              </w:rPr>
              <w:t xml:space="preserve"> </w:t>
            </w:r>
          </w:p>
          <w:p w14:paraId="34253FC0" w14:textId="77777777" w:rsidR="005A6B76" w:rsidRDefault="005A6B76" w:rsidP="005A6B76">
            <w:pPr>
              <w:pStyle w:val="BodyText"/>
              <w:spacing w:before="120" w:after="0" w:line="240" w:lineRule="auto"/>
              <w:rPr>
                <w:lang w:bidi="th-TH"/>
              </w:rPr>
            </w:pPr>
          </w:p>
          <w:p w14:paraId="140B8477" w14:textId="77777777" w:rsidR="005A6B76" w:rsidRDefault="005A6B76" w:rsidP="005A6B76">
            <w:pPr>
              <w:pStyle w:val="BodyText"/>
              <w:spacing w:before="120" w:after="0" w:line="240" w:lineRule="auto"/>
              <w:rPr>
                <w:lang w:bidi="th-TH"/>
              </w:rPr>
            </w:pPr>
          </w:p>
          <w:p w14:paraId="18E5894C" w14:textId="77777777" w:rsidR="005A6B76" w:rsidRDefault="005A6B76" w:rsidP="005A6B76">
            <w:pPr>
              <w:pStyle w:val="BodyText"/>
              <w:spacing w:before="120" w:after="0" w:line="240" w:lineRule="auto"/>
              <w:rPr>
                <w:lang w:bidi="th-TH"/>
              </w:rPr>
            </w:pPr>
          </w:p>
          <w:p w14:paraId="38D0E7B3" w14:textId="77777777" w:rsidR="005A6B76" w:rsidRDefault="005A6B76" w:rsidP="005A6B76">
            <w:pPr>
              <w:pStyle w:val="BodyText"/>
              <w:spacing w:before="120" w:after="0" w:line="240" w:lineRule="auto"/>
              <w:rPr>
                <w:lang w:bidi="th-TH"/>
              </w:rPr>
            </w:pPr>
          </w:p>
          <w:p w14:paraId="4155959E" w14:textId="77777777" w:rsidR="005A6B76" w:rsidRPr="00BD70DF" w:rsidRDefault="005A6B76" w:rsidP="005A6B76">
            <w:pPr>
              <w:pStyle w:val="BodyText"/>
              <w:spacing w:before="120" w:after="0" w:line="240" w:lineRule="auto"/>
              <w:rPr>
                <w:cs/>
                <w:lang w:bidi="th-TH"/>
              </w:rPr>
            </w:pPr>
          </w:p>
        </w:tc>
        <w:tc>
          <w:tcPr>
            <w:tcW w:w="4540" w:type="dxa"/>
          </w:tcPr>
          <w:p w14:paraId="0B59B534" w14:textId="0B023FA4" w:rsidR="005A6B76" w:rsidRPr="00BD70DF" w:rsidRDefault="005A6B76" w:rsidP="005A6B76">
            <w:pPr>
              <w:pStyle w:val="BodyText"/>
              <w:spacing w:before="120" w:after="0" w:line="240" w:lineRule="auto"/>
            </w:pPr>
            <w:r>
              <w:rPr>
                <w:lang w:val="en-US" w:bidi="th-TH"/>
              </w:rPr>
              <w:t>Business Process Owner</w:t>
            </w:r>
            <w:r w:rsidRPr="00BD70DF">
              <w:rPr>
                <w:cs/>
                <w:lang w:bidi="th-TH"/>
              </w:rPr>
              <w:t xml:space="preserve">: </w:t>
            </w:r>
          </w:p>
          <w:p w14:paraId="0B894776" w14:textId="1DA995A7" w:rsidR="005A6B76" w:rsidRDefault="005A6B76" w:rsidP="008459BC">
            <w:pPr>
              <w:pStyle w:val="BodyText"/>
              <w:spacing w:before="120" w:after="0" w:line="276" w:lineRule="auto"/>
              <w:jc w:val="left"/>
              <w:rPr>
                <w:rFonts w:asciiTheme="minorBidi" w:hAnsiTheme="minorBidi" w:cstheme="minorBidi"/>
                <w:sz w:val="28"/>
                <w:szCs w:val="28"/>
              </w:rPr>
            </w:pPr>
            <w:r w:rsidRPr="00621108">
              <w:rPr>
                <w:rFonts w:asciiTheme="minorBidi" w:hAnsiTheme="minorBidi" w:cstheme="minorBidi"/>
                <w:sz w:val="28"/>
                <w:szCs w:val="28"/>
                <w:lang w:bidi="th-TH"/>
              </w:rPr>
              <w:br/>
              <w:t>PT</w:t>
            </w:r>
            <w:r w:rsidR="008459BC">
              <w:rPr>
                <w:rFonts w:asciiTheme="minorBidi" w:hAnsiTheme="minorBidi" w:cstheme="minorBidi"/>
                <w:sz w:val="28"/>
                <w:szCs w:val="28"/>
                <w:lang w:bidi="th-TH"/>
              </w:rPr>
              <w:t>T Global Chemical Public Co</w:t>
            </w:r>
            <w:r w:rsidR="008459BC">
              <w:rPr>
                <w:rFonts w:asciiTheme="minorBidi" w:hAnsiTheme="minorBidi" w:cs="Cordia New"/>
                <w:sz w:val="28"/>
                <w:szCs w:val="28"/>
                <w:cs/>
                <w:lang w:bidi="th-TH"/>
              </w:rPr>
              <w:t>.</w:t>
            </w:r>
            <w:r w:rsidR="008459BC">
              <w:rPr>
                <w:rFonts w:asciiTheme="minorBidi" w:hAnsiTheme="minorBidi" w:cstheme="minorBidi"/>
                <w:sz w:val="28"/>
                <w:szCs w:val="28"/>
                <w:lang w:bidi="th-TH"/>
              </w:rPr>
              <w:t>,Ltd</w:t>
            </w:r>
          </w:p>
          <w:p w14:paraId="36470D8B" w14:textId="77777777" w:rsidR="00F228E4" w:rsidRPr="00621108" w:rsidRDefault="00F228E4" w:rsidP="008459BC">
            <w:pPr>
              <w:pStyle w:val="BodyText"/>
              <w:spacing w:before="120" w:after="0" w:line="276" w:lineRule="auto"/>
              <w:jc w:val="left"/>
              <w:rPr>
                <w:rFonts w:asciiTheme="minorBidi" w:hAnsiTheme="minorBidi" w:cstheme="minorBidi"/>
                <w:sz w:val="28"/>
                <w:szCs w:val="28"/>
              </w:rPr>
            </w:pPr>
          </w:p>
          <w:p w14:paraId="2C873CDB" w14:textId="77777777" w:rsidR="005A6B76" w:rsidRPr="00BD1F34" w:rsidRDefault="005A6B76" w:rsidP="005A6B76">
            <w:pPr>
              <w:pStyle w:val="BodyText"/>
              <w:spacing w:before="120" w:after="0" w:line="240" w:lineRule="auto"/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pPr>
          </w:p>
        </w:tc>
      </w:tr>
    </w:tbl>
    <w:p w14:paraId="111B764C" w14:textId="77777777" w:rsidR="009E6804" w:rsidRPr="00805853" w:rsidRDefault="009E6804">
      <w:pPr>
        <w:spacing w:before="0" w:after="0"/>
        <w:ind w:left="0"/>
        <w:rPr>
          <w:rFonts w:asciiTheme="minorBidi" w:hAnsiTheme="minorBidi" w:cstheme="minorBidi"/>
          <w:b/>
          <w:sz w:val="28"/>
          <w:szCs w:val="28"/>
          <w:u w:val="single"/>
          <w:lang w:val="en-US"/>
        </w:rPr>
      </w:pPr>
      <w:r w:rsidRPr="00DA4DA3">
        <w:rPr>
          <w:rFonts w:asciiTheme="minorBidi" w:hAnsiTheme="minorBidi" w:cstheme="minorBidi"/>
          <w:b/>
          <w:bCs/>
          <w:sz w:val="28"/>
          <w:szCs w:val="28"/>
          <w:u w:val="single"/>
          <w:cs/>
          <w:lang w:bidi="th-TH"/>
        </w:rPr>
        <w:br w:type="page"/>
      </w:r>
    </w:p>
    <w:p w14:paraId="6595FCBA" w14:textId="77777777" w:rsidR="006C2BE6" w:rsidRPr="00DA4DA3" w:rsidRDefault="006C2BE6" w:rsidP="00F002E0">
      <w:pPr>
        <w:ind w:left="0"/>
        <w:rPr>
          <w:rFonts w:asciiTheme="minorBidi" w:hAnsiTheme="minorBidi" w:cstheme="minorBidi"/>
          <w:b/>
          <w:sz w:val="28"/>
          <w:szCs w:val="28"/>
          <w:u w:val="single"/>
          <w:lang w:val="en-US" w:bidi="th-TH"/>
        </w:rPr>
      </w:pPr>
      <w:r w:rsidRPr="00DA4DA3">
        <w:rPr>
          <w:rFonts w:asciiTheme="minorBidi" w:hAnsiTheme="minorBidi" w:cstheme="minorBidi"/>
          <w:b/>
          <w:sz w:val="28"/>
          <w:szCs w:val="28"/>
          <w:u w:val="single"/>
        </w:rPr>
        <w:lastRenderedPageBreak/>
        <w:t xml:space="preserve">Document Change </w:t>
      </w:r>
      <w:r w:rsidRPr="00DA4DA3">
        <w:rPr>
          <w:rFonts w:asciiTheme="minorBidi" w:hAnsiTheme="minorBidi" w:cstheme="minorBidi"/>
          <w:b/>
          <w:sz w:val="28"/>
          <w:szCs w:val="28"/>
          <w:u w:val="single"/>
          <w:lang w:val="en-US" w:bidi="th-TH"/>
        </w:rPr>
        <w:t>History</w:t>
      </w:r>
    </w:p>
    <w:tbl>
      <w:tblPr>
        <w:tblW w:w="973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4"/>
        <w:gridCol w:w="1980"/>
        <w:gridCol w:w="1260"/>
        <w:gridCol w:w="5150"/>
      </w:tblGrid>
      <w:tr w:rsidR="006C2BE6" w:rsidRPr="00AC4294" w14:paraId="0CDEAAD5" w14:textId="77777777" w:rsidTr="00266378">
        <w:trPr>
          <w:jc w:val="center"/>
        </w:trPr>
        <w:tc>
          <w:tcPr>
            <w:tcW w:w="1344" w:type="dxa"/>
            <w:shd w:val="clear" w:color="auto" w:fill="A6A6A6" w:themeFill="background1" w:themeFillShade="A6"/>
          </w:tcPr>
          <w:p w14:paraId="460D5179" w14:textId="77777777" w:rsidR="006C2BE6" w:rsidRPr="00DA4DA3" w:rsidRDefault="006C2BE6" w:rsidP="00F002E0">
            <w:pPr>
              <w:ind w:left="0"/>
              <w:jc w:val="center"/>
              <w:rPr>
                <w:rFonts w:asciiTheme="minorBidi" w:hAnsiTheme="minorBidi" w:cstheme="minorBidi"/>
                <w:b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b/>
                <w:sz w:val="28"/>
                <w:szCs w:val="28"/>
              </w:rPr>
              <w:t xml:space="preserve">Version </w:t>
            </w:r>
          </w:p>
        </w:tc>
        <w:tc>
          <w:tcPr>
            <w:tcW w:w="1980" w:type="dxa"/>
            <w:shd w:val="clear" w:color="auto" w:fill="A6A6A6" w:themeFill="background1" w:themeFillShade="A6"/>
          </w:tcPr>
          <w:p w14:paraId="07FB6A00" w14:textId="77777777" w:rsidR="006C2BE6" w:rsidRPr="00DA4DA3" w:rsidRDefault="006C2BE6" w:rsidP="00F002E0">
            <w:pPr>
              <w:ind w:left="0"/>
              <w:jc w:val="center"/>
              <w:rPr>
                <w:rFonts w:asciiTheme="minorBidi" w:hAnsiTheme="minorBidi" w:cstheme="minorBidi"/>
                <w:b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b/>
                <w:sz w:val="28"/>
                <w:szCs w:val="28"/>
              </w:rPr>
              <w:t>Author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531E29B6" w14:textId="77777777" w:rsidR="006C2BE6" w:rsidRPr="00DA4DA3" w:rsidRDefault="006C2BE6" w:rsidP="00F002E0">
            <w:pPr>
              <w:ind w:left="0"/>
              <w:jc w:val="center"/>
              <w:rPr>
                <w:rFonts w:asciiTheme="minorBidi" w:hAnsiTheme="minorBidi" w:cstheme="minorBidi"/>
                <w:b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b/>
                <w:sz w:val="28"/>
                <w:szCs w:val="28"/>
              </w:rPr>
              <w:t>Update Date</w:t>
            </w:r>
          </w:p>
        </w:tc>
        <w:tc>
          <w:tcPr>
            <w:tcW w:w="5150" w:type="dxa"/>
            <w:shd w:val="clear" w:color="auto" w:fill="A6A6A6" w:themeFill="background1" w:themeFillShade="A6"/>
          </w:tcPr>
          <w:p w14:paraId="47330F4C" w14:textId="77777777" w:rsidR="006C2BE6" w:rsidRPr="00DA4DA3" w:rsidRDefault="006C2BE6" w:rsidP="00F002E0">
            <w:pPr>
              <w:ind w:left="0"/>
              <w:jc w:val="center"/>
              <w:rPr>
                <w:rFonts w:asciiTheme="minorBidi" w:hAnsiTheme="minorBidi" w:cstheme="minorBidi"/>
                <w:b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b/>
                <w:sz w:val="28"/>
                <w:szCs w:val="28"/>
              </w:rPr>
              <w:t>Description</w:t>
            </w:r>
          </w:p>
        </w:tc>
      </w:tr>
      <w:tr w:rsidR="006C2BE6" w:rsidRPr="00AC4294" w14:paraId="3C51096F" w14:textId="77777777" w:rsidTr="00266378">
        <w:trPr>
          <w:jc w:val="center"/>
        </w:trPr>
        <w:tc>
          <w:tcPr>
            <w:tcW w:w="1344" w:type="dxa"/>
          </w:tcPr>
          <w:p w14:paraId="554C6726" w14:textId="77777777" w:rsidR="006C2BE6" w:rsidRPr="00DA4DA3" w:rsidRDefault="008C2755" w:rsidP="000643CD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sz w:val="28"/>
                <w:szCs w:val="28"/>
              </w:rPr>
              <w:t>v0</w:t>
            </w:r>
            <w:r w:rsidRPr="00DA4DA3">
              <w:rPr>
                <w:rFonts w:asciiTheme="minorBidi" w:hAnsiTheme="minorBidi" w:cs="Cordia New"/>
                <w:sz w:val="28"/>
                <w:szCs w:val="28"/>
                <w:cs/>
                <w:lang w:bidi="th-TH"/>
              </w:rPr>
              <w:t>.</w:t>
            </w:r>
            <w:r w:rsidRPr="00DA4DA3">
              <w:rPr>
                <w:rFonts w:asciiTheme="minorBidi" w:hAnsiTheme="minorBidi" w:cstheme="minorBidi"/>
                <w:sz w:val="28"/>
                <w:szCs w:val="28"/>
              </w:rPr>
              <w:t>0</w:t>
            </w:r>
            <w:r w:rsidRPr="00DA4DA3">
              <w:rPr>
                <w:rFonts w:asciiTheme="minorBidi" w:hAnsiTheme="minorBidi" w:cs="Cordia New"/>
                <w:sz w:val="28"/>
                <w:szCs w:val="28"/>
                <w:cs/>
                <w:lang w:bidi="th-TH"/>
              </w:rPr>
              <w:t>.</w:t>
            </w:r>
            <w:r w:rsidRPr="00DA4DA3">
              <w:rPr>
                <w:rFonts w:asciiTheme="minorBidi" w:hAnsiTheme="minorBidi" w:cstheme="minorBidi"/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6F1DF85D" w14:textId="0A20EEB2" w:rsidR="006C2BE6" w:rsidRPr="00DA4DA3" w:rsidRDefault="00F228E4" w:rsidP="000643CD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</w:rPr>
              <w:t>Adisak Manokarn</w:t>
            </w:r>
          </w:p>
        </w:tc>
        <w:tc>
          <w:tcPr>
            <w:tcW w:w="1260" w:type="dxa"/>
          </w:tcPr>
          <w:p w14:paraId="6BCE06A3" w14:textId="59977136" w:rsidR="006C2BE6" w:rsidRPr="00DA4DA3" w:rsidRDefault="00B82DA5" w:rsidP="001E1DD4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/</w:t>
            </w:r>
            <w:r w:rsidR="001E1DD4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12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/</w:t>
            </w:r>
            <w:r w:rsidR="00203F7C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2019</w:t>
            </w:r>
          </w:p>
        </w:tc>
        <w:tc>
          <w:tcPr>
            <w:tcW w:w="5150" w:type="dxa"/>
          </w:tcPr>
          <w:p w14:paraId="59E188FC" w14:textId="77777777" w:rsidR="006C2BE6" w:rsidRPr="00DA4DA3" w:rsidRDefault="00B2094A" w:rsidP="00F9656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bidi="th-TH"/>
              </w:rPr>
            </w:pPr>
            <w:r w:rsidRPr="00DA4DA3">
              <w:rPr>
                <w:rFonts w:asciiTheme="minorBidi" w:hAnsiTheme="minorBidi" w:cstheme="minorBidi"/>
                <w:sz w:val="28"/>
                <w:szCs w:val="28"/>
                <w:cs/>
                <w:lang w:bidi="th-TH"/>
              </w:rPr>
              <w:t xml:space="preserve">ดำเนินการจัดทำเอกสารสรุปความต้องการของระบบ </w:t>
            </w:r>
            <w:r w:rsidRPr="00DA4DA3"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  <w:t>(</w:t>
            </w:r>
            <w:r w:rsidR="00F96567" w:rsidRPr="00DA4DA3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Blueprint and requirement specification</w:t>
            </w:r>
            <w:r w:rsidRPr="00DA4DA3"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  <w:t>)</w:t>
            </w:r>
          </w:p>
        </w:tc>
      </w:tr>
      <w:tr w:rsidR="006C2BE6" w:rsidRPr="00AC4294" w14:paraId="462EC29B" w14:textId="77777777" w:rsidTr="00266378">
        <w:trPr>
          <w:jc w:val="center"/>
        </w:trPr>
        <w:tc>
          <w:tcPr>
            <w:tcW w:w="1344" w:type="dxa"/>
          </w:tcPr>
          <w:p w14:paraId="0BE3B1A8" w14:textId="73A5DC58" w:rsidR="006C2BE6" w:rsidRPr="000D6F4B" w:rsidRDefault="009C15A0" w:rsidP="000643CD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V0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.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.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</w:t>
            </w:r>
          </w:p>
        </w:tc>
        <w:tc>
          <w:tcPr>
            <w:tcW w:w="1980" w:type="dxa"/>
          </w:tcPr>
          <w:p w14:paraId="392334B3" w14:textId="65E238D7" w:rsidR="006C2BE6" w:rsidRPr="00DA4DA3" w:rsidRDefault="001E1DD4" w:rsidP="000643CD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  <w:r>
              <w:rPr>
                <w:rFonts w:asciiTheme="minorBidi" w:hAnsiTheme="minorBidi" w:cstheme="minorBidi"/>
                <w:sz w:val="28"/>
                <w:szCs w:val="28"/>
              </w:rPr>
              <w:t>Adisak Manokarn</w:t>
            </w:r>
          </w:p>
        </w:tc>
        <w:tc>
          <w:tcPr>
            <w:tcW w:w="1260" w:type="dxa"/>
          </w:tcPr>
          <w:p w14:paraId="16A9997C" w14:textId="37E8E245" w:rsidR="006C2BE6" w:rsidRPr="00DA4DA3" w:rsidRDefault="001E1DD4" w:rsidP="001E1DD4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  <w:r>
              <w:rPr>
                <w:rFonts w:asciiTheme="minorBidi" w:hAnsiTheme="minorBidi" w:cstheme="minorBidi"/>
                <w:sz w:val="28"/>
                <w:szCs w:val="28"/>
              </w:rPr>
              <w:t>29</w:t>
            </w:r>
            <w:r w:rsidR="009C15A0">
              <w:rPr>
                <w:rFonts w:asciiTheme="minorBidi" w:hAnsiTheme="minorBidi" w:cs="Cordia New"/>
                <w:sz w:val="28"/>
                <w:szCs w:val="28"/>
                <w:cs/>
                <w:lang w:bidi="th-TH"/>
              </w:rPr>
              <w:t>/</w:t>
            </w:r>
            <w:r>
              <w:rPr>
                <w:rFonts w:asciiTheme="minorBidi" w:hAnsiTheme="minorBidi" w:cstheme="minorBidi"/>
                <w:sz w:val="28"/>
                <w:szCs w:val="28"/>
              </w:rPr>
              <w:t>12</w:t>
            </w:r>
            <w:r w:rsidR="009C15A0">
              <w:rPr>
                <w:rFonts w:asciiTheme="minorBidi" w:hAnsiTheme="minorBidi" w:cs="Cordia New"/>
                <w:sz w:val="28"/>
                <w:szCs w:val="28"/>
                <w:cs/>
                <w:lang w:bidi="th-TH"/>
              </w:rPr>
              <w:t>/</w:t>
            </w:r>
            <w:r w:rsidR="00203F7C">
              <w:rPr>
                <w:rFonts w:asciiTheme="minorBidi" w:hAnsiTheme="minorBidi" w:cstheme="minorBidi"/>
                <w:sz w:val="28"/>
                <w:szCs w:val="28"/>
              </w:rPr>
              <w:t>2019</w:t>
            </w:r>
          </w:p>
        </w:tc>
        <w:tc>
          <w:tcPr>
            <w:tcW w:w="5150" w:type="dxa"/>
          </w:tcPr>
          <w:p w14:paraId="0371F774" w14:textId="1FA473A6" w:rsidR="006C2BE6" w:rsidRPr="001E1DD4" w:rsidRDefault="001E1DD4" w:rsidP="00203F7C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bidi="th-TH"/>
              </w:rPr>
              <w:t>เพิ่มเติมรายละเอียด ขอบเขต</w:t>
            </w:r>
            <w:r>
              <w:rPr>
                <w:rFonts w:asciiTheme="minorBidi" w:hAnsiTheme="minorBidi" w:cstheme="minorBidi"/>
                <w:sz w:val="28"/>
                <w:szCs w:val="28"/>
                <w:lang w:val="en-GB" w:bidi="th-TH"/>
              </w:rPr>
              <w:t xml:space="preserve"> BR</w:t>
            </w:r>
          </w:p>
        </w:tc>
      </w:tr>
      <w:tr w:rsidR="00203F7C" w:rsidRPr="00AC4294" w14:paraId="3E983FC6" w14:textId="77777777" w:rsidTr="00266378">
        <w:trPr>
          <w:jc w:val="center"/>
        </w:trPr>
        <w:tc>
          <w:tcPr>
            <w:tcW w:w="1344" w:type="dxa"/>
          </w:tcPr>
          <w:p w14:paraId="0AEC8742" w14:textId="7DC7DBBE" w:rsidR="00203F7C" w:rsidRPr="00203F7C" w:rsidRDefault="000B5B32" w:rsidP="00203F7C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V0.0.3</w:t>
            </w:r>
          </w:p>
        </w:tc>
        <w:tc>
          <w:tcPr>
            <w:tcW w:w="1980" w:type="dxa"/>
          </w:tcPr>
          <w:p w14:paraId="2F0DA560" w14:textId="432F882E" w:rsidR="00203F7C" w:rsidRPr="00DA4DA3" w:rsidRDefault="000B5B32" w:rsidP="00203F7C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  <w:r>
              <w:rPr>
                <w:rFonts w:asciiTheme="minorBidi" w:hAnsiTheme="minorBidi" w:cstheme="minorBidi"/>
                <w:sz w:val="28"/>
                <w:szCs w:val="28"/>
              </w:rPr>
              <w:t>Teera Payothornsiri</w:t>
            </w:r>
          </w:p>
        </w:tc>
        <w:tc>
          <w:tcPr>
            <w:tcW w:w="1260" w:type="dxa"/>
          </w:tcPr>
          <w:p w14:paraId="398E28C5" w14:textId="6CE39AB3" w:rsidR="00203F7C" w:rsidRPr="00DA4DA3" w:rsidRDefault="000B5B32" w:rsidP="00203F7C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  <w:r>
              <w:rPr>
                <w:rFonts w:asciiTheme="minorBidi" w:hAnsiTheme="minorBidi" w:cstheme="minorBidi"/>
                <w:sz w:val="28"/>
                <w:szCs w:val="28"/>
              </w:rPr>
              <w:t>08/1/2020</w:t>
            </w:r>
          </w:p>
        </w:tc>
        <w:tc>
          <w:tcPr>
            <w:tcW w:w="5150" w:type="dxa"/>
          </w:tcPr>
          <w:p w14:paraId="1DBEDFB1" w14:textId="4675EC51" w:rsidR="00203F7C" w:rsidRPr="000D6F4B" w:rsidRDefault="000B5B32" w:rsidP="00203F7C">
            <w:pPr>
              <w:spacing w:before="0" w:after="0"/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ดำเนินการตรวจทานและปรับแก้ไขเอกสาร</w:t>
            </w:r>
          </w:p>
        </w:tc>
      </w:tr>
      <w:tr w:rsidR="00D55763" w:rsidRPr="00AC4294" w14:paraId="31713B62" w14:textId="77777777" w:rsidTr="00266378">
        <w:trPr>
          <w:jc w:val="center"/>
        </w:trPr>
        <w:tc>
          <w:tcPr>
            <w:tcW w:w="1344" w:type="dxa"/>
          </w:tcPr>
          <w:p w14:paraId="71D36ACA" w14:textId="0FD6E4CF" w:rsidR="00D55763" w:rsidRPr="00AB16EB" w:rsidRDefault="00D55763" w:rsidP="00D55763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980" w:type="dxa"/>
          </w:tcPr>
          <w:p w14:paraId="56B4BBBF" w14:textId="14655E14" w:rsidR="00D55763" w:rsidRPr="00DA4DA3" w:rsidRDefault="00D55763" w:rsidP="00D55763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  <w:tc>
          <w:tcPr>
            <w:tcW w:w="1260" w:type="dxa"/>
          </w:tcPr>
          <w:p w14:paraId="6E936BAC" w14:textId="4ED67578" w:rsidR="00D55763" w:rsidRPr="00DA4DA3" w:rsidRDefault="00D55763" w:rsidP="00D55763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  <w:tc>
          <w:tcPr>
            <w:tcW w:w="5150" w:type="dxa"/>
          </w:tcPr>
          <w:p w14:paraId="289684CB" w14:textId="6F34921E" w:rsidR="00D55763" w:rsidRPr="001C7C21" w:rsidRDefault="00D55763" w:rsidP="00D55763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</w:tr>
    </w:tbl>
    <w:p w14:paraId="5FFFFE0F" w14:textId="77777777" w:rsidR="00041EDF" w:rsidRPr="00DA4DA3" w:rsidRDefault="00041EDF" w:rsidP="00F002E0">
      <w:pPr>
        <w:pStyle w:val="BodyText"/>
        <w:spacing w:after="0" w:line="240" w:lineRule="auto"/>
        <w:rPr>
          <w:rFonts w:asciiTheme="minorBidi" w:hAnsiTheme="minorBidi" w:cstheme="minorBidi"/>
          <w:b/>
          <w:sz w:val="28"/>
          <w:szCs w:val="28"/>
          <w:u w:val="single"/>
        </w:rPr>
      </w:pPr>
    </w:p>
    <w:p w14:paraId="7AC26F05" w14:textId="77777777" w:rsidR="00905F5E" w:rsidRPr="00DA4DA3" w:rsidRDefault="00905F5E" w:rsidP="00F002E0">
      <w:pPr>
        <w:pStyle w:val="BodyText"/>
        <w:spacing w:after="0" w:line="240" w:lineRule="auto"/>
        <w:rPr>
          <w:rFonts w:asciiTheme="minorBidi" w:hAnsiTheme="minorBidi" w:cstheme="minorBidi"/>
          <w:b/>
          <w:sz w:val="28"/>
          <w:szCs w:val="28"/>
          <w:u w:val="single"/>
          <w:lang w:val="en-US"/>
        </w:rPr>
      </w:pPr>
    </w:p>
    <w:p w14:paraId="102A1066" w14:textId="77777777" w:rsidR="00905F5E" w:rsidRPr="00DA4DA3" w:rsidRDefault="00905F5E" w:rsidP="00F002E0">
      <w:pPr>
        <w:pStyle w:val="BodyText"/>
        <w:spacing w:after="0" w:line="240" w:lineRule="auto"/>
        <w:rPr>
          <w:rFonts w:asciiTheme="minorBidi" w:hAnsiTheme="minorBidi" w:cstheme="minorBidi"/>
          <w:b/>
          <w:sz w:val="28"/>
          <w:szCs w:val="28"/>
          <w:u w:val="single"/>
          <w:lang w:bidi="th-TH"/>
        </w:rPr>
      </w:pPr>
    </w:p>
    <w:p w14:paraId="38C3DD04" w14:textId="77777777" w:rsidR="00905F5E" w:rsidRPr="00DA4DA3" w:rsidRDefault="00041EDF" w:rsidP="00F002E0">
      <w:pPr>
        <w:pStyle w:val="BodyText"/>
        <w:spacing w:after="0" w:line="240" w:lineRule="auto"/>
        <w:rPr>
          <w:rFonts w:asciiTheme="minorBidi" w:hAnsiTheme="minorBidi" w:cstheme="minorBidi"/>
          <w:b/>
          <w:sz w:val="28"/>
          <w:szCs w:val="28"/>
        </w:rPr>
      </w:pPr>
      <w:r w:rsidRPr="00DA4DA3">
        <w:rPr>
          <w:rFonts w:asciiTheme="minorBidi" w:hAnsiTheme="minorBidi" w:cstheme="minorBidi"/>
          <w:b/>
          <w:sz w:val="28"/>
          <w:szCs w:val="28"/>
          <w:u w:val="single"/>
        </w:rPr>
        <w:t>Document Signoff</w:t>
      </w:r>
    </w:p>
    <w:tbl>
      <w:tblPr>
        <w:tblW w:w="9767" w:type="dxa"/>
        <w:tblInd w:w="108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40"/>
        <w:gridCol w:w="2970"/>
        <w:gridCol w:w="1241"/>
        <w:gridCol w:w="1326"/>
        <w:gridCol w:w="3690"/>
      </w:tblGrid>
      <w:tr w:rsidR="000E4856" w:rsidRPr="00AC4294" w14:paraId="359DA382" w14:textId="77777777" w:rsidTr="002B7247">
        <w:trPr>
          <w:cantSplit/>
        </w:trPr>
        <w:tc>
          <w:tcPr>
            <w:tcW w:w="540" w:type="dxa"/>
            <w:shd w:val="pct25" w:color="auto" w:fill="FFFFFF"/>
          </w:tcPr>
          <w:p w14:paraId="4D02B2A0" w14:textId="77777777" w:rsidR="000E4856" w:rsidRPr="00DA4DA3" w:rsidRDefault="000E4856" w:rsidP="00F002E0">
            <w:pPr>
              <w:pStyle w:val="BodyTextIndent"/>
              <w:spacing w:line="240" w:lineRule="auto"/>
              <w:ind w:left="0" w:right="-18" w:hanging="18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No</w:t>
            </w:r>
            <w:r w:rsidRPr="00DA4DA3"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bidi="th-TH"/>
              </w:rPr>
              <w:t>.</w:t>
            </w:r>
          </w:p>
        </w:tc>
        <w:tc>
          <w:tcPr>
            <w:tcW w:w="2970" w:type="dxa"/>
            <w:shd w:val="pct25" w:color="auto" w:fill="FFFFFF"/>
          </w:tcPr>
          <w:p w14:paraId="7B8B8B99" w14:textId="77777777" w:rsidR="000E4856" w:rsidRPr="00DA4DA3" w:rsidRDefault="000E4856" w:rsidP="00F002E0">
            <w:pPr>
              <w:pStyle w:val="BodyTextIndent"/>
              <w:spacing w:line="240" w:lineRule="auto"/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Reviewer</w:t>
            </w:r>
          </w:p>
        </w:tc>
        <w:tc>
          <w:tcPr>
            <w:tcW w:w="1241" w:type="dxa"/>
            <w:shd w:val="pct25" w:color="auto" w:fill="FFFFFF"/>
          </w:tcPr>
          <w:p w14:paraId="337766DE" w14:textId="77777777" w:rsidR="000E4856" w:rsidRPr="00DA4DA3" w:rsidRDefault="000E4856" w:rsidP="00F002E0">
            <w:pPr>
              <w:pStyle w:val="BodyTextIndent"/>
              <w:spacing w:line="240" w:lineRule="auto"/>
              <w:ind w:left="0" w:right="-118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Sent</w:t>
            </w:r>
          </w:p>
        </w:tc>
        <w:tc>
          <w:tcPr>
            <w:tcW w:w="1326" w:type="dxa"/>
            <w:shd w:val="pct25" w:color="auto" w:fill="FFFFFF"/>
          </w:tcPr>
          <w:p w14:paraId="06B216E9" w14:textId="77777777" w:rsidR="000E4856" w:rsidRPr="00DA4DA3" w:rsidRDefault="000E4856" w:rsidP="00F002E0">
            <w:pPr>
              <w:pStyle w:val="BodyTextIndent"/>
              <w:spacing w:line="240" w:lineRule="auto"/>
              <w:ind w:left="0" w:right="-108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Returned</w:t>
            </w:r>
          </w:p>
        </w:tc>
        <w:tc>
          <w:tcPr>
            <w:tcW w:w="3690" w:type="dxa"/>
            <w:shd w:val="pct25" w:color="auto" w:fill="FFFFFF"/>
          </w:tcPr>
          <w:p w14:paraId="7925AE53" w14:textId="77777777" w:rsidR="000E4856" w:rsidRPr="00DA4DA3" w:rsidRDefault="000E4856" w:rsidP="00F002E0">
            <w:pPr>
              <w:pStyle w:val="BodyTextIndent"/>
              <w:spacing w:line="240" w:lineRule="auto"/>
              <w:ind w:left="0" w:hanging="18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Signature</w:t>
            </w:r>
          </w:p>
        </w:tc>
      </w:tr>
      <w:tr w:rsidR="00465AE3" w:rsidRPr="00AC4294" w14:paraId="73FAF42B" w14:textId="77777777" w:rsidTr="002B7247">
        <w:trPr>
          <w:cantSplit/>
        </w:trPr>
        <w:tc>
          <w:tcPr>
            <w:tcW w:w="540" w:type="dxa"/>
          </w:tcPr>
          <w:p w14:paraId="7B9687B7" w14:textId="77777777" w:rsidR="00465AE3" w:rsidRPr="00DA4DA3" w:rsidRDefault="00465AE3" w:rsidP="00F002E0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DA4DA3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2970" w:type="dxa"/>
          </w:tcPr>
          <w:p w14:paraId="58E18159" w14:textId="4DD7B4F3" w:rsidR="00465AE3" w:rsidRPr="008459BC" w:rsidRDefault="00465AE3" w:rsidP="00F002E0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bookmarkStart w:id="0" w:name="_GoBack"/>
            <w:bookmarkEnd w:id="0"/>
          </w:p>
        </w:tc>
        <w:tc>
          <w:tcPr>
            <w:tcW w:w="1241" w:type="dxa"/>
          </w:tcPr>
          <w:p w14:paraId="5E2C1590" w14:textId="0EE92F93" w:rsidR="00465AE3" w:rsidRPr="00DA4DA3" w:rsidRDefault="00465AE3" w:rsidP="00F002E0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326" w:type="dxa"/>
          </w:tcPr>
          <w:p w14:paraId="5C44142C" w14:textId="77777777" w:rsidR="00465AE3" w:rsidRPr="00DA4DA3" w:rsidRDefault="00465AE3" w:rsidP="00F002E0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  <w:tc>
          <w:tcPr>
            <w:tcW w:w="3690" w:type="dxa"/>
          </w:tcPr>
          <w:p w14:paraId="3AC6B42D" w14:textId="77777777" w:rsidR="00465AE3" w:rsidRPr="00DA4DA3" w:rsidRDefault="00465AE3" w:rsidP="00F002E0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</w:tr>
      <w:tr w:rsidR="002B7247" w:rsidRPr="00AC4294" w14:paraId="496D7FFA" w14:textId="77777777" w:rsidTr="002B7247">
        <w:trPr>
          <w:cantSplit/>
        </w:trPr>
        <w:tc>
          <w:tcPr>
            <w:tcW w:w="540" w:type="dxa"/>
          </w:tcPr>
          <w:p w14:paraId="7D75FCF2" w14:textId="77777777" w:rsidR="002B7247" w:rsidRPr="00DA4DA3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sz w:val="28"/>
                <w:szCs w:val="28"/>
              </w:rPr>
              <w:t>2</w:t>
            </w:r>
          </w:p>
        </w:tc>
        <w:tc>
          <w:tcPr>
            <w:tcW w:w="2970" w:type="dxa"/>
          </w:tcPr>
          <w:p w14:paraId="3275BC56" w14:textId="3C98858E" w:rsidR="002B7247" w:rsidRPr="000D6F4B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241" w:type="dxa"/>
          </w:tcPr>
          <w:p w14:paraId="69C702C9" w14:textId="77777777" w:rsidR="002B7247" w:rsidRPr="00DA4DA3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  <w:tc>
          <w:tcPr>
            <w:tcW w:w="1326" w:type="dxa"/>
          </w:tcPr>
          <w:p w14:paraId="12C2C72B" w14:textId="77777777" w:rsidR="002B7247" w:rsidRPr="00DA4DA3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  <w:tc>
          <w:tcPr>
            <w:tcW w:w="3690" w:type="dxa"/>
          </w:tcPr>
          <w:p w14:paraId="555F708C" w14:textId="77777777" w:rsidR="002B7247" w:rsidRPr="00DA4DA3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</w:tr>
      <w:tr w:rsidR="002B7247" w:rsidRPr="00AC4294" w14:paraId="1E3A23FF" w14:textId="77777777" w:rsidTr="002B7247">
        <w:trPr>
          <w:cantSplit/>
        </w:trPr>
        <w:tc>
          <w:tcPr>
            <w:tcW w:w="540" w:type="dxa"/>
          </w:tcPr>
          <w:p w14:paraId="08D380DA" w14:textId="77777777" w:rsidR="002B7247" w:rsidRPr="00DA4DA3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sz w:val="28"/>
                <w:szCs w:val="28"/>
              </w:rPr>
              <w:t>3</w:t>
            </w:r>
          </w:p>
        </w:tc>
        <w:tc>
          <w:tcPr>
            <w:tcW w:w="2970" w:type="dxa"/>
          </w:tcPr>
          <w:p w14:paraId="3502D54E" w14:textId="77777777" w:rsidR="002B7247" w:rsidRPr="00DA4DA3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  <w:tc>
          <w:tcPr>
            <w:tcW w:w="1241" w:type="dxa"/>
          </w:tcPr>
          <w:p w14:paraId="48BDEE52" w14:textId="77777777" w:rsidR="002B7247" w:rsidRPr="00DA4DA3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  <w:tc>
          <w:tcPr>
            <w:tcW w:w="1326" w:type="dxa"/>
          </w:tcPr>
          <w:p w14:paraId="396CA997" w14:textId="77777777" w:rsidR="002B7247" w:rsidRPr="00DA4DA3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  <w:tc>
          <w:tcPr>
            <w:tcW w:w="3690" w:type="dxa"/>
          </w:tcPr>
          <w:p w14:paraId="18B2CB9E" w14:textId="77777777" w:rsidR="002B7247" w:rsidRPr="00DA4DA3" w:rsidRDefault="002B7247" w:rsidP="002B7247">
            <w:pPr>
              <w:spacing w:before="0" w:after="0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</w:tr>
    </w:tbl>
    <w:p w14:paraId="3783BEEF" w14:textId="77777777" w:rsidR="00041EDF" w:rsidRPr="00DA4DA3" w:rsidRDefault="00041EDF" w:rsidP="00F002E0">
      <w:pPr>
        <w:autoSpaceDE w:val="0"/>
        <w:autoSpaceDN w:val="0"/>
        <w:ind w:left="0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5440B3BC" w14:textId="77777777" w:rsidR="00041EDF" w:rsidRPr="00DA4DA3" w:rsidRDefault="00041EDF" w:rsidP="00F002E0">
      <w:pPr>
        <w:ind w:left="0"/>
        <w:rPr>
          <w:rFonts w:asciiTheme="minorBidi" w:hAnsiTheme="minorBidi" w:cstheme="minorBidi"/>
          <w:b/>
          <w:iCs/>
          <w:sz w:val="28"/>
          <w:szCs w:val="28"/>
          <w:u w:val="single"/>
          <w:cs/>
          <w:lang w:bidi="th-TH"/>
        </w:rPr>
      </w:pPr>
      <w:r w:rsidRPr="00DA4DA3">
        <w:rPr>
          <w:rFonts w:asciiTheme="minorBidi" w:hAnsiTheme="minorBidi" w:cstheme="minorBidi"/>
          <w:sz w:val="28"/>
          <w:szCs w:val="28"/>
          <w:cs/>
          <w:lang w:bidi="th-TH"/>
        </w:rPr>
        <w:br w:type="page"/>
      </w:r>
    </w:p>
    <w:sdt>
      <w:sdtPr>
        <w:rPr>
          <w:rFonts w:ascii="Arial" w:eastAsia="Times New Roman" w:hAnsi="Arial" w:cs="Angsana New"/>
          <w:bCs w:val="0"/>
          <w:color w:val="auto"/>
          <w:kern w:val="18"/>
          <w:sz w:val="18"/>
          <w:szCs w:val="20"/>
          <w:lang w:val="en-AU"/>
        </w:rPr>
        <w:id w:val="-2084835180"/>
        <w:docPartObj>
          <w:docPartGallery w:val="Table of Contents"/>
          <w:docPartUnique/>
        </w:docPartObj>
      </w:sdtPr>
      <w:sdtContent>
        <w:p w14:paraId="513C1620" w14:textId="77777777" w:rsidR="00956119" w:rsidRPr="00956119" w:rsidRDefault="00956119" w:rsidP="00956119">
          <w:pPr>
            <w:pStyle w:val="TOCHeading"/>
            <w:numPr>
              <w:ilvl w:val="0"/>
              <w:numId w:val="0"/>
            </w:numPr>
            <w:ind w:left="432" w:hanging="432"/>
            <w:rPr>
              <w:rFonts w:asciiTheme="minorBidi" w:hAnsiTheme="minorBidi" w:cstheme="minorBidi"/>
              <w:b/>
              <w:bCs w:val="0"/>
              <w:color w:val="auto"/>
              <w:cs/>
              <w:lang w:bidi="th-TH"/>
            </w:rPr>
          </w:pPr>
          <w:r w:rsidRPr="00956119">
            <w:rPr>
              <w:rFonts w:asciiTheme="minorBidi" w:hAnsiTheme="minorBidi" w:cstheme="minorBidi"/>
              <w:b/>
              <w:bCs w:val="0"/>
              <w:color w:val="auto"/>
            </w:rPr>
            <w:t>Table of Contents</w:t>
          </w:r>
        </w:p>
        <w:p w14:paraId="31F1D7F2" w14:textId="68D01911" w:rsidR="00780D02" w:rsidRDefault="00956119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r w:rsidRPr="00956119">
            <w:rPr>
              <w:rFonts w:asciiTheme="minorBidi" w:hAnsiTheme="minorBidi" w:cstheme="minorBidi"/>
              <w:sz w:val="28"/>
              <w:szCs w:val="28"/>
            </w:rPr>
            <w:fldChar w:fldCharType="begin"/>
          </w:r>
          <w:r w:rsidRPr="00956119">
            <w:rPr>
              <w:rFonts w:asciiTheme="minorBidi" w:hAnsiTheme="minorBidi" w:cstheme="minorBidi"/>
              <w:sz w:val="28"/>
              <w:szCs w:val="28"/>
            </w:rPr>
            <w:instrText xml:space="preserve"> TOC \o </w:instrText>
          </w:r>
          <w:r w:rsidRPr="00956119">
            <w:rPr>
              <w:rFonts w:asciiTheme="minorBidi" w:hAnsiTheme="minorBidi" w:cs="Cordia New"/>
              <w:bCs/>
              <w:sz w:val="28"/>
              <w:szCs w:val="28"/>
              <w:cs/>
              <w:lang w:bidi="th-TH"/>
            </w:rPr>
            <w:instrText>"</w:instrText>
          </w:r>
          <w:r w:rsidRPr="00956119">
            <w:rPr>
              <w:rFonts w:asciiTheme="minorBidi" w:hAnsiTheme="minorBidi" w:cstheme="minorBidi"/>
              <w:sz w:val="28"/>
              <w:szCs w:val="28"/>
            </w:rPr>
            <w:instrText>1</w:instrText>
          </w:r>
          <w:r w:rsidRPr="00956119">
            <w:rPr>
              <w:rFonts w:asciiTheme="minorBidi" w:hAnsiTheme="minorBidi" w:cs="Cordia New"/>
              <w:bCs/>
              <w:sz w:val="28"/>
              <w:szCs w:val="28"/>
              <w:cs/>
              <w:lang w:bidi="th-TH"/>
            </w:rPr>
            <w:instrText>-</w:instrText>
          </w:r>
          <w:r w:rsidRPr="00956119">
            <w:rPr>
              <w:rFonts w:asciiTheme="minorBidi" w:hAnsiTheme="minorBidi" w:cstheme="minorBidi"/>
              <w:sz w:val="28"/>
              <w:szCs w:val="28"/>
            </w:rPr>
            <w:instrText>3</w:instrText>
          </w:r>
          <w:r w:rsidRPr="00956119">
            <w:rPr>
              <w:rFonts w:asciiTheme="minorBidi" w:hAnsiTheme="minorBidi" w:cs="Cordia New"/>
              <w:bCs/>
              <w:sz w:val="28"/>
              <w:szCs w:val="28"/>
              <w:cs/>
              <w:lang w:bidi="th-TH"/>
            </w:rPr>
            <w:instrText xml:space="preserve">" </w:instrText>
          </w:r>
          <w:r w:rsidRPr="00956119">
            <w:rPr>
              <w:rFonts w:asciiTheme="minorBidi" w:hAnsiTheme="minorBidi" w:cstheme="minorBidi"/>
              <w:sz w:val="28"/>
              <w:szCs w:val="28"/>
            </w:rPr>
            <w:instrText xml:space="preserve">\h \z \u </w:instrText>
          </w:r>
          <w:r w:rsidRPr="00956119">
            <w:rPr>
              <w:rFonts w:asciiTheme="minorBidi" w:hAnsiTheme="minorBidi" w:cstheme="minorBidi"/>
              <w:sz w:val="28"/>
              <w:szCs w:val="28"/>
            </w:rPr>
            <w:fldChar w:fldCharType="separate"/>
          </w:r>
          <w:hyperlink w:anchor="_Toc520159916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1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PURPOSE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_Toc520159916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4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71427D6A" w14:textId="369739D0" w:rsidR="00780D02" w:rsidRDefault="00896CD3">
          <w:pPr>
            <w:pStyle w:val="TOC2"/>
            <w:tabs>
              <w:tab w:val="left" w:pos="72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8"/>
              <w:lang w:val="en-US" w:bidi="th-TH"/>
            </w:rPr>
          </w:pPr>
          <w:hyperlink w:anchor="_Toc520159918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1</w:t>
            </w:r>
            <w:r w:rsidR="00780D02" w:rsidRPr="00714C03">
              <w:rPr>
                <w:rStyle w:val="Hyperlink"/>
                <w:rFonts w:asciiTheme="minorBidi" w:hAnsiTheme="minorBidi" w:cs="Cordia New"/>
                <w:noProof/>
                <w:cs/>
                <w:lang w:bidi="th-TH"/>
              </w:rPr>
              <w:t>.</w:t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1</w:t>
            </w:r>
            <w:r w:rsidR="00780D02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BACKGROUND AND</w:t>
            </w:r>
            <w:r w:rsidR="00780D02" w:rsidRPr="00714C03">
              <w:rPr>
                <w:rStyle w:val="Hyperlink"/>
                <w:rFonts w:asciiTheme="minorBidi" w:hAnsiTheme="minorBidi"/>
                <w:noProof/>
                <w:cs/>
                <w:lang w:bidi="th-TH"/>
              </w:rPr>
              <w:t xml:space="preserve"> </w:t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PROJECT</w:t>
            </w:r>
            <w:r w:rsidR="00780D02" w:rsidRPr="00714C03">
              <w:rPr>
                <w:rStyle w:val="Hyperlink"/>
                <w:rFonts w:asciiTheme="minorBidi" w:hAnsiTheme="minorBidi"/>
                <w:noProof/>
                <w:cs/>
                <w:lang w:bidi="th-TH"/>
              </w:rPr>
              <w:t xml:space="preserve"> </w:t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OBJECTIVE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_Toc520159918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4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1ED231DD" w14:textId="25A4639C" w:rsidR="00780D02" w:rsidRDefault="00896CD3">
          <w:pPr>
            <w:pStyle w:val="TOC2"/>
            <w:tabs>
              <w:tab w:val="left" w:pos="72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8"/>
              <w:lang w:val="en-US" w:bidi="th-TH"/>
            </w:rPr>
          </w:pPr>
          <w:hyperlink w:anchor="_Toc520159919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1</w:t>
            </w:r>
            <w:r w:rsidR="00780D02" w:rsidRPr="00714C03">
              <w:rPr>
                <w:rStyle w:val="Hyperlink"/>
                <w:rFonts w:asciiTheme="minorBidi" w:hAnsiTheme="minorBidi" w:cs="Cordia New"/>
                <w:noProof/>
                <w:cs/>
                <w:lang w:bidi="th-TH"/>
              </w:rPr>
              <w:t>.</w:t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2</w:t>
            </w:r>
            <w:r w:rsidR="00780D02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PROJECT</w:t>
            </w:r>
            <w:r w:rsidR="00780D02" w:rsidRPr="00714C03">
              <w:rPr>
                <w:rStyle w:val="Hyperlink"/>
                <w:rFonts w:asciiTheme="minorBidi" w:hAnsiTheme="minorBidi"/>
                <w:noProof/>
                <w:cs/>
                <w:lang w:bidi="th-TH"/>
              </w:rPr>
              <w:t xml:space="preserve"> </w:t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TARGET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_Toc520159919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4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00CFA38F" w14:textId="46F172F6" w:rsidR="00780D02" w:rsidRDefault="00896CD3">
          <w:pPr>
            <w:pStyle w:val="TOC2"/>
            <w:tabs>
              <w:tab w:val="left" w:pos="72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8"/>
              <w:lang w:val="en-US" w:bidi="th-TH"/>
            </w:rPr>
          </w:pPr>
          <w:hyperlink w:anchor="_Toc520159920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1</w:t>
            </w:r>
            <w:r w:rsidR="00780D02" w:rsidRPr="00714C03">
              <w:rPr>
                <w:rStyle w:val="Hyperlink"/>
                <w:rFonts w:asciiTheme="minorBidi" w:hAnsiTheme="minorBidi" w:cs="Cordia New"/>
                <w:noProof/>
                <w:cs/>
                <w:lang w:bidi="th-TH"/>
              </w:rPr>
              <w:t>.</w:t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3</w:t>
            </w:r>
            <w:r w:rsidR="00780D02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8"/>
                <w:lang w:val="en-US" w:bidi="th-TH"/>
              </w:rPr>
              <w:tab/>
            </w:r>
            <w:r w:rsidR="00805853">
              <w:rPr>
                <w:rStyle w:val="Hyperlink"/>
                <w:rFonts w:asciiTheme="minorBidi" w:hAnsiTheme="minorBidi"/>
                <w:noProof/>
              </w:rPr>
              <w:t>RE</w:t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QUIREMENTS</w:t>
            </w:r>
            <w:r w:rsidR="00780D02" w:rsidRPr="00714C03">
              <w:rPr>
                <w:rStyle w:val="Hyperlink"/>
                <w:rFonts w:asciiTheme="minorBidi" w:hAnsiTheme="minorBidi"/>
                <w:noProof/>
                <w:cs/>
                <w:lang w:bidi="th-TH"/>
              </w:rPr>
              <w:t xml:space="preserve"> </w:t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ACQUISITION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_Toc520159920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5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38C2683C" w14:textId="20D517B4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21" w:history="1">
            <w:r w:rsidR="00780D02" w:rsidRPr="00714C03">
              <w:rPr>
                <w:rStyle w:val="Hyperlink"/>
                <w:rFonts w:asciiTheme="minorBidi" w:hAnsiTheme="minorBidi"/>
                <w:noProof/>
                <w:lang w:val="en-US"/>
              </w:rPr>
              <w:t>2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val="en-US"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 xml:space="preserve">BUSINESS </w:t>
            </w:r>
            <w:r w:rsidR="00780D02" w:rsidRPr="00714C03">
              <w:rPr>
                <w:rStyle w:val="Hyperlink"/>
                <w:rFonts w:asciiTheme="minorBidi" w:hAnsiTheme="minorBidi"/>
                <w:noProof/>
                <w:lang w:val="en-US"/>
              </w:rPr>
              <w:t>PROCESS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_Toc520159921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6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1525A3FC" w14:textId="2605A727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22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4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OUT OF SCOPE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_Toc520159922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8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6010C5D9" w14:textId="4DCD4B39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23" w:history="1">
            <w:r w:rsidR="00780D02" w:rsidRPr="00780D02">
              <w:rPr>
                <w:rStyle w:val="Hyperlink"/>
                <w:rFonts w:asciiTheme="minorBidi" w:hAnsiTheme="minorBidi"/>
                <w:noProof/>
              </w:rPr>
              <w:t>5</w:t>
            </w:r>
            <w:r w:rsidR="00780D02" w:rsidRPr="00780D02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TECHNICAL REQUIREMENT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_Toc520159923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8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7E8304B9" w14:textId="226D51BE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24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6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REFERENCES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_Toc520159924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13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035926D2" w14:textId="1E06AD09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25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7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INTERFACE LIST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_Toc520159925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13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0E32F246" w14:textId="369C3AFF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26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8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REPORT LIST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_Toc520159926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13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538532CF" w14:textId="7FCC0AA9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27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9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BUSINESS PROCESS FLOW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_Toc520159927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13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37FAFEB3" w14:textId="733FBF6C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28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10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PERFORMANCE REQUIREMENTS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_Toc520159928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13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3309E827" w14:textId="78703516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29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11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OTHER</w:t>
            </w:r>
            <w:r w:rsidR="00780D02" w:rsidRPr="00714C03">
              <w:rPr>
                <w:rStyle w:val="Hyperlink"/>
                <w:rFonts w:asciiTheme="minorBidi" w:hAnsiTheme="minorBidi"/>
                <w:noProof/>
                <w:cs/>
                <w:lang w:bidi="th-TH"/>
              </w:rPr>
              <w:t xml:space="preserve"> </w:t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REQUIREMENTS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_Toc520159929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13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1E1BF2D1" w14:textId="183FDDA5" w:rsidR="00780D02" w:rsidRDefault="00896CD3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8"/>
              <w:lang w:val="en-US" w:bidi="th-TH"/>
            </w:rPr>
          </w:pPr>
          <w:hyperlink w:anchor="_Toc520159930" w:history="1">
            <w:r w:rsidR="00780D02" w:rsidRPr="00714C03">
              <w:rPr>
                <w:rStyle w:val="Hyperlink"/>
                <w:rFonts w:asciiTheme="minorBidi" w:hAnsiTheme="minorBidi"/>
                <w:noProof/>
              </w:rPr>
              <w:t>12</w:t>
            </w:r>
            <w:r w:rsidR="00780D02" w:rsidRPr="00714C03">
              <w:rPr>
                <w:rStyle w:val="Hyperlink"/>
                <w:rFonts w:asciiTheme="minorBidi" w:hAnsiTheme="minorBidi" w:cs="Cordia New"/>
                <w:bCs/>
                <w:noProof/>
                <w:cs/>
                <w:lang w:bidi="th-TH"/>
              </w:rPr>
              <w:t>.</w:t>
            </w:r>
            <w:r w:rsidR="00780D02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8"/>
                <w:lang w:val="en-US" w:bidi="th-TH"/>
              </w:rPr>
              <w:tab/>
            </w:r>
            <w:r w:rsidR="00780D02" w:rsidRPr="00714C03">
              <w:rPr>
                <w:rStyle w:val="Hyperlink"/>
                <w:rFonts w:asciiTheme="minorBidi" w:hAnsiTheme="minorBidi"/>
                <w:noProof/>
              </w:rPr>
              <w:t>SECURITY REQUIREMENTS</w:t>
            </w:r>
            <w:r w:rsidR="00780D02">
              <w:rPr>
                <w:noProof/>
                <w:webHidden/>
              </w:rPr>
              <w:tab/>
            </w:r>
            <w:r w:rsidR="00780D02">
              <w:rPr>
                <w:rStyle w:val="Hyperlink"/>
                <w:noProof/>
              </w:rPr>
              <w:fldChar w:fldCharType="begin"/>
            </w:r>
            <w:r w:rsidR="00780D02">
              <w:rPr>
                <w:noProof/>
                <w:webHidden/>
              </w:rPr>
              <w:instrText xml:space="preserve"> PAGEREF _Toc520159930 \h </w:instrText>
            </w:r>
            <w:r w:rsidR="00780D02">
              <w:rPr>
                <w:rStyle w:val="Hyperlink"/>
                <w:noProof/>
              </w:rPr>
            </w:r>
            <w:r w:rsidR="00780D02">
              <w:rPr>
                <w:rStyle w:val="Hyperlink"/>
                <w:noProof/>
              </w:rPr>
              <w:fldChar w:fldCharType="separate"/>
            </w:r>
            <w:r w:rsidR="00C11936">
              <w:rPr>
                <w:noProof/>
                <w:webHidden/>
              </w:rPr>
              <w:t>13</w:t>
            </w:r>
            <w:r w:rsidR="00780D02">
              <w:rPr>
                <w:rStyle w:val="Hyperlink"/>
                <w:noProof/>
              </w:rPr>
              <w:fldChar w:fldCharType="end"/>
            </w:r>
          </w:hyperlink>
        </w:p>
        <w:p w14:paraId="06F90D19" w14:textId="0D708D85" w:rsidR="00956119" w:rsidRDefault="00956119">
          <w:r w:rsidRPr="00956119">
            <w:rPr>
              <w:rFonts w:asciiTheme="minorBidi" w:hAnsiTheme="minorBidi" w:cstheme="minorBidi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B781A07" w14:textId="77777777" w:rsidR="00AC32E3" w:rsidRPr="00DA4DA3" w:rsidRDefault="00AC32E3" w:rsidP="00F002E0">
      <w:pPr>
        <w:pStyle w:val="TOC2"/>
        <w:tabs>
          <w:tab w:val="left" w:pos="960"/>
        </w:tabs>
        <w:spacing w:line="240" w:lineRule="auto"/>
        <w:rPr>
          <w:rFonts w:asciiTheme="minorBidi" w:hAnsiTheme="minorBidi" w:cstheme="minorBidi"/>
          <w:sz w:val="28"/>
          <w:szCs w:val="28"/>
          <w:cs/>
          <w:lang w:bidi="th-TH"/>
        </w:rPr>
      </w:pPr>
    </w:p>
    <w:p w14:paraId="698B3CE2" w14:textId="77777777" w:rsidR="0034487D" w:rsidRPr="00DA4DA3" w:rsidRDefault="0034487D" w:rsidP="00F002E0">
      <w:pPr>
        <w:ind w:left="0"/>
        <w:rPr>
          <w:rFonts w:asciiTheme="minorBidi" w:hAnsiTheme="minorBidi" w:cstheme="minorBidi"/>
          <w:sz w:val="28"/>
          <w:szCs w:val="28"/>
          <w:lang w:val="en-GB" w:bidi="th-TH"/>
        </w:rPr>
      </w:pPr>
    </w:p>
    <w:p w14:paraId="1DAB88BD" w14:textId="77777777" w:rsidR="00047BC0" w:rsidRPr="00DA4DA3" w:rsidRDefault="00047BC0" w:rsidP="00F002E0">
      <w:pPr>
        <w:ind w:left="0"/>
        <w:rPr>
          <w:rFonts w:asciiTheme="minorBidi" w:hAnsiTheme="minorBidi" w:cstheme="minorBidi"/>
          <w:sz w:val="28"/>
          <w:szCs w:val="28"/>
          <w:cs/>
          <w:lang w:val="en-GB" w:bidi="th-TH"/>
        </w:rPr>
      </w:pPr>
    </w:p>
    <w:p w14:paraId="58A97DF2" w14:textId="77777777" w:rsidR="004C09F8" w:rsidRPr="00DA4DA3" w:rsidRDefault="004C09F8" w:rsidP="00F002E0">
      <w:pPr>
        <w:spacing w:before="0" w:after="0"/>
        <w:ind w:left="0"/>
        <w:rPr>
          <w:rFonts w:asciiTheme="minorBidi" w:hAnsiTheme="minorBidi" w:cstheme="minorBidi"/>
          <w:sz w:val="28"/>
          <w:szCs w:val="28"/>
          <w:cs/>
          <w:lang w:val="en-GB" w:bidi="th-TH"/>
        </w:rPr>
      </w:pPr>
      <w:r w:rsidRPr="00DA4DA3">
        <w:rPr>
          <w:rFonts w:asciiTheme="minorBidi" w:hAnsiTheme="minorBidi" w:cstheme="minorBidi"/>
          <w:sz w:val="28"/>
          <w:szCs w:val="28"/>
          <w:cs/>
          <w:lang w:val="en-GB" w:bidi="th-TH"/>
        </w:rPr>
        <w:br w:type="page"/>
      </w:r>
    </w:p>
    <w:p w14:paraId="79518B19" w14:textId="77777777" w:rsidR="009237D2" w:rsidRPr="00DA4DA3" w:rsidRDefault="009237D2" w:rsidP="00F002E0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  <w:bookmarkStart w:id="1" w:name="_Ref221592842"/>
      <w:bookmarkStart w:id="2" w:name="_Toc326322884"/>
      <w:bookmarkStart w:id="3" w:name="_Toc404191754"/>
      <w:bookmarkStart w:id="4" w:name="_Toc520159916"/>
      <w:bookmarkStart w:id="5" w:name="_Toc198017731"/>
      <w:r w:rsidRPr="00DA4DA3">
        <w:rPr>
          <w:rFonts w:asciiTheme="minorBidi" w:hAnsiTheme="minorBidi" w:cstheme="minorBidi"/>
          <w:color w:val="auto"/>
          <w:sz w:val="28"/>
          <w:szCs w:val="28"/>
        </w:rPr>
        <w:lastRenderedPageBreak/>
        <w:t>P</w:t>
      </w:r>
      <w:bookmarkEnd w:id="1"/>
      <w:r w:rsidRPr="00DA4DA3">
        <w:rPr>
          <w:rFonts w:asciiTheme="minorBidi" w:hAnsiTheme="minorBidi" w:cstheme="minorBidi"/>
          <w:color w:val="auto"/>
          <w:sz w:val="28"/>
          <w:szCs w:val="28"/>
        </w:rPr>
        <w:t>URPOSE</w:t>
      </w:r>
      <w:bookmarkEnd w:id="2"/>
      <w:bookmarkEnd w:id="3"/>
      <w:bookmarkEnd w:id="4"/>
    </w:p>
    <w:p w14:paraId="408D85C9" w14:textId="277BB632" w:rsidR="00E174E3" w:rsidRPr="00E174E3" w:rsidRDefault="00D0759A" w:rsidP="000D6F4B">
      <w:pPr>
        <w:pStyle w:val="Heading2"/>
        <w:numPr>
          <w:ilvl w:val="0"/>
          <w:numId w:val="0"/>
        </w:numPr>
        <w:tabs>
          <w:tab w:val="clear" w:pos="2835"/>
        </w:tabs>
        <w:ind w:left="993"/>
        <w:rPr>
          <w:rFonts w:asciiTheme="minorBidi" w:hAnsiTheme="minorBidi" w:cstheme="minorBidi"/>
          <w:color w:val="auto"/>
          <w:sz w:val="28"/>
          <w:szCs w:val="28"/>
          <w:lang w:bidi="th-TH"/>
        </w:rPr>
      </w:pPr>
      <w:bookmarkStart w:id="6" w:name="_Toc520159917"/>
      <w:r w:rsidRPr="00E174E3">
        <w:rPr>
          <w:rFonts w:asciiTheme="minorBidi" w:hAnsiTheme="minorBidi" w:cstheme="minorBidi"/>
          <w:color w:val="auto"/>
          <w:sz w:val="28"/>
          <w:szCs w:val="28"/>
          <w:cs/>
          <w:lang w:bidi="th-TH"/>
        </w:rPr>
        <w:t xml:space="preserve">เอกสารฉบับนี้จัดทำขึ้นเพื่อแสดงขอบเขตความต้องการเชิงธุรกิจสำหรับระบบ </w:t>
      </w:r>
      <w:r w:rsidR="00B82DA5" w:rsidRPr="000D6F4B">
        <w:rPr>
          <w:rFonts w:asciiTheme="minorBidi" w:hAnsiTheme="minorBidi" w:cstheme="minorBidi"/>
          <w:b w:val="0"/>
          <w:bCs/>
          <w:color w:val="auto"/>
          <w:sz w:val="28"/>
          <w:szCs w:val="28"/>
          <w:lang w:bidi="th-TH"/>
        </w:rPr>
        <w:t>E</w:t>
      </w:r>
      <w:r w:rsidR="00B82DA5" w:rsidRPr="000D6F4B">
        <w:rPr>
          <w:rFonts w:asciiTheme="minorBidi" w:hAnsiTheme="minorBidi" w:cs="Cordia New"/>
          <w:b w:val="0"/>
          <w:bCs/>
          <w:color w:val="auto"/>
          <w:sz w:val="28"/>
          <w:szCs w:val="28"/>
          <w:cs/>
          <w:lang w:bidi="th-TH"/>
        </w:rPr>
        <w:t>-</w:t>
      </w:r>
      <w:r w:rsidR="000D6F4B" w:rsidRPr="000D6F4B">
        <w:rPr>
          <w:rFonts w:asciiTheme="minorBidi" w:hAnsiTheme="minorBidi" w:cstheme="minorBidi"/>
          <w:b w:val="0"/>
          <w:bCs/>
          <w:color w:val="auto"/>
          <w:sz w:val="28"/>
          <w:szCs w:val="28"/>
          <w:lang w:bidi="th-TH"/>
        </w:rPr>
        <w:t>Expense</w:t>
      </w:r>
      <w:r w:rsidR="00203F7C">
        <w:rPr>
          <w:rFonts w:asciiTheme="minorBidi" w:hAnsiTheme="minorBidi" w:cs="Cordia New"/>
          <w:b w:val="0"/>
          <w:bCs/>
          <w:color w:val="auto"/>
          <w:sz w:val="28"/>
          <w:szCs w:val="28"/>
          <w:cs/>
          <w:lang w:bidi="th-TH"/>
        </w:rPr>
        <w:t xml:space="preserve"> </w:t>
      </w:r>
      <w:r w:rsidRPr="00E174E3">
        <w:rPr>
          <w:rFonts w:asciiTheme="minorBidi" w:hAnsiTheme="minorBidi" w:cstheme="minorBidi"/>
          <w:color w:val="auto"/>
          <w:sz w:val="28"/>
          <w:szCs w:val="28"/>
          <w:cs/>
          <w:lang w:bidi="th-TH"/>
        </w:rPr>
        <w:t>เพื่อใช้เป็นเอกสารประกอบการยืนยันขอบเขตความต้องการของระบบ เพื่อให้ผู้เกี่ยวข้องรับทราบและเข้าใจตรงกัน และ เพื่อใช้เป็นเอกสารตั้งต้นสำหรับการจัดทำเอกสารออกแบบระบบ</w:t>
      </w:r>
      <w:bookmarkEnd w:id="6"/>
      <w:r w:rsidRPr="00E174E3">
        <w:rPr>
          <w:rFonts w:asciiTheme="minorBidi" w:hAnsiTheme="minorBidi" w:cstheme="minorBidi"/>
          <w:color w:val="auto"/>
          <w:sz w:val="28"/>
          <w:szCs w:val="28"/>
          <w:cs/>
          <w:lang w:bidi="th-TH"/>
        </w:rPr>
        <w:t xml:space="preserve"> </w:t>
      </w:r>
    </w:p>
    <w:p w14:paraId="1246D512" w14:textId="7D35DE96" w:rsidR="00041EDF" w:rsidRPr="004E1316" w:rsidRDefault="009732BE" w:rsidP="004E1316">
      <w:pPr>
        <w:pStyle w:val="Heading2"/>
        <w:tabs>
          <w:tab w:val="clear" w:pos="2835"/>
        </w:tabs>
        <w:ind w:left="993" w:hanging="567"/>
        <w:rPr>
          <w:rFonts w:asciiTheme="minorBidi" w:hAnsiTheme="minorBidi" w:cstheme="minorBidi"/>
          <w:color w:val="auto"/>
          <w:sz w:val="28"/>
          <w:szCs w:val="28"/>
          <w:lang w:bidi="th-TH"/>
        </w:rPr>
      </w:pPr>
      <w:bookmarkStart w:id="7" w:name="_Toc326322885"/>
      <w:bookmarkStart w:id="8" w:name="_Toc404191755"/>
      <w:bookmarkStart w:id="9" w:name="_Toc520159918"/>
      <w:bookmarkEnd w:id="5"/>
      <w:r w:rsidRPr="004E1316">
        <w:rPr>
          <w:rFonts w:asciiTheme="minorBidi" w:hAnsiTheme="minorBidi" w:cstheme="minorBidi"/>
          <w:color w:val="auto"/>
          <w:sz w:val="28"/>
          <w:szCs w:val="28"/>
          <w:lang w:bidi="th-TH"/>
        </w:rPr>
        <w:t>BACKGROUND AND</w:t>
      </w:r>
      <w:r w:rsidR="00335646" w:rsidRPr="004E1316">
        <w:rPr>
          <w:rFonts w:asciiTheme="minorBidi" w:hAnsiTheme="minorBidi" w:cstheme="minorBidi"/>
          <w:color w:val="auto"/>
          <w:sz w:val="28"/>
          <w:szCs w:val="28"/>
          <w:cs/>
          <w:lang w:bidi="th-TH"/>
        </w:rPr>
        <w:t xml:space="preserve"> </w:t>
      </w:r>
      <w:r w:rsidR="00041EDF" w:rsidRPr="004E1316">
        <w:rPr>
          <w:rFonts w:asciiTheme="minorBidi" w:hAnsiTheme="minorBidi" w:cstheme="minorBidi"/>
          <w:color w:val="auto"/>
          <w:sz w:val="28"/>
          <w:szCs w:val="28"/>
          <w:lang w:bidi="th-TH"/>
        </w:rPr>
        <w:t>P</w:t>
      </w:r>
      <w:r w:rsidR="009237D2" w:rsidRPr="004E1316">
        <w:rPr>
          <w:rFonts w:asciiTheme="minorBidi" w:hAnsiTheme="minorBidi" w:cstheme="minorBidi"/>
          <w:color w:val="auto"/>
          <w:sz w:val="28"/>
          <w:szCs w:val="28"/>
          <w:lang w:bidi="th-TH"/>
        </w:rPr>
        <w:t>ROJECT</w:t>
      </w:r>
      <w:r w:rsidR="00335646" w:rsidRPr="004E1316">
        <w:rPr>
          <w:rFonts w:asciiTheme="minorBidi" w:hAnsiTheme="minorBidi" w:cstheme="minorBidi"/>
          <w:color w:val="auto"/>
          <w:sz w:val="28"/>
          <w:szCs w:val="28"/>
          <w:cs/>
          <w:lang w:bidi="th-TH"/>
        </w:rPr>
        <w:t xml:space="preserve"> </w:t>
      </w:r>
      <w:r w:rsidR="00041EDF" w:rsidRPr="004E1316">
        <w:rPr>
          <w:rFonts w:asciiTheme="minorBidi" w:hAnsiTheme="minorBidi" w:cstheme="minorBidi"/>
          <w:color w:val="auto"/>
          <w:sz w:val="28"/>
          <w:szCs w:val="28"/>
          <w:lang w:bidi="th-TH"/>
        </w:rPr>
        <w:t>O</w:t>
      </w:r>
      <w:r w:rsidR="009237D2" w:rsidRPr="004E1316">
        <w:rPr>
          <w:rFonts w:asciiTheme="minorBidi" w:hAnsiTheme="minorBidi" w:cstheme="minorBidi"/>
          <w:color w:val="auto"/>
          <w:sz w:val="28"/>
          <w:szCs w:val="28"/>
          <w:lang w:bidi="th-TH"/>
        </w:rPr>
        <w:t>BJECTIVE</w:t>
      </w:r>
      <w:bookmarkEnd w:id="7"/>
      <w:bookmarkEnd w:id="8"/>
      <w:bookmarkEnd w:id="9"/>
    </w:p>
    <w:p w14:paraId="731505C6" w14:textId="646A1105" w:rsidR="004C3258" w:rsidRPr="004C3258" w:rsidRDefault="004945A1" w:rsidP="000D6F4B">
      <w:pPr>
        <w:ind w:left="993"/>
        <w:rPr>
          <w:rFonts w:asciiTheme="minorBidi" w:hAnsiTheme="minorBidi" w:cstheme="minorBidi"/>
          <w:sz w:val="28"/>
          <w:szCs w:val="28"/>
          <w:lang w:val="en-US" w:bidi="th-TH"/>
        </w:rPr>
      </w:pPr>
      <w:bookmarkStart w:id="10" w:name="_Toc326322886"/>
      <w:r w:rsidRPr="00D97763">
        <w:rPr>
          <w:rFonts w:asciiTheme="minorBidi" w:hAnsiTheme="minorBidi" w:cstheme="minorBidi"/>
          <w:sz w:val="28"/>
          <w:szCs w:val="28"/>
          <w:cs/>
          <w:lang w:bidi="th-TH"/>
        </w:rPr>
        <w:t>การพัฒนาโครงการ</w:t>
      </w:r>
      <w:r w:rsidR="007A53CF" w:rsidRPr="00D97763">
        <w:rPr>
          <w:rFonts w:asciiTheme="minorBidi" w:hAnsiTheme="minorBidi" w:cstheme="minorBidi" w:hint="cs"/>
          <w:sz w:val="28"/>
          <w:szCs w:val="28"/>
          <w:cs/>
          <w:lang w:bidi="th-TH"/>
        </w:rPr>
        <w:t xml:space="preserve"> </w:t>
      </w:r>
      <w:r w:rsidR="00B82DA5">
        <w:rPr>
          <w:rFonts w:asciiTheme="minorBidi" w:hAnsiTheme="minorBidi" w:cstheme="minorBidi"/>
          <w:sz w:val="28"/>
          <w:szCs w:val="28"/>
          <w:lang w:val="en-US" w:bidi="th-TH"/>
        </w:rPr>
        <w:t>E</w:t>
      </w:r>
      <w:r w:rsidR="00B82DA5">
        <w:rPr>
          <w:rFonts w:asciiTheme="minorBidi" w:hAnsiTheme="minorBidi" w:cs="Cordia New"/>
          <w:sz w:val="28"/>
          <w:szCs w:val="28"/>
          <w:cs/>
          <w:lang w:val="en-US" w:bidi="th-TH"/>
        </w:rPr>
        <w:t>-</w:t>
      </w:r>
      <w:r w:rsidR="00B82DA5">
        <w:rPr>
          <w:rFonts w:asciiTheme="minorBidi" w:hAnsiTheme="minorBidi" w:cstheme="minorBidi"/>
          <w:sz w:val="28"/>
          <w:szCs w:val="28"/>
          <w:lang w:val="en-US" w:bidi="th-TH"/>
        </w:rPr>
        <w:t>Expense</w:t>
      </w:r>
      <w:r w:rsidR="007A53CF" w:rsidRPr="00D97763">
        <w:rPr>
          <w:rFonts w:asciiTheme="minorBidi" w:hAnsiTheme="minorBidi" w:cstheme="minorBidi" w:hint="cs"/>
          <w:sz w:val="28"/>
          <w:szCs w:val="28"/>
          <w:cs/>
          <w:lang w:bidi="th-TH"/>
        </w:rPr>
        <w:t xml:space="preserve"> </w:t>
      </w:r>
      <w:r w:rsidR="00B82DA5">
        <w:rPr>
          <w:rFonts w:asciiTheme="minorBidi" w:hAnsiTheme="minorBidi" w:cstheme="minorBidi"/>
          <w:sz w:val="28"/>
          <w:szCs w:val="28"/>
          <w:lang w:val="en-US" w:bidi="th-TH"/>
        </w:rPr>
        <w:t xml:space="preserve">Enhancement </w:t>
      </w:r>
      <w:r w:rsidR="000966F7">
        <w:rPr>
          <w:rFonts w:asciiTheme="minorBidi" w:hAnsiTheme="minorBidi" w:cstheme="minorBidi"/>
          <w:sz w:val="28"/>
          <w:szCs w:val="28"/>
          <w:lang w:val="en-US" w:bidi="th-TH"/>
        </w:rPr>
        <w:t xml:space="preserve">for </w:t>
      </w:r>
      <w:r w:rsidR="000B5B32">
        <w:rPr>
          <w:rFonts w:asciiTheme="minorBidi" w:hAnsiTheme="minorBidi" w:cstheme="minorBidi"/>
          <w:sz w:val="28"/>
          <w:szCs w:val="28"/>
          <w:lang w:val="en-US" w:bidi="th-TH"/>
        </w:rPr>
        <w:t>GCME</w:t>
      </w:r>
      <w:r w:rsidR="000966F7">
        <w:rPr>
          <w:rFonts w:asciiTheme="minorBidi" w:hAnsiTheme="minorBidi" w:cstheme="minorBidi"/>
          <w:sz w:val="28"/>
          <w:szCs w:val="28"/>
          <w:lang w:val="en-US" w:bidi="th-TH"/>
        </w:rPr>
        <w:t xml:space="preserve"> </w:t>
      </w:r>
      <w:r w:rsidR="006F6702" w:rsidRPr="00D97763">
        <w:rPr>
          <w:rFonts w:asciiTheme="minorBidi" w:hAnsiTheme="minorBidi" w:cstheme="minorBidi"/>
          <w:sz w:val="28"/>
          <w:szCs w:val="28"/>
          <w:cs/>
          <w:lang w:val="en-US" w:bidi="th-TH"/>
        </w:rPr>
        <w:t>เพื่อ</w:t>
      </w:r>
      <w:r w:rsidR="005A6B76"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 xml:space="preserve">พัฒนาและปรับปรุงระบบ </w:t>
      </w:r>
      <w:r w:rsidR="005A6B76">
        <w:rPr>
          <w:rFonts w:asciiTheme="minorBidi" w:hAnsiTheme="minorBidi" w:cstheme="minorBidi"/>
          <w:sz w:val="28"/>
          <w:szCs w:val="28"/>
          <w:lang w:val="en-US" w:bidi="th-TH"/>
        </w:rPr>
        <w:t>E</w:t>
      </w:r>
      <w:r w:rsidR="005A6B76">
        <w:rPr>
          <w:rFonts w:asciiTheme="minorBidi" w:hAnsiTheme="minorBidi" w:cs="Cordia New"/>
          <w:sz w:val="28"/>
          <w:szCs w:val="28"/>
          <w:cs/>
          <w:lang w:val="en-US" w:bidi="th-TH"/>
        </w:rPr>
        <w:t>-</w:t>
      </w:r>
      <w:r w:rsidR="005A6B76">
        <w:rPr>
          <w:rFonts w:asciiTheme="minorBidi" w:hAnsiTheme="minorBidi" w:cstheme="minorBidi"/>
          <w:sz w:val="28"/>
          <w:szCs w:val="28"/>
          <w:lang w:val="en-US" w:bidi="th-TH"/>
        </w:rPr>
        <w:t>Expense</w:t>
      </w:r>
      <w:r w:rsidR="006F6702" w:rsidRPr="00D97763">
        <w:rPr>
          <w:rFonts w:asciiTheme="minorBidi" w:hAnsiTheme="minorBidi" w:cstheme="minorBidi"/>
          <w:sz w:val="28"/>
          <w:szCs w:val="28"/>
          <w:cs/>
          <w:lang w:val="en-US" w:bidi="th-TH"/>
        </w:rPr>
        <w:t xml:space="preserve"> </w:t>
      </w:r>
      <w:r w:rsidR="00973CE6"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 xml:space="preserve">และ </w:t>
      </w:r>
      <w:r w:rsidR="00D97763" w:rsidRPr="00D97763"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 xml:space="preserve">ให้ </w:t>
      </w:r>
      <w:r w:rsidR="00D97763" w:rsidRPr="00D97763">
        <w:rPr>
          <w:rFonts w:asciiTheme="minorBidi" w:hAnsiTheme="minorBidi" w:cstheme="minorBidi"/>
          <w:sz w:val="28"/>
          <w:szCs w:val="28"/>
          <w:lang w:val="en-US" w:bidi="th-TH"/>
        </w:rPr>
        <w:t xml:space="preserve">User </w:t>
      </w:r>
      <w:r w:rsidR="00D97763" w:rsidRPr="00D97763"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>สามารถ</w:t>
      </w:r>
      <w:r w:rsidR="000966F7"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 xml:space="preserve">ใช้งานง่ายขึ้นและรองรับกรณีการ </w:t>
      </w:r>
      <w:r w:rsidR="000966F7">
        <w:rPr>
          <w:rFonts w:asciiTheme="minorBidi" w:hAnsiTheme="minorBidi" w:cstheme="minorBidi"/>
          <w:sz w:val="28"/>
          <w:szCs w:val="28"/>
          <w:lang w:val="en-US" w:bidi="th-TH"/>
        </w:rPr>
        <w:t xml:space="preserve">Roll Out </w:t>
      </w:r>
      <w:r w:rsidR="000966F7"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 xml:space="preserve">บริษัท </w:t>
      </w:r>
      <w:r w:rsidR="000B5B32">
        <w:rPr>
          <w:rFonts w:asciiTheme="minorBidi" w:hAnsiTheme="minorBidi" w:cstheme="minorBidi"/>
          <w:sz w:val="28"/>
          <w:szCs w:val="28"/>
          <w:lang w:val="en-US" w:bidi="th-TH"/>
        </w:rPr>
        <w:t>GCME</w:t>
      </w:r>
      <w:r w:rsidR="000966F7">
        <w:rPr>
          <w:rFonts w:asciiTheme="minorBidi" w:hAnsiTheme="minorBidi" w:cstheme="minorBidi"/>
          <w:sz w:val="28"/>
          <w:szCs w:val="28"/>
          <w:lang w:val="en-US" w:bidi="th-TH"/>
        </w:rPr>
        <w:t xml:space="preserve"> </w:t>
      </w:r>
      <w:r w:rsidR="000966F7"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>ให้สามารถใช้งานได้</w:t>
      </w:r>
      <w:r w:rsidR="005A6B76"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 xml:space="preserve"> </w:t>
      </w:r>
      <w:r w:rsidR="000966F7"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>และ</w:t>
      </w:r>
      <w:r w:rsidRPr="00D97763">
        <w:rPr>
          <w:rFonts w:asciiTheme="minorBidi" w:hAnsiTheme="minorBidi" w:cstheme="minorBidi"/>
          <w:sz w:val="28"/>
          <w:szCs w:val="28"/>
          <w:cs/>
          <w:lang w:bidi="th-TH"/>
        </w:rPr>
        <w:t>เพื่อ</w:t>
      </w:r>
      <w:r w:rsidR="00525EA8" w:rsidRPr="00D97763">
        <w:rPr>
          <w:rFonts w:asciiTheme="minorBidi" w:hAnsiTheme="minorBidi" w:cstheme="minorBidi"/>
          <w:sz w:val="28"/>
          <w:szCs w:val="28"/>
          <w:cs/>
          <w:lang w:bidi="th-TH"/>
        </w:rPr>
        <w:t>เพิ่มประสิทธิภาพ</w:t>
      </w:r>
      <w:r w:rsidR="00CB3007" w:rsidRPr="00D97763">
        <w:rPr>
          <w:rFonts w:asciiTheme="minorBidi" w:hAnsiTheme="minorBidi" w:cstheme="minorBidi"/>
          <w:sz w:val="28"/>
          <w:szCs w:val="28"/>
          <w:cs/>
          <w:lang w:bidi="th-TH"/>
        </w:rPr>
        <w:t>และลดเวลา</w:t>
      </w:r>
      <w:r w:rsidR="00525EA8" w:rsidRPr="00D97763">
        <w:rPr>
          <w:rFonts w:asciiTheme="minorBidi" w:hAnsiTheme="minorBidi" w:cstheme="minorBidi"/>
          <w:sz w:val="28"/>
          <w:szCs w:val="28"/>
          <w:cs/>
          <w:lang w:bidi="th-TH"/>
        </w:rPr>
        <w:t>ในการทำงาน</w:t>
      </w:r>
      <w:r w:rsidRPr="00D97763">
        <w:rPr>
          <w:rFonts w:asciiTheme="minorBidi" w:hAnsiTheme="minorBidi" w:cstheme="minorBidi"/>
          <w:sz w:val="28"/>
          <w:szCs w:val="28"/>
          <w:cs/>
          <w:lang w:bidi="th-TH"/>
        </w:rPr>
        <w:t>ให้แก่บริษัทดังนี้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25"/>
        <w:gridCol w:w="1559"/>
        <w:gridCol w:w="5954"/>
      </w:tblGrid>
      <w:tr w:rsidR="00525EA8" w:rsidRPr="00AC4294" w14:paraId="4142F7C7" w14:textId="77777777" w:rsidTr="003A0D56">
        <w:tc>
          <w:tcPr>
            <w:tcW w:w="625" w:type="dxa"/>
          </w:tcPr>
          <w:p w14:paraId="4A2BC4AA" w14:textId="77777777" w:rsidR="00525EA8" w:rsidRPr="00DA4DA3" w:rsidRDefault="00525EA8" w:rsidP="002E45BA">
            <w:pPr>
              <w:pStyle w:val="ListParagraph"/>
              <w:ind w:left="0"/>
              <w:rPr>
                <w:rFonts w:asciiTheme="minorBidi" w:hAnsiTheme="minorBidi" w:cstheme="minorBidi"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sz w:val="28"/>
                <w:szCs w:val="28"/>
              </w:rPr>
              <w:t>No</w:t>
            </w:r>
            <w:r w:rsidRPr="00DA4DA3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</w:tc>
        <w:tc>
          <w:tcPr>
            <w:tcW w:w="1559" w:type="dxa"/>
          </w:tcPr>
          <w:p w14:paraId="0C249A42" w14:textId="77777777" w:rsidR="00525EA8" w:rsidRPr="00DA4DA3" w:rsidRDefault="00525EA8" w:rsidP="002E45BA">
            <w:pPr>
              <w:pStyle w:val="ListParagraph"/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sz w:val="28"/>
                <w:szCs w:val="28"/>
              </w:rPr>
              <w:t>Company Code</w:t>
            </w:r>
          </w:p>
        </w:tc>
        <w:tc>
          <w:tcPr>
            <w:tcW w:w="5954" w:type="dxa"/>
          </w:tcPr>
          <w:p w14:paraId="733E8A0D" w14:textId="77777777" w:rsidR="00525EA8" w:rsidRPr="00DA4DA3" w:rsidRDefault="00525EA8" w:rsidP="002E45BA">
            <w:pPr>
              <w:pStyle w:val="ListParagraph"/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sz w:val="28"/>
                <w:szCs w:val="28"/>
              </w:rPr>
              <w:t>Company Description</w:t>
            </w:r>
          </w:p>
        </w:tc>
      </w:tr>
      <w:tr w:rsidR="000D6F4B" w:rsidRPr="00B916A0" w14:paraId="25D51D0E" w14:textId="77777777" w:rsidTr="003A0D56">
        <w:tc>
          <w:tcPr>
            <w:tcW w:w="625" w:type="dxa"/>
          </w:tcPr>
          <w:p w14:paraId="41286C3A" w14:textId="77777777" w:rsidR="000D6F4B" w:rsidRPr="00DA4DA3" w:rsidRDefault="000D6F4B" w:rsidP="000D6F4B">
            <w:pPr>
              <w:pStyle w:val="ListParagraph"/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DA4DA3">
              <w:rPr>
                <w:rFonts w:asciiTheme="minorBidi" w:hAnsiTheme="minorBidi" w:cstheme="minorBidi"/>
                <w:sz w:val="28"/>
                <w:szCs w:val="28"/>
              </w:rPr>
              <w:t>1</w:t>
            </w:r>
          </w:p>
        </w:tc>
        <w:tc>
          <w:tcPr>
            <w:tcW w:w="1559" w:type="dxa"/>
            <w:vAlign w:val="bottom"/>
          </w:tcPr>
          <w:p w14:paraId="46CCCC3B" w14:textId="2CD42863" w:rsidR="000D6F4B" w:rsidRPr="00DA4DA3" w:rsidRDefault="000B5B32" w:rsidP="000D6F4B">
            <w:pPr>
              <w:pStyle w:val="ListParagraph"/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>
              <w:rPr>
                <w:rFonts w:asciiTheme="minorBidi" w:hAnsiTheme="minorBidi" w:cstheme="minorBidi"/>
                <w:sz w:val="28"/>
                <w:szCs w:val="28"/>
              </w:rPr>
              <w:t>20</w:t>
            </w:r>
          </w:p>
        </w:tc>
        <w:tc>
          <w:tcPr>
            <w:tcW w:w="5954" w:type="dxa"/>
            <w:vAlign w:val="bottom"/>
          </w:tcPr>
          <w:p w14:paraId="39C3C123" w14:textId="65B37F98" w:rsidR="000D6F4B" w:rsidRPr="000B5B32" w:rsidRDefault="000B5B32" w:rsidP="000B5B32">
            <w:pPr>
              <w:pStyle w:val="ListParagraph"/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0B5B32">
              <w:rPr>
                <w:rFonts w:asciiTheme="minorBidi" w:hAnsiTheme="minorBidi" w:cstheme="minorBidi"/>
                <w:sz w:val="28"/>
                <w:szCs w:val="28"/>
              </w:rPr>
              <w:t>GC Maintenance and Engineering Company Limited</w:t>
            </w:r>
          </w:p>
        </w:tc>
      </w:tr>
    </w:tbl>
    <w:p w14:paraId="7CFEDA2E" w14:textId="4DA4930A" w:rsidR="008459BC" w:rsidRDefault="00710D67" w:rsidP="00D97763">
      <w:pPr>
        <w:ind w:left="0"/>
        <w:rPr>
          <w:rFonts w:asciiTheme="minorBidi" w:hAnsiTheme="minorBidi" w:cstheme="minorBidi"/>
          <w:sz w:val="28"/>
          <w:szCs w:val="28"/>
          <w:lang w:val="en-US" w:bidi="th-TH"/>
        </w:rPr>
      </w:pPr>
      <w:r>
        <w:rPr>
          <w:rFonts w:asciiTheme="minorBidi" w:hAnsiTheme="minorBidi" w:cstheme="minorBidi" w:hint="cs"/>
          <w:sz w:val="28"/>
          <w:szCs w:val="28"/>
          <w:cs/>
          <w:lang w:val="en-US" w:bidi="th-TH"/>
        </w:rPr>
        <w:t xml:space="preserve">           </w:t>
      </w:r>
    </w:p>
    <w:p w14:paraId="0770DC71" w14:textId="77777777" w:rsidR="008459BC" w:rsidRDefault="008459BC" w:rsidP="00D97763">
      <w:pPr>
        <w:ind w:left="0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0D5F1028" w14:textId="765CF8FF" w:rsidR="00444102" w:rsidRPr="00DA4DA3" w:rsidRDefault="009237D2" w:rsidP="009319E8">
      <w:pPr>
        <w:pStyle w:val="Heading2"/>
        <w:tabs>
          <w:tab w:val="clear" w:pos="2835"/>
        </w:tabs>
        <w:ind w:left="993" w:hanging="567"/>
        <w:rPr>
          <w:rFonts w:asciiTheme="minorBidi" w:hAnsiTheme="minorBidi" w:cstheme="minorBidi"/>
          <w:color w:val="auto"/>
          <w:sz w:val="28"/>
          <w:szCs w:val="28"/>
          <w:lang w:bidi="th-TH"/>
        </w:rPr>
      </w:pPr>
      <w:bookmarkStart w:id="11" w:name="_Toc482275378"/>
      <w:bookmarkStart w:id="12" w:name="_Toc482275379"/>
      <w:bookmarkStart w:id="13" w:name="_Toc482275380"/>
      <w:bookmarkStart w:id="14" w:name="_Toc482275381"/>
      <w:bookmarkStart w:id="15" w:name="_Toc404191756"/>
      <w:bookmarkStart w:id="16" w:name="_Toc520159919"/>
      <w:bookmarkEnd w:id="11"/>
      <w:bookmarkEnd w:id="12"/>
      <w:bookmarkEnd w:id="13"/>
      <w:bookmarkEnd w:id="14"/>
      <w:r w:rsidRPr="00DA4DA3">
        <w:rPr>
          <w:rFonts w:asciiTheme="minorBidi" w:hAnsiTheme="minorBidi" w:cstheme="minorBidi"/>
          <w:color w:val="auto"/>
          <w:sz w:val="28"/>
          <w:szCs w:val="28"/>
          <w:lang w:bidi="th-TH"/>
        </w:rPr>
        <w:t>PROJECT</w:t>
      </w:r>
      <w:r w:rsidR="00335646" w:rsidRPr="009319E8">
        <w:rPr>
          <w:rFonts w:asciiTheme="minorBidi" w:hAnsiTheme="minorBidi" w:cstheme="minorBidi"/>
          <w:color w:val="auto"/>
          <w:sz w:val="28"/>
          <w:szCs w:val="28"/>
          <w:cs/>
          <w:lang w:bidi="th-TH"/>
        </w:rPr>
        <w:t xml:space="preserve"> </w:t>
      </w:r>
      <w:r w:rsidRPr="00DA4DA3">
        <w:rPr>
          <w:rFonts w:asciiTheme="minorBidi" w:hAnsiTheme="minorBidi" w:cstheme="minorBidi"/>
          <w:color w:val="auto"/>
          <w:sz w:val="28"/>
          <w:szCs w:val="28"/>
          <w:lang w:bidi="th-TH"/>
        </w:rPr>
        <w:t>TARGET</w:t>
      </w:r>
      <w:bookmarkEnd w:id="10"/>
      <w:bookmarkEnd w:id="15"/>
      <w:bookmarkEnd w:id="16"/>
    </w:p>
    <w:p w14:paraId="6206EA6D" w14:textId="68D32BEB" w:rsidR="00A23025" w:rsidRDefault="00A23025" w:rsidP="00A23025">
      <w:pPr>
        <w:ind w:left="360"/>
        <w:jc w:val="thaiDistribute"/>
        <w:rPr>
          <w:rFonts w:asciiTheme="minorBidi" w:hAnsiTheme="minorBidi" w:cstheme="minorBidi"/>
          <w:sz w:val="28"/>
          <w:szCs w:val="28"/>
          <w:lang w:val="en-US" w:bidi="th-TH"/>
        </w:rPr>
      </w:pPr>
      <w:bookmarkStart w:id="17" w:name="_Toc326322887"/>
      <w:bookmarkStart w:id="18" w:name="_Toc404191757"/>
      <w:r>
        <w:rPr>
          <w:rFonts w:asciiTheme="minorBidi" w:hAnsiTheme="minorBidi" w:cstheme="minorBidi" w:hint="cs"/>
          <w:sz w:val="28"/>
          <w:szCs w:val="28"/>
          <w:cs/>
          <w:lang w:bidi="th-TH"/>
        </w:rPr>
        <w:t xml:space="preserve">          </w:t>
      </w:r>
      <w:r w:rsidRPr="000D6F4B">
        <w:rPr>
          <w:rFonts w:asciiTheme="minorBidi" w:hAnsiTheme="minorBidi" w:cstheme="minorBidi"/>
          <w:sz w:val="28"/>
          <w:szCs w:val="28"/>
          <w:cs/>
          <w:lang w:bidi="th-TH"/>
        </w:rPr>
        <w:t xml:space="preserve">เพื่อพัฒนาและปรับปรุงระบบ </w:t>
      </w:r>
      <w:r w:rsidRPr="000D6F4B">
        <w:rPr>
          <w:rFonts w:asciiTheme="minorBidi" w:hAnsiTheme="minorBidi" w:cstheme="minorBidi"/>
          <w:sz w:val="28"/>
          <w:szCs w:val="28"/>
          <w:lang w:bidi="th-TH"/>
        </w:rPr>
        <w:t>e</w:t>
      </w:r>
      <w:r w:rsidRPr="000D6F4B">
        <w:rPr>
          <w:rFonts w:asciiTheme="minorBidi" w:hAnsiTheme="minorBidi" w:cstheme="minorBidi"/>
          <w:sz w:val="28"/>
          <w:szCs w:val="28"/>
          <w:cs/>
          <w:lang w:bidi="th-TH"/>
        </w:rPr>
        <w:t>-</w:t>
      </w:r>
      <w:r w:rsidRPr="000D6F4B">
        <w:rPr>
          <w:rFonts w:asciiTheme="minorBidi" w:hAnsiTheme="minorBidi" w:cstheme="minorBidi"/>
          <w:sz w:val="28"/>
          <w:szCs w:val="28"/>
          <w:lang w:bidi="th-TH"/>
        </w:rPr>
        <w:t xml:space="preserve">Expense </w:t>
      </w:r>
      <w:r w:rsidRPr="000D6F4B">
        <w:rPr>
          <w:rFonts w:asciiTheme="minorBidi" w:hAnsiTheme="minorBidi" w:cstheme="minorBidi"/>
          <w:sz w:val="28"/>
          <w:szCs w:val="28"/>
          <w:cs/>
          <w:lang w:bidi="th-TH"/>
        </w:rPr>
        <w:t>ให้ง่ายต่อการใช้งาน และรองรับการเบิกค่าใช้จ่ายได้หลากหลายรูปแบบโดยตอบสนองการแก้ปัญหาที่เกิดจากการใช้งาน ของผู้ใช้งาน</w:t>
      </w:r>
      <w:r w:rsidR="007E464A" w:rsidRPr="000D6F4B">
        <w:rPr>
          <w:rFonts w:asciiTheme="minorBidi" w:hAnsiTheme="minorBidi" w:cstheme="minorBidi"/>
          <w:sz w:val="28"/>
          <w:szCs w:val="28"/>
          <w:cs/>
          <w:lang w:bidi="th-TH"/>
        </w:rPr>
        <w:t>ทั่วไปและ</w:t>
      </w:r>
      <w:r w:rsidRPr="000D6F4B">
        <w:rPr>
          <w:rFonts w:asciiTheme="minorBidi" w:hAnsiTheme="minorBidi" w:cstheme="minorBidi"/>
          <w:sz w:val="28"/>
          <w:szCs w:val="28"/>
          <w:cs/>
          <w:lang w:bidi="th-TH"/>
        </w:rPr>
        <w:t xml:space="preserve">หน่วยงานกลางมากยิ่งขึ้น รวมถึงเพิ่มขั้นตอนการตรวจสอบงบประมาณและทบทวนขั้นตอนการอนุมัติของผู้มีอำนาจอนุมัติตาม </w:t>
      </w:r>
      <w:r w:rsidRPr="000D6F4B">
        <w:rPr>
          <w:rFonts w:asciiTheme="minorBidi" w:hAnsiTheme="minorBidi" w:cstheme="minorBidi"/>
          <w:sz w:val="28"/>
          <w:szCs w:val="28"/>
          <w:lang w:val="en-US" w:bidi="th-TH"/>
        </w:rPr>
        <w:t>MODA</w:t>
      </w:r>
      <w:r w:rsidRPr="000D6F4B">
        <w:rPr>
          <w:rFonts w:asciiTheme="minorBidi" w:hAnsiTheme="minorBidi" w:cstheme="minorBidi"/>
          <w:sz w:val="28"/>
          <w:szCs w:val="28"/>
          <w:cs/>
          <w:lang w:bidi="th-TH"/>
        </w:rPr>
        <w:t xml:space="preserve"> ให้ถูกต้อง</w:t>
      </w:r>
      <w:r w:rsidRPr="000D6F4B">
        <w:rPr>
          <w:rFonts w:asciiTheme="minorBidi" w:hAnsiTheme="minorBidi" w:cs="Cordia New"/>
          <w:sz w:val="28"/>
          <w:szCs w:val="28"/>
          <w:cs/>
          <w:lang w:val="en-US" w:bidi="th-TH"/>
        </w:rPr>
        <w:t xml:space="preserve"> (</w:t>
      </w:r>
      <w:r w:rsidRPr="000D6F4B">
        <w:rPr>
          <w:rFonts w:asciiTheme="minorBidi" w:hAnsiTheme="minorBidi" w:cstheme="minorBidi"/>
          <w:sz w:val="28"/>
          <w:szCs w:val="28"/>
          <w:lang w:val="en-US" w:bidi="th-TH"/>
        </w:rPr>
        <w:t>Approval Workflow</w:t>
      </w:r>
      <w:r w:rsidRPr="000D6F4B">
        <w:rPr>
          <w:rFonts w:asciiTheme="minorBidi" w:hAnsiTheme="minorBidi" w:cs="Cordia New"/>
          <w:sz w:val="28"/>
          <w:szCs w:val="28"/>
          <w:cs/>
          <w:lang w:val="en-US" w:bidi="th-TH"/>
        </w:rPr>
        <w:t>)</w:t>
      </w:r>
    </w:p>
    <w:p w14:paraId="0848CC3D" w14:textId="366DC824" w:rsidR="008661FB" w:rsidRDefault="008661FB" w:rsidP="00A23025">
      <w:pPr>
        <w:ind w:left="360"/>
        <w:jc w:val="thaiDistribute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2CA3EDF6" w14:textId="6A77317B" w:rsidR="008661FB" w:rsidRDefault="008661FB" w:rsidP="00A23025">
      <w:pPr>
        <w:ind w:left="360"/>
        <w:jc w:val="thaiDistribute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79B23A29" w14:textId="728AC90D" w:rsidR="008661FB" w:rsidRDefault="008661FB" w:rsidP="00A23025">
      <w:pPr>
        <w:ind w:left="360"/>
        <w:jc w:val="thaiDistribute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514FEF3C" w14:textId="11399954" w:rsidR="008661FB" w:rsidRDefault="008661FB" w:rsidP="00A23025">
      <w:pPr>
        <w:ind w:left="360"/>
        <w:jc w:val="thaiDistribute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69BBF5EB" w14:textId="77777777" w:rsidR="008661FB" w:rsidRPr="00A23025" w:rsidRDefault="008661FB" w:rsidP="00A23025">
      <w:pPr>
        <w:ind w:left="360"/>
        <w:jc w:val="thaiDistribute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57862393" w14:textId="4497EC9E" w:rsidR="00444102" w:rsidRPr="00DA4DA3" w:rsidRDefault="00A23025" w:rsidP="009319E8">
      <w:pPr>
        <w:pStyle w:val="Heading2"/>
        <w:tabs>
          <w:tab w:val="clear" w:pos="2835"/>
        </w:tabs>
        <w:ind w:left="993" w:hanging="567"/>
        <w:rPr>
          <w:rFonts w:asciiTheme="minorBidi" w:hAnsiTheme="minorBidi" w:cstheme="minorBidi"/>
          <w:color w:val="auto"/>
          <w:sz w:val="28"/>
          <w:szCs w:val="28"/>
          <w:lang w:bidi="th-TH"/>
        </w:rPr>
      </w:pPr>
      <w:bookmarkStart w:id="19" w:name="_Toc520159920"/>
      <w:r>
        <w:rPr>
          <w:rFonts w:asciiTheme="minorBidi" w:hAnsiTheme="minorBidi" w:cstheme="minorBidi"/>
          <w:color w:val="auto"/>
          <w:sz w:val="28"/>
          <w:szCs w:val="28"/>
          <w:lang w:bidi="th-TH"/>
        </w:rPr>
        <w:lastRenderedPageBreak/>
        <w:t>R</w:t>
      </w:r>
      <w:r w:rsidR="00444102" w:rsidRPr="00DA4DA3">
        <w:rPr>
          <w:rFonts w:asciiTheme="minorBidi" w:hAnsiTheme="minorBidi" w:cstheme="minorBidi"/>
          <w:color w:val="auto"/>
          <w:sz w:val="28"/>
          <w:szCs w:val="28"/>
          <w:lang w:bidi="th-TH"/>
        </w:rPr>
        <w:t>EQUIREMENTS</w:t>
      </w:r>
      <w:r w:rsidR="00335646" w:rsidRPr="009319E8">
        <w:rPr>
          <w:rFonts w:asciiTheme="minorBidi" w:hAnsiTheme="minorBidi" w:cstheme="minorBidi"/>
          <w:color w:val="auto"/>
          <w:sz w:val="28"/>
          <w:szCs w:val="28"/>
          <w:cs/>
          <w:lang w:bidi="th-TH"/>
        </w:rPr>
        <w:t xml:space="preserve"> </w:t>
      </w:r>
      <w:r w:rsidR="00444102" w:rsidRPr="00DA4DA3">
        <w:rPr>
          <w:rFonts w:asciiTheme="minorBidi" w:hAnsiTheme="minorBidi" w:cstheme="minorBidi"/>
          <w:color w:val="auto"/>
          <w:sz w:val="28"/>
          <w:szCs w:val="28"/>
          <w:lang w:bidi="th-TH"/>
        </w:rPr>
        <w:t>ACQUISITION</w:t>
      </w:r>
      <w:bookmarkEnd w:id="17"/>
      <w:bookmarkEnd w:id="18"/>
      <w:bookmarkEnd w:id="19"/>
    </w:p>
    <w:p w14:paraId="500FB2D7" w14:textId="34D8B0DE" w:rsidR="00C91C1A" w:rsidRDefault="00C91C1A" w:rsidP="009319E8">
      <w:pPr>
        <w:ind w:left="993"/>
        <w:rPr>
          <w:rFonts w:asciiTheme="minorBidi" w:hAnsiTheme="minorBidi" w:cstheme="minorBidi"/>
          <w:sz w:val="28"/>
          <w:szCs w:val="28"/>
          <w:lang w:bidi="th-TH"/>
        </w:rPr>
      </w:pPr>
      <w:r w:rsidRPr="00624086">
        <w:rPr>
          <w:rFonts w:asciiTheme="minorBidi" w:hAnsiTheme="minorBidi" w:cstheme="minorBidi"/>
          <w:sz w:val="28"/>
          <w:szCs w:val="28"/>
          <w:cs/>
          <w:lang w:bidi="th-TH"/>
        </w:rPr>
        <w:t>รายชื่อผู้มีส่วนร่วมในการให้ความต้องการของผู้ใช้ สำหรับพัฒนาระบบ</w:t>
      </w:r>
      <w:r w:rsidR="008459BC">
        <w:rPr>
          <w:rFonts w:asciiTheme="minorBidi" w:hAnsiTheme="minorBidi" w:cstheme="minorBidi" w:hint="cs"/>
          <w:sz w:val="28"/>
          <w:szCs w:val="28"/>
          <w:cs/>
          <w:lang w:bidi="th-TH"/>
        </w:rPr>
        <w:t xml:space="preserve"> </w:t>
      </w:r>
      <w:r w:rsidRPr="00624086">
        <w:rPr>
          <w:rFonts w:asciiTheme="minorBidi" w:hAnsiTheme="minorBidi" w:cstheme="minorBidi"/>
          <w:sz w:val="28"/>
          <w:szCs w:val="28"/>
          <w:cs/>
          <w:lang w:bidi="th-TH"/>
        </w:rPr>
        <w:t>มีดังต่อไปนี้</w:t>
      </w:r>
    </w:p>
    <w:tbl>
      <w:tblPr>
        <w:tblW w:w="577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173"/>
        <w:gridCol w:w="2604"/>
      </w:tblGrid>
      <w:tr w:rsidR="00392696" w:rsidRPr="00AC4294" w14:paraId="21EB4630" w14:textId="77777777" w:rsidTr="000A6AB5">
        <w:trPr>
          <w:cantSplit/>
          <w:trHeight w:val="521"/>
          <w:jc w:val="center"/>
        </w:trPr>
        <w:tc>
          <w:tcPr>
            <w:tcW w:w="3173" w:type="dxa"/>
            <w:shd w:val="clear" w:color="auto" w:fill="CCCCCC"/>
          </w:tcPr>
          <w:p w14:paraId="1C4FD70A" w14:textId="77777777" w:rsidR="00392696" w:rsidRPr="007E464A" w:rsidRDefault="00392696" w:rsidP="000A6AB5">
            <w:pPr>
              <w:ind w:left="720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  <w:r w:rsidRPr="007E464A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Name</w:t>
            </w:r>
          </w:p>
        </w:tc>
        <w:tc>
          <w:tcPr>
            <w:tcW w:w="2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CCCCCC"/>
          </w:tcPr>
          <w:p w14:paraId="3DF95980" w14:textId="77777777" w:rsidR="00392696" w:rsidRPr="00DA4DA3" w:rsidRDefault="00392696" w:rsidP="000A6AB5">
            <w:pPr>
              <w:ind w:left="720"/>
              <w:rPr>
                <w:rFonts w:asciiTheme="minorBidi" w:hAnsiTheme="minorBidi" w:cstheme="minorBidi"/>
                <w:b/>
                <w:bCs/>
                <w:sz w:val="28"/>
                <w:szCs w:val="28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Company</w:t>
            </w:r>
          </w:p>
        </w:tc>
      </w:tr>
      <w:tr w:rsidR="00392696" w:rsidRPr="00E42547" w14:paraId="684A37A4" w14:textId="77777777" w:rsidTr="000A6AB5">
        <w:trPr>
          <w:cantSplit/>
          <w:trHeight w:val="382"/>
          <w:jc w:val="center"/>
        </w:trPr>
        <w:tc>
          <w:tcPr>
            <w:tcW w:w="3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06C3D" w14:textId="6D9FCE48" w:rsidR="00392696" w:rsidRPr="007E464A" w:rsidRDefault="008C74CD" w:rsidP="00392696">
            <w:pPr>
              <w:pStyle w:val="ListParagraph"/>
              <w:rPr>
                <w:rStyle w:val="Strong"/>
                <w:rFonts w:asciiTheme="minorBidi" w:hAnsiTheme="minorBidi" w:cstheme="minorBidi"/>
                <w:b w:val="0"/>
                <w:bCs w:val="0"/>
                <w:kern w:val="18"/>
                <w:sz w:val="28"/>
                <w:szCs w:val="28"/>
                <w:lang w:val="en-AU" w:bidi="ar-SA"/>
              </w:rPr>
            </w:pPr>
            <w:r w:rsidRPr="008C74CD">
              <w:rPr>
                <w:rFonts w:asciiTheme="minorBidi" w:hAnsiTheme="minorBidi" w:cstheme="minorBidi"/>
                <w:sz w:val="28"/>
                <w:szCs w:val="28"/>
                <w:lang w:val="en-AU"/>
              </w:rPr>
              <w:t>Petrarat Saengchan</w:t>
            </w:r>
          </w:p>
        </w:tc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40F7" w14:textId="1F4078C1" w:rsidR="00392696" w:rsidRDefault="008C74CD" w:rsidP="000A6AB5">
            <w:pPr>
              <w:spacing w:before="0" w:after="0"/>
              <w:ind w:left="0"/>
              <w:rPr>
                <w:rStyle w:val="Strong"/>
                <w:rFonts w:asciiTheme="minorBidi" w:hAnsiTheme="minorBidi" w:cstheme="minorBidi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Strong"/>
                <w:rFonts w:asciiTheme="minorBidi" w:hAnsiTheme="minorBidi" w:cstheme="minorBidi"/>
                <w:b w:val="0"/>
                <w:bCs w:val="0"/>
                <w:sz w:val="28"/>
                <w:szCs w:val="28"/>
                <w:lang w:val="en-US"/>
              </w:rPr>
              <w:t>GCME</w:t>
            </w:r>
          </w:p>
        </w:tc>
      </w:tr>
      <w:tr w:rsidR="00392696" w:rsidRPr="00E42547" w14:paraId="68134FE8" w14:textId="77777777" w:rsidTr="000A6AB5">
        <w:trPr>
          <w:cantSplit/>
          <w:trHeight w:val="382"/>
          <w:jc w:val="center"/>
        </w:trPr>
        <w:tc>
          <w:tcPr>
            <w:tcW w:w="3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8EC9" w14:textId="61B3AC31" w:rsidR="00392696" w:rsidRPr="008C74CD" w:rsidRDefault="008C74CD" w:rsidP="008C74CD">
            <w:pPr>
              <w:pStyle w:val="ListParagraph"/>
              <w:rPr>
                <w:rStyle w:val="Strong"/>
                <w:rFonts w:asciiTheme="minorBidi" w:hAnsiTheme="minorBidi" w:cstheme="minorBidi"/>
                <w:b w:val="0"/>
                <w:bCs w:val="0"/>
                <w:sz w:val="28"/>
                <w:szCs w:val="28"/>
              </w:rPr>
            </w:pPr>
            <w:r w:rsidRPr="008C74CD">
              <w:rPr>
                <w:rFonts w:asciiTheme="minorBidi" w:hAnsiTheme="minorBidi" w:cstheme="minorBidi"/>
                <w:sz w:val="28"/>
                <w:szCs w:val="28"/>
              </w:rPr>
              <w:t>Sasiphan Prasert</w:t>
            </w:r>
          </w:p>
        </w:tc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36054" w14:textId="72854DB5" w:rsidR="00392696" w:rsidRDefault="008C74CD" w:rsidP="000A6AB5">
            <w:pPr>
              <w:spacing w:before="0" w:after="0"/>
              <w:ind w:left="0"/>
              <w:rPr>
                <w:rStyle w:val="Strong"/>
                <w:rFonts w:asciiTheme="minorBidi" w:hAnsiTheme="minorBidi" w:cstheme="minorBidi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Strong"/>
                <w:rFonts w:asciiTheme="minorBidi" w:hAnsiTheme="minorBidi" w:cstheme="minorBidi"/>
                <w:b w:val="0"/>
                <w:bCs w:val="0"/>
                <w:sz w:val="28"/>
                <w:szCs w:val="28"/>
                <w:lang w:val="en-US"/>
              </w:rPr>
              <w:t>GCME</w:t>
            </w:r>
          </w:p>
        </w:tc>
      </w:tr>
      <w:tr w:rsidR="00392696" w:rsidRPr="00E42547" w14:paraId="1EFD0099" w14:textId="77777777" w:rsidTr="000A6AB5">
        <w:trPr>
          <w:cantSplit/>
          <w:trHeight w:val="374"/>
          <w:jc w:val="center"/>
        </w:trPr>
        <w:tc>
          <w:tcPr>
            <w:tcW w:w="3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D5C82" w14:textId="4A66E06B" w:rsidR="00392696" w:rsidRPr="008C74CD" w:rsidRDefault="008C74CD" w:rsidP="008C74CD">
            <w:pPr>
              <w:pStyle w:val="ListParagraph"/>
              <w:rPr>
                <w:rStyle w:val="Strong"/>
                <w:rFonts w:asciiTheme="minorBidi" w:hAnsiTheme="minorBidi" w:cstheme="minorBidi"/>
                <w:b w:val="0"/>
                <w:bCs w:val="0"/>
                <w:sz w:val="28"/>
                <w:szCs w:val="28"/>
              </w:rPr>
            </w:pPr>
            <w:r w:rsidRPr="008C74CD">
              <w:rPr>
                <w:rFonts w:asciiTheme="minorBidi" w:hAnsiTheme="minorBidi" w:cstheme="minorBidi"/>
                <w:sz w:val="28"/>
                <w:szCs w:val="28"/>
              </w:rPr>
              <w:t>Rattanaporn Improm</w:t>
            </w:r>
          </w:p>
        </w:tc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2D046" w14:textId="1A7FD9A4" w:rsidR="00392696" w:rsidRDefault="008C74CD" w:rsidP="000A6AB5">
            <w:pPr>
              <w:spacing w:before="0" w:after="0"/>
              <w:ind w:left="0"/>
              <w:rPr>
                <w:rStyle w:val="Strong"/>
                <w:rFonts w:asciiTheme="minorBidi" w:hAnsiTheme="minorBidi" w:cstheme="minorBidi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Strong"/>
                <w:rFonts w:asciiTheme="minorBidi" w:hAnsiTheme="minorBidi" w:cstheme="minorBidi"/>
                <w:b w:val="0"/>
                <w:bCs w:val="0"/>
                <w:sz w:val="28"/>
                <w:szCs w:val="28"/>
                <w:lang w:val="en-US"/>
              </w:rPr>
              <w:t>GCME</w:t>
            </w:r>
          </w:p>
        </w:tc>
      </w:tr>
    </w:tbl>
    <w:p w14:paraId="78061753" w14:textId="17440D5C" w:rsidR="00392696" w:rsidRDefault="00392696" w:rsidP="009319E8">
      <w:pPr>
        <w:ind w:left="993"/>
        <w:rPr>
          <w:rFonts w:asciiTheme="minorBidi" w:hAnsiTheme="minorBidi" w:cstheme="minorBidi"/>
          <w:sz w:val="28"/>
          <w:szCs w:val="28"/>
          <w:cs/>
          <w:lang w:bidi="th-TH"/>
        </w:rPr>
      </w:pPr>
    </w:p>
    <w:p w14:paraId="28C1324E" w14:textId="77777777" w:rsidR="00392696" w:rsidRPr="00624086" w:rsidRDefault="00392696" w:rsidP="009319E8">
      <w:pPr>
        <w:ind w:left="993"/>
        <w:rPr>
          <w:rFonts w:asciiTheme="minorBidi" w:hAnsiTheme="minorBidi" w:cstheme="minorBidi"/>
          <w:sz w:val="28"/>
          <w:szCs w:val="28"/>
          <w:cs/>
          <w:lang w:bidi="th-TH"/>
        </w:rPr>
      </w:pPr>
    </w:p>
    <w:p w14:paraId="77774FA4" w14:textId="77777777" w:rsidR="00832E99" w:rsidRPr="00DA4DA3" w:rsidRDefault="00832E99" w:rsidP="00F002E0">
      <w:pPr>
        <w:spacing w:before="0" w:after="0"/>
        <w:ind w:left="0"/>
        <w:rPr>
          <w:rFonts w:asciiTheme="minorBidi" w:hAnsiTheme="minorBidi" w:cstheme="minorBidi" w:hint="cs"/>
          <w:sz w:val="28"/>
          <w:szCs w:val="28"/>
          <w:cs/>
          <w:lang w:val="en-US" w:bidi="th-TH"/>
        </w:rPr>
      </w:pPr>
      <w:bookmarkStart w:id="20" w:name="_Toc326322888"/>
      <w:bookmarkStart w:id="21" w:name="_Toc81967072"/>
      <w:bookmarkStart w:id="22" w:name="_Toc83175286"/>
      <w:bookmarkStart w:id="23" w:name="_Toc83175510"/>
      <w:bookmarkStart w:id="24" w:name="_Toc83184730"/>
      <w:bookmarkStart w:id="25" w:name="_Toc84068521"/>
      <w:bookmarkStart w:id="26" w:name="_Toc85334922"/>
      <w:bookmarkStart w:id="27" w:name="_Toc85356448"/>
      <w:bookmarkStart w:id="28" w:name="_Toc85359065"/>
      <w:bookmarkStart w:id="29" w:name="_Toc85424715"/>
      <w:bookmarkStart w:id="30" w:name="_Toc85612057"/>
      <w:bookmarkStart w:id="31" w:name="_Toc85613415"/>
      <w:bookmarkStart w:id="32" w:name="_Toc198017733"/>
      <w:r w:rsidRPr="00DA4DA3">
        <w:rPr>
          <w:rFonts w:asciiTheme="minorBidi" w:hAnsiTheme="minorBidi" w:cstheme="minorBidi"/>
          <w:sz w:val="28"/>
          <w:szCs w:val="28"/>
          <w:cs/>
          <w:lang w:val="en-US" w:bidi="th-TH"/>
        </w:rPr>
        <w:br w:type="page"/>
      </w:r>
    </w:p>
    <w:p w14:paraId="53CAC9F8" w14:textId="5E11AAD3" w:rsidR="00041F3F" w:rsidRDefault="00CC1A8D" w:rsidP="00041F3F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  <w:lang w:val="en-US" w:bidi="th-TH"/>
        </w:rPr>
      </w:pPr>
      <w:bookmarkStart w:id="33" w:name="_Toc404191758"/>
      <w:bookmarkStart w:id="34" w:name="_Toc520159921"/>
      <w:r w:rsidRPr="00DA4DA3">
        <w:rPr>
          <w:rFonts w:asciiTheme="minorBidi" w:hAnsiTheme="minorBidi" w:cstheme="minorBidi"/>
          <w:color w:val="auto"/>
          <w:sz w:val="28"/>
          <w:szCs w:val="28"/>
        </w:rPr>
        <w:lastRenderedPageBreak/>
        <w:t xml:space="preserve">BUSINESS </w:t>
      </w:r>
      <w:bookmarkEnd w:id="20"/>
      <w:bookmarkEnd w:id="33"/>
      <w:r w:rsidR="00041F3F">
        <w:rPr>
          <w:rFonts w:asciiTheme="minorBidi" w:hAnsiTheme="minorBidi" w:cstheme="minorBidi"/>
          <w:color w:val="auto"/>
          <w:sz w:val="28"/>
          <w:szCs w:val="28"/>
          <w:lang w:val="en-US" w:bidi="th-TH"/>
        </w:rPr>
        <w:t>PROCESS</w:t>
      </w:r>
      <w:bookmarkEnd w:id="34"/>
      <w:r w:rsidR="00041F3F">
        <w:rPr>
          <w:rFonts w:asciiTheme="minorBidi" w:hAnsiTheme="minorBidi" w:cstheme="minorBidi"/>
          <w:color w:val="auto"/>
          <w:sz w:val="28"/>
          <w:szCs w:val="28"/>
          <w:lang w:val="en-US" w:bidi="th-TH"/>
        </w:rPr>
        <w:t xml:space="preserve"> </w:t>
      </w:r>
    </w:p>
    <w:p w14:paraId="66D339D1" w14:textId="6584AD9F" w:rsidR="00041F3F" w:rsidRDefault="00041F3F" w:rsidP="00041F3F">
      <w:pPr>
        <w:ind w:left="360"/>
        <w:rPr>
          <w:lang w:val="en-US" w:bidi="th-TH"/>
        </w:rPr>
      </w:pPr>
      <w:r>
        <w:rPr>
          <w:lang w:val="en-US" w:bidi="th-TH"/>
        </w:rPr>
        <w:t>2</w:t>
      </w:r>
      <w:r>
        <w:rPr>
          <w:szCs w:val="18"/>
          <w:cs/>
          <w:lang w:val="en-US" w:bidi="th-TH"/>
        </w:rPr>
        <w:t>.</w:t>
      </w:r>
      <w:r>
        <w:rPr>
          <w:lang w:val="en-US" w:bidi="th-TH"/>
        </w:rPr>
        <w:t>1 Current Business Process</w:t>
      </w:r>
    </w:p>
    <w:p w14:paraId="742FAF3E" w14:textId="77777777" w:rsidR="00041F3F" w:rsidRDefault="00041F3F" w:rsidP="00041F3F">
      <w:pPr>
        <w:ind w:left="0" w:firstLine="720"/>
        <w:jc w:val="thaiDistribute"/>
        <w:rPr>
          <w:rFonts w:ascii="CordiaUPC" w:hAnsi="CordiaUPC" w:cs="CordiaUPC"/>
          <w:sz w:val="28"/>
          <w:szCs w:val="28"/>
          <w:lang w:val="en-US" w:bidi="th-TH"/>
        </w:rPr>
      </w:pPr>
      <w:r>
        <w:rPr>
          <w:rFonts w:ascii="CordiaUPC" w:hAnsi="CordiaUPC" w:cs="CordiaUPC"/>
          <w:sz w:val="28"/>
          <w:szCs w:val="28"/>
          <w:lang w:val="en-US" w:bidi="th-TH"/>
        </w:rPr>
        <w:t xml:space="preserve">Reference document </w:t>
      </w:r>
    </w:p>
    <w:p w14:paraId="64AF9177" w14:textId="7CF5EE37" w:rsidR="00727ABA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EEXP01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01_e</w:t>
      </w:r>
      <w:r w:rsidRPr="00727ABA">
        <w:rPr>
          <w:rFonts w:ascii="CordiaUPC" w:hAnsi="CordiaUPC" w:cs="CordiaUPC"/>
          <w:sz w:val="28"/>
          <w:szCs w:val="28"/>
          <w:cs/>
        </w:rPr>
        <w:t>-</w:t>
      </w:r>
      <w:r w:rsidRPr="00727ABA">
        <w:rPr>
          <w:rFonts w:ascii="CordiaUPC" w:hAnsi="CordiaUPC" w:cs="CordiaUPC"/>
          <w:sz w:val="28"/>
          <w:szCs w:val="28"/>
        </w:rPr>
        <w:t>Expense_Activity_Request_v2_0_0</w:t>
      </w:r>
      <w:r>
        <w:rPr>
          <w:rFonts w:ascii="CordiaUPC" w:hAnsi="CordiaUPC" w:cs="CordiaUPC"/>
          <w:sz w:val="28"/>
          <w:szCs w:val="28"/>
          <w:cs/>
        </w:rPr>
        <w:t>.</w:t>
      </w:r>
      <w:proofErr w:type="spellStart"/>
      <w:r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5ED25CD5" w14:textId="1482071D" w:rsidR="00041F3F" w:rsidRPr="001926A4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EEXP02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01_e</w:t>
      </w:r>
      <w:r w:rsidRPr="00727ABA">
        <w:rPr>
          <w:rFonts w:ascii="CordiaUPC" w:hAnsi="CordiaUPC" w:cs="CordiaUPC"/>
          <w:sz w:val="28"/>
          <w:szCs w:val="28"/>
          <w:cs/>
        </w:rPr>
        <w:t>-</w:t>
      </w:r>
      <w:r w:rsidRPr="00727ABA">
        <w:rPr>
          <w:rFonts w:ascii="CordiaUPC" w:hAnsi="CordiaUPC" w:cs="CordiaUPC"/>
          <w:sz w:val="28"/>
          <w:szCs w:val="28"/>
        </w:rPr>
        <w:t>Expense_Advance_Request_v2_0_0</w:t>
      </w:r>
      <w:r w:rsidR="00041F3F" w:rsidRPr="001926A4">
        <w:rPr>
          <w:rFonts w:ascii="CordiaUPC" w:hAnsi="CordiaUPC" w:cs="CordiaUPC"/>
          <w:sz w:val="28"/>
          <w:szCs w:val="28"/>
          <w:cs/>
        </w:rPr>
        <w:t>.</w:t>
      </w:r>
      <w:proofErr w:type="spellStart"/>
      <w:r w:rsidR="00041F3F" w:rsidRPr="001926A4"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4740508A" w14:textId="6606D29D" w:rsidR="00041F3F" w:rsidRPr="001926A4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EEXP03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01_e</w:t>
      </w:r>
      <w:r>
        <w:rPr>
          <w:rFonts w:ascii="CordiaUPC" w:hAnsi="CordiaUPC" w:cs="CordiaUPC"/>
          <w:sz w:val="28"/>
          <w:szCs w:val="28"/>
          <w:cs/>
        </w:rPr>
        <w:t>-</w:t>
      </w:r>
      <w:r>
        <w:rPr>
          <w:rFonts w:ascii="CordiaUPC" w:hAnsi="CordiaUPC" w:cs="CordiaUPC"/>
          <w:sz w:val="28"/>
          <w:szCs w:val="28"/>
        </w:rPr>
        <w:t>Expense_Advance_Clearing_v2_0_1</w:t>
      </w:r>
      <w:r w:rsidR="00041F3F" w:rsidRPr="001926A4">
        <w:rPr>
          <w:rFonts w:ascii="CordiaUPC" w:hAnsi="CordiaUPC" w:cs="CordiaUPC"/>
          <w:sz w:val="28"/>
          <w:szCs w:val="28"/>
          <w:cs/>
        </w:rPr>
        <w:t>.</w:t>
      </w:r>
      <w:proofErr w:type="spellStart"/>
      <w:r w:rsidR="00041F3F" w:rsidRPr="001926A4"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095E8CF6" w14:textId="7D2997CF" w:rsidR="00041F3F" w:rsidRPr="001926A4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EEXP03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02_e</w:t>
      </w:r>
      <w:r w:rsidRPr="00727ABA">
        <w:rPr>
          <w:rFonts w:ascii="CordiaUPC" w:hAnsi="CordiaUPC" w:cs="CordiaUPC"/>
          <w:sz w:val="28"/>
          <w:szCs w:val="28"/>
          <w:cs/>
        </w:rPr>
        <w:t>-</w:t>
      </w:r>
      <w:r w:rsidRPr="00727ABA">
        <w:rPr>
          <w:rFonts w:ascii="CordiaUPC" w:hAnsi="CordiaUPC" w:cs="CordiaUPC"/>
          <w:sz w:val="28"/>
          <w:szCs w:val="28"/>
        </w:rPr>
        <w:t>Expense_Reimbursement_v2_0_0</w:t>
      </w:r>
      <w:r w:rsidR="00041F3F" w:rsidRPr="001926A4">
        <w:rPr>
          <w:rFonts w:ascii="CordiaUPC" w:hAnsi="CordiaUPC" w:cs="CordiaUPC"/>
          <w:sz w:val="28"/>
          <w:szCs w:val="28"/>
          <w:cs/>
        </w:rPr>
        <w:t>.</w:t>
      </w:r>
      <w:proofErr w:type="spellStart"/>
      <w:r w:rsidR="00041F3F" w:rsidRPr="001926A4"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0B527025" w14:textId="490CA2C6" w:rsidR="00041F3F" w:rsidRPr="001926A4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EEXP04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01_e</w:t>
      </w:r>
      <w:r w:rsidRPr="00727ABA">
        <w:rPr>
          <w:rFonts w:ascii="CordiaUPC" w:hAnsi="CordiaUPC" w:cs="CordiaUPC"/>
          <w:sz w:val="28"/>
          <w:szCs w:val="28"/>
          <w:cs/>
        </w:rPr>
        <w:t>-</w:t>
      </w:r>
      <w:r w:rsidRPr="00727ABA">
        <w:rPr>
          <w:rFonts w:ascii="CordiaUPC" w:hAnsi="CordiaUPC" w:cs="CordiaUPC"/>
          <w:sz w:val="28"/>
          <w:szCs w:val="28"/>
        </w:rPr>
        <w:t>Expense_Request_Clearing_Change_v2_1_0</w:t>
      </w:r>
      <w:r w:rsidR="00041F3F" w:rsidRPr="001926A4">
        <w:rPr>
          <w:rFonts w:ascii="CordiaUPC" w:hAnsi="CordiaUPC" w:cs="CordiaUPC"/>
          <w:sz w:val="28"/>
          <w:szCs w:val="28"/>
          <w:cs/>
        </w:rPr>
        <w:t>.</w:t>
      </w:r>
      <w:proofErr w:type="spellStart"/>
      <w:r w:rsidR="00041F3F" w:rsidRPr="001926A4"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74A4E673" w14:textId="0FB18BA0" w:rsidR="00041F3F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EEXP05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01_e</w:t>
      </w:r>
      <w:r w:rsidRPr="00727ABA">
        <w:rPr>
          <w:rFonts w:ascii="CordiaUPC" w:hAnsi="CordiaUPC" w:cs="CordiaUPC"/>
          <w:sz w:val="28"/>
          <w:szCs w:val="28"/>
          <w:cs/>
        </w:rPr>
        <w:t>-</w:t>
      </w:r>
      <w:proofErr w:type="spellStart"/>
      <w:r w:rsidRPr="00727ABA">
        <w:rPr>
          <w:rFonts w:ascii="CordiaUPC" w:hAnsi="CordiaUPC" w:cs="CordiaUPC"/>
          <w:sz w:val="28"/>
          <w:szCs w:val="28"/>
        </w:rPr>
        <w:t>Expense_Cancellation</w:t>
      </w:r>
      <w:proofErr w:type="spellEnd"/>
      <w:r w:rsidRPr="00727ABA">
        <w:rPr>
          <w:rFonts w:ascii="CordiaUPC" w:hAnsi="CordiaUPC" w:cs="CordiaUPC"/>
          <w:sz w:val="28"/>
          <w:szCs w:val="28"/>
        </w:rPr>
        <w:t xml:space="preserve"> </w:t>
      </w:r>
      <w:r w:rsidRPr="00727ABA">
        <w:rPr>
          <w:rFonts w:ascii="CordiaUPC" w:hAnsi="CordiaUPC" w:cs="CordiaUPC"/>
          <w:sz w:val="28"/>
          <w:szCs w:val="28"/>
          <w:cs/>
        </w:rPr>
        <w:t>(</w:t>
      </w:r>
      <w:r w:rsidRPr="00727ABA">
        <w:rPr>
          <w:rFonts w:ascii="CordiaUPC" w:hAnsi="CordiaUPC" w:cs="CordiaUPC"/>
          <w:sz w:val="28"/>
          <w:szCs w:val="28"/>
        </w:rPr>
        <w:t>From TV</w:t>
      </w:r>
      <w:r w:rsidRPr="00727ABA">
        <w:rPr>
          <w:rFonts w:ascii="CordiaUPC" w:hAnsi="CordiaUPC" w:cs="CordiaUPC"/>
          <w:sz w:val="28"/>
          <w:szCs w:val="28"/>
          <w:cs/>
        </w:rPr>
        <w:t>)</w:t>
      </w:r>
      <w:r w:rsidRPr="00727ABA">
        <w:rPr>
          <w:rFonts w:ascii="CordiaUPC" w:hAnsi="CordiaUPC" w:cs="CordiaUPC"/>
          <w:sz w:val="28"/>
          <w:szCs w:val="28"/>
        </w:rPr>
        <w:t>_v2_0_0</w:t>
      </w:r>
      <w:r w:rsidR="00041F3F" w:rsidRPr="001926A4">
        <w:rPr>
          <w:rFonts w:ascii="CordiaUPC" w:hAnsi="CordiaUPC" w:cs="CordiaUPC"/>
          <w:sz w:val="28"/>
          <w:szCs w:val="28"/>
          <w:cs/>
        </w:rPr>
        <w:t>.</w:t>
      </w:r>
      <w:proofErr w:type="spellStart"/>
      <w:r w:rsidR="00041F3F" w:rsidRPr="001926A4"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6042CF4D" w14:textId="1E828253" w:rsidR="007E464A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EEXP05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02_e</w:t>
      </w:r>
      <w:r w:rsidRPr="00727ABA">
        <w:rPr>
          <w:rFonts w:ascii="CordiaUPC" w:hAnsi="CordiaUPC" w:cs="CordiaUPC"/>
          <w:sz w:val="28"/>
          <w:szCs w:val="28"/>
          <w:cs/>
        </w:rPr>
        <w:t>-</w:t>
      </w:r>
      <w:proofErr w:type="spellStart"/>
      <w:r w:rsidRPr="00727ABA">
        <w:rPr>
          <w:rFonts w:ascii="CordiaUPC" w:hAnsi="CordiaUPC" w:cs="CordiaUPC"/>
          <w:sz w:val="28"/>
          <w:szCs w:val="28"/>
        </w:rPr>
        <w:t>Expense_Cancellation</w:t>
      </w:r>
      <w:proofErr w:type="spellEnd"/>
      <w:r w:rsidRPr="00727ABA">
        <w:rPr>
          <w:rFonts w:ascii="CordiaUPC" w:hAnsi="CordiaUPC" w:cs="CordiaUPC"/>
          <w:sz w:val="28"/>
          <w:szCs w:val="28"/>
        </w:rPr>
        <w:t xml:space="preserve"> </w:t>
      </w:r>
      <w:r w:rsidRPr="00727ABA">
        <w:rPr>
          <w:rFonts w:ascii="CordiaUPC" w:hAnsi="CordiaUPC" w:cs="CordiaUPC"/>
          <w:sz w:val="28"/>
          <w:szCs w:val="28"/>
          <w:cs/>
        </w:rPr>
        <w:t>(</w:t>
      </w:r>
      <w:r w:rsidRPr="00727ABA">
        <w:rPr>
          <w:rFonts w:ascii="CordiaUPC" w:hAnsi="CordiaUPC" w:cs="CordiaUPC"/>
          <w:sz w:val="28"/>
          <w:szCs w:val="28"/>
        </w:rPr>
        <w:t>From e</w:t>
      </w:r>
      <w:r w:rsidRPr="00727ABA">
        <w:rPr>
          <w:rFonts w:ascii="CordiaUPC" w:hAnsi="CordiaUPC" w:cs="CordiaUPC"/>
          <w:sz w:val="28"/>
          <w:szCs w:val="28"/>
          <w:cs/>
        </w:rPr>
        <w:t>-</w:t>
      </w:r>
      <w:r w:rsidRPr="00727ABA">
        <w:rPr>
          <w:rFonts w:ascii="CordiaUPC" w:hAnsi="CordiaUPC" w:cs="CordiaUPC"/>
          <w:sz w:val="28"/>
          <w:szCs w:val="28"/>
        </w:rPr>
        <w:t>Expense</w:t>
      </w:r>
      <w:r w:rsidRPr="00727ABA">
        <w:rPr>
          <w:rFonts w:ascii="CordiaUPC" w:hAnsi="CordiaUPC" w:cs="CordiaUPC"/>
          <w:sz w:val="28"/>
          <w:szCs w:val="28"/>
          <w:cs/>
        </w:rPr>
        <w:t>)</w:t>
      </w:r>
      <w:r w:rsidRPr="00727ABA">
        <w:rPr>
          <w:rFonts w:ascii="CordiaUPC" w:hAnsi="CordiaUPC" w:cs="CordiaUPC"/>
          <w:sz w:val="28"/>
          <w:szCs w:val="28"/>
        </w:rPr>
        <w:t>_v2_0_0</w:t>
      </w:r>
      <w:r w:rsidR="007E464A" w:rsidRPr="001926A4">
        <w:rPr>
          <w:rFonts w:ascii="CordiaUPC" w:hAnsi="CordiaUPC" w:cs="CordiaUPC"/>
          <w:sz w:val="28"/>
          <w:szCs w:val="28"/>
          <w:cs/>
        </w:rPr>
        <w:t>.</w:t>
      </w:r>
      <w:proofErr w:type="spellStart"/>
      <w:r w:rsidR="007E464A" w:rsidRPr="001926A4"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521D028B" w14:textId="27356D75" w:rsidR="00727ABA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HRTE03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03_Training Enrollment Domestic and Overseas_F1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7</w:t>
      </w:r>
      <w:r>
        <w:rPr>
          <w:rFonts w:ascii="CordiaUPC" w:hAnsi="CordiaUPC" w:cs="CordiaUPC"/>
          <w:sz w:val="28"/>
          <w:szCs w:val="28"/>
          <w:cs/>
        </w:rPr>
        <w:t>.</w:t>
      </w:r>
      <w:proofErr w:type="spellStart"/>
      <w:r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47B4E3AA" w14:textId="4B780568" w:rsidR="00727ABA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HRTV02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01_Maintain Travel Request for Business Trip_F1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7</w:t>
      </w:r>
      <w:r>
        <w:rPr>
          <w:rFonts w:ascii="CordiaUPC" w:hAnsi="CordiaUPC" w:cs="CordiaUPC"/>
          <w:sz w:val="28"/>
          <w:szCs w:val="28"/>
          <w:cs/>
        </w:rPr>
        <w:t>.</w:t>
      </w:r>
      <w:proofErr w:type="spellStart"/>
      <w:r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567435FB" w14:textId="027B2156" w:rsidR="00727ABA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HRTV02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02_Maintain Travel Request for Training_F1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7</w:t>
      </w:r>
      <w:r>
        <w:rPr>
          <w:rFonts w:ascii="CordiaUPC" w:hAnsi="CordiaUPC" w:cs="CordiaUPC"/>
          <w:sz w:val="28"/>
          <w:szCs w:val="28"/>
          <w:cs/>
        </w:rPr>
        <w:t>.</w:t>
      </w:r>
      <w:proofErr w:type="spellStart"/>
      <w:r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48BA863B" w14:textId="260F797D" w:rsidR="00727ABA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HRTV03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01_Maintain Travel Expense_F1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7</w:t>
      </w:r>
      <w:r>
        <w:rPr>
          <w:rFonts w:ascii="CordiaUPC" w:hAnsi="CordiaUPC" w:cs="CordiaUPC"/>
          <w:sz w:val="28"/>
          <w:szCs w:val="28"/>
          <w:cs/>
        </w:rPr>
        <w:t>.</w:t>
      </w:r>
      <w:proofErr w:type="spellStart"/>
      <w:r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3AB484C8" w14:textId="6E48A573" w:rsidR="00727ABA" w:rsidRPr="001926A4" w:rsidRDefault="00727ABA" w:rsidP="007A3091">
      <w:pPr>
        <w:pStyle w:val="ListParagraph"/>
        <w:numPr>
          <w:ilvl w:val="0"/>
          <w:numId w:val="8"/>
        </w:numPr>
        <w:jc w:val="thaiDistribute"/>
        <w:rPr>
          <w:rFonts w:ascii="CordiaUPC" w:hAnsi="CordiaUPC" w:cs="CordiaUPC"/>
          <w:sz w:val="28"/>
          <w:szCs w:val="28"/>
        </w:rPr>
      </w:pPr>
      <w:r w:rsidRPr="00727ABA">
        <w:rPr>
          <w:rFonts w:ascii="CordiaUPC" w:hAnsi="CordiaUPC" w:cs="CordiaUPC"/>
          <w:sz w:val="28"/>
          <w:szCs w:val="28"/>
        </w:rPr>
        <w:t>HRTV05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01_Travel Request Cancellation_F1</w:t>
      </w:r>
      <w:r w:rsidRPr="00727ABA">
        <w:rPr>
          <w:rFonts w:ascii="CordiaUPC" w:hAnsi="CordiaUPC" w:cs="CordiaUPC"/>
          <w:sz w:val="28"/>
          <w:szCs w:val="28"/>
          <w:cs/>
        </w:rPr>
        <w:t>.</w:t>
      </w:r>
      <w:r w:rsidRPr="00727ABA">
        <w:rPr>
          <w:rFonts w:ascii="CordiaUPC" w:hAnsi="CordiaUPC" w:cs="CordiaUPC"/>
          <w:sz w:val="28"/>
          <w:szCs w:val="28"/>
        </w:rPr>
        <w:t>7</w:t>
      </w:r>
      <w:r>
        <w:rPr>
          <w:rFonts w:ascii="CordiaUPC" w:hAnsi="CordiaUPC" w:cs="CordiaUPC"/>
          <w:sz w:val="28"/>
          <w:szCs w:val="28"/>
          <w:cs/>
        </w:rPr>
        <w:t>.</w:t>
      </w:r>
      <w:proofErr w:type="spellStart"/>
      <w:r>
        <w:rPr>
          <w:rFonts w:ascii="CordiaUPC" w:hAnsi="CordiaUPC" w:cs="CordiaUPC"/>
          <w:sz w:val="28"/>
          <w:szCs w:val="28"/>
        </w:rPr>
        <w:t>vsd</w:t>
      </w:r>
      <w:proofErr w:type="spellEnd"/>
    </w:p>
    <w:p w14:paraId="2E05A8B2" w14:textId="7B39C2BF" w:rsidR="00041F3F" w:rsidRPr="000D6F4B" w:rsidRDefault="00041F3F" w:rsidP="00041F3F">
      <w:pPr>
        <w:ind w:left="0"/>
        <w:rPr>
          <w:lang w:val="en-GB" w:bidi="th-TH"/>
        </w:rPr>
      </w:pPr>
    </w:p>
    <w:p w14:paraId="71F10BB9" w14:textId="292D0224" w:rsidR="00041F3F" w:rsidRDefault="00041F3F" w:rsidP="00041F3F">
      <w:pPr>
        <w:ind w:left="0"/>
        <w:rPr>
          <w:lang w:val="en-US" w:bidi="th-TH"/>
        </w:rPr>
      </w:pPr>
    </w:p>
    <w:p w14:paraId="3EB7EAC2" w14:textId="7A4362E0" w:rsidR="008661FB" w:rsidRDefault="008661FB" w:rsidP="00041F3F">
      <w:pPr>
        <w:ind w:left="0"/>
        <w:rPr>
          <w:lang w:val="en-US" w:bidi="th-TH"/>
        </w:rPr>
      </w:pPr>
    </w:p>
    <w:p w14:paraId="0635230A" w14:textId="3835ED6B" w:rsidR="008661FB" w:rsidRDefault="008661FB" w:rsidP="00041F3F">
      <w:pPr>
        <w:ind w:left="0"/>
        <w:rPr>
          <w:lang w:val="en-US" w:bidi="th-TH"/>
        </w:rPr>
      </w:pPr>
    </w:p>
    <w:p w14:paraId="07E1E469" w14:textId="481FD2A9" w:rsidR="008661FB" w:rsidRDefault="008661FB" w:rsidP="00041F3F">
      <w:pPr>
        <w:ind w:left="0"/>
        <w:rPr>
          <w:lang w:val="en-US" w:bidi="th-TH"/>
        </w:rPr>
      </w:pPr>
    </w:p>
    <w:p w14:paraId="07E18B05" w14:textId="72EB556E" w:rsidR="008661FB" w:rsidRDefault="008661FB" w:rsidP="00041F3F">
      <w:pPr>
        <w:ind w:left="0"/>
        <w:rPr>
          <w:lang w:val="en-US" w:bidi="th-TH"/>
        </w:rPr>
      </w:pPr>
    </w:p>
    <w:p w14:paraId="49394290" w14:textId="6F5E691B" w:rsidR="008661FB" w:rsidRDefault="008661FB" w:rsidP="00041F3F">
      <w:pPr>
        <w:ind w:left="0"/>
        <w:rPr>
          <w:lang w:val="en-US" w:bidi="th-TH"/>
        </w:rPr>
      </w:pPr>
    </w:p>
    <w:p w14:paraId="13F31836" w14:textId="7F206F09" w:rsidR="008661FB" w:rsidRDefault="008661FB" w:rsidP="00041F3F">
      <w:pPr>
        <w:ind w:left="0"/>
        <w:rPr>
          <w:lang w:val="en-US" w:bidi="th-TH"/>
        </w:rPr>
      </w:pPr>
    </w:p>
    <w:p w14:paraId="1A50BA43" w14:textId="64DB7F6D" w:rsidR="008661FB" w:rsidRDefault="008661FB" w:rsidP="00041F3F">
      <w:pPr>
        <w:ind w:left="0"/>
        <w:rPr>
          <w:lang w:val="en-US" w:bidi="th-TH"/>
        </w:rPr>
      </w:pPr>
    </w:p>
    <w:p w14:paraId="53B459DB" w14:textId="468D97B7" w:rsidR="008661FB" w:rsidRDefault="008661FB" w:rsidP="00041F3F">
      <w:pPr>
        <w:ind w:left="0"/>
        <w:rPr>
          <w:lang w:val="en-US" w:bidi="th-TH"/>
        </w:rPr>
      </w:pPr>
    </w:p>
    <w:p w14:paraId="41021CF9" w14:textId="0675874D" w:rsidR="008661FB" w:rsidRDefault="008661FB" w:rsidP="00041F3F">
      <w:pPr>
        <w:ind w:left="0"/>
        <w:rPr>
          <w:lang w:val="en-US" w:bidi="th-TH"/>
        </w:rPr>
      </w:pPr>
    </w:p>
    <w:p w14:paraId="65D45B7A" w14:textId="0A6D9006" w:rsidR="008661FB" w:rsidRDefault="008661FB" w:rsidP="00041F3F">
      <w:pPr>
        <w:ind w:left="0"/>
        <w:rPr>
          <w:lang w:val="en-US" w:bidi="th-TH"/>
        </w:rPr>
      </w:pPr>
    </w:p>
    <w:p w14:paraId="283AF678" w14:textId="77777777" w:rsidR="008661FB" w:rsidRDefault="008661FB" w:rsidP="00041F3F">
      <w:pPr>
        <w:ind w:left="0"/>
        <w:rPr>
          <w:lang w:val="en-US" w:bidi="th-TH"/>
        </w:rPr>
      </w:pPr>
    </w:p>
    <w:p w14:paraId="67527EA3" w14:textId="0FCB211E" w:rsidR="00041F3F" w:rsidRPr="00041F3F" w:rsidRDefault="00041F3F" w:rsidP="00041F3F">
      <w:pPr>
        <w:pStyle w:val="ListParagraph"/>
        <w:numPr>
          <w:ilvl w:val="0"/>
          <w:numId w:val="4"/>
        </w:numPr>
        <w:ind w:right="-619"/>
        <w:jc w:val="thaiDistribute"/>
        <w:rPr>
          <w:rFonts w:ascii="CordiaUPC" w:hAnsi="CordiaUPC" w:cs="CordiaUPC"/>
          <w:b/>
          <w:bCs/>
          <w:sz w:val="28"/>
          <w:szCs w:val="28"/>
        </w:rPr>
      </w:pPr>
      <w:r w:rsidRPr="00041F3F">
        <w:rPr>
          <w:rFonts w:ascii="CordiaUPC" w:hAnsi="CordiaUPC" w:cs="CordiaUPC"/>
          <w:b/>
          <w:bCs/>
          <w:sz w:val="28"/>
          <w:szCs w:val="28"/>
        </w:rPr>
        <w:lastRenderedPageBreak/>
        <w:t>B</w:t>
      </w:r>
      <w:r>
        <w:rPr>
          <w:rFonts w:ascii="CordiaUPC" w:hAnsi="CordiaUPC" w:cs="CordiaUPC"/>
          <w:b/>
          <w:bCs/>
          <w:sz w:val="28"/>
          <w:szCs w:val="28"/>
        </w:rPr>
        <w:t>USINESS REQUIREMENT</w:t>
      </w:r>
    </w:p>
    <w:p w14:paraId="4CF42B22" w14:textId="44BF4F14" w:rsidR="00041F3F" w:rsidRDefault="00041F3F" w:rsidP="00041F3F">
      <w:pPr>
        <w:ind w:left="360"/>
        <w:rPr>
          <w:lang w:val="en-US" w:bidi="th-TH"/>
        </w:rPr>
      </w:pPr>
      <w:r>
        <w:rPr>
          <w:lang w:val="en-US" w:bidi="th-TH"/>
        </w:rPr>
        <w:t>3</w:t>
      </w:r>
      <w:r>
        <w:rPr>
          <w:szCs w:val="18"/>
          <w:cs/>
          <w:lang w:val="en-US" w:bidi="th-TH"/>
        </w:rPr>
        <w:t>.</w:t>
      </w:r>
      <w:r>
        <w:rPr>
          <w:lang w:val="en-US" w:bidi="th-TH"/>
        </w:rPr>
        <w:t>1 Business Area</w:t>
      </w:r>
    </w:p>
    <w:p w14:paraId="7A49995D" w14:textId="3E4F3F10" w:rsidR="00041F3F" w:rsidRDefault="008661FB" w:rsidP="00041F3F">
      <w:pPr>
        <w:ind w:left="360"/>
        <w:rPr>
          <w:lang w:val="en-US" w:bidi="th-TH"/>
        </w:rPr>
      </w:pPr>
      <w:r>
        <w:rPr>
          <w:szCs w:val="18"/>
          <w:cs/>
          <w:lang w:val="en-US" w:bidi="th-TH"/>
        </w:rPr>
        <w:t xml:space="preserve">                 </w:t>
      </w:r>
      <w:r w:rsidR="00067C9C">
        <w:rPr>
          <w:lang w:val="en-US" w:bidi="th-TH"/>
        </w:rPr>
        <w:t>GCME</w:t>
      </w:r>
    </w:p>
    <w:p w14:paraId="1B5EBE65" w14:textId="59FFE938" w:rsidR="00DC3988" w:rsidRDefault="00041F3F" w:rsidP="006B2506">
      <w:pPr>
        <w:ind w:left="360"/>
        <w:rPr>
          <w:lang w:val="en-US" w:bidi="th-TH"/>
        </w:rPr>
      </w:pPr>
      <w:r>
        <w:rPr>
          <w:lang w:val="en-US" w:bidi="th-TH"/>
        </w:rPr>
        <w:t>3</w:t>
      </w:r>
      <w:r>
        <w:rPr>
          <w:szCs w:val="18"/>
          <w:cs/>
          <w:lang w:val="en-US" w:bidi="th-TH"/>
        </w:rPr>
        <w:t>.</w:t>
      </w:r>
      <w:r>
        <w:rPr>
          <w:lang w:val="en-US" w:bidi="th-TH"/>
        </w:rPr>
        <w:t>2 Business Requirement</w:t>
      </w:r>
      <w:bookmarkStart w:id="35" w:name="_Toc482275386"/>
      <w:bookmarkStart w:id="36" w:name="_Toc482275387"/>
      <w:bookmarkStart w:id="37" w:name="_Toc482275388"/>
      <w:bookmarkStart w:id="38" w:name="_Toc482275389"/>
      <w:bookmarkStart w:id="39" w:name="_Toc482275391"/>
      <w:bookmarkStart w:id="40" w:name="_Toc482275392"/>
      <w:bookmarkStart w:id="41" w:name="_Toc482275393"/>
      <w:bookmarkStart w:id="42" w:name="_Toc482275395"/>
      <w:bookmarkStart w:id="43" w:name="_Toc482275396"/>
      <w:bookmarkStart w:id="44" w:name="_Toc482275397"/>
      <w:bookmarkStart w:id="45" w:name="_Toc482275399"/>
      <w:bookmarkStart w:id="46" w:name="_Toc482275400"/>
      <w:bookmarkStart w:id="47" w:name="_Toc482275401"/>
      <w:bookmarkStart w:id="48" w:name="_Toc482275403"/>
      <w:bookmarkStart w:id="49" w:name="_Toc482275404"/>
      <w:bookmarkStart w:id="50" w:name="_Toc482275405"/>
      <w:bookmarkStart w:id="51" w:name="_Toc482275407"/>
      <w:bookmarkStart w:id="52" w:name="_Toc482275408"/>
      <w:bookmarkStart w:id="53" w:name="_Toc482275409"/>
      <w:bookmarkStart w:id="54" w:name="_Toc482275411"/>
      <w:bookmarkStart w:id="55" w:name="_Toc482275412"/>
      <w:bookmarkStart w:id="56" w:name="_Toc482275413"/>
      <w:bookmarkStart w:id="57" w:name="_Toc482275415"/>
      <w:bookmarkStart w:id="58" w:name="_Toc482275416"/>
      <w:bookmarkStart w:id="59" w:name="_Toc482275417"/>
      <w:bookmarkStart w:id="60" w:name="_Toc482275419"/>
      <w:bookmarkStart w:id="61" w:name="_Toc482275420"/>
      <w:bookmarkStart w:id="62" w:name="_Toc482275421"/>
      <w:bookmarkStart w:id="63" w:name="_Toc482275423"/>
      <w:bookmarkStart w:id="64" w:name="_Toc482275424"/>
      <w:bookmarkStart w:id="65" w:name="_Toc482275425"/>
      <w:bookmarkStart w:id="66" w:name="_Toc482275427"/>
      <w:bookmarkStart w:id="67" w:name="_Toc482275428"/>
      <w:bookmarkStart w:id="68" w:name="_Toc482275429"/>
      <w:bookmarkStart w:id="69" w:name="_Toc482275431"/>
      <w:bookmarkStart w:id="70" w:name="_Toc482275432"/>
      <w:bookmarkStart w:id="71" w:name="_Toc482275433"/>
      <w:bookmarkStart w:id="72" w:name="_Toc482275435"/>
      <w:bookmarkStart w:id="73" w:name="_Toc482275436"/>
      <w:bookmarkStart w:id="74" w:name="_Toc482275437"/>
      <w:bookmarkStart w:id="75" w:name="_Toc482275439"/>
      <w:bookmarkStart w:id="76" w:name="_Toc482275440"/>
      <w:bookmarkStart w:id="77" w:name="_Toc482275441"/>
      <w:bookmarkStart w:id="78" w:name="_Toc482275443"/>
      <w:bookmarkStart w:id="79" w:name="_Toc482275444"/>
      <w:bookmarkStart w:id="80" w:name="_Toc482275445"/>
      <w:bookmarkStart w:id="81" w:name="_Toc482275447"/>
      <w:bookmarkStart w:id="82" w:name="_Toc482275448"/>
      <w:bookmarkStart w:id="83" w:name="_Toc482275449"/>
      <w:bookmarkStart w:id="84" w:name="_Toc482275451"/>
      <w:bookmarkStart w:id="85" w:name="_Toc482275452"/>
      <w:bookmarkStart w:id="86" w:name="_Toc482275453"/>
      <w:bookmarkStart w:id="87" w:name="_Toc482275455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7763934E" w14:textId="753CFE0F" w:rsidR="006B2506" w:rsidRDefault="008661FB" w:rsidP="006B2506">
      <w:pPr>
        <w:ind w:left="360"/>
        <w:rPr>
          <w:cs/>
          <w:lang w:val="en-US" w:bidi="th-TH"/>
        </w:rPr>
      </w:pPr>
      <w:r>
        <w:rPr>
          <w:szCs w:val="18"/>
          <w:cs/>
          <w:lang w:val="en-US" w:bidi="th-TH"/>
        </w:rPr>
        <w:t xml:space="preserve">      </w:t>
      </w:r>
      <w:r w:rsidR="006B2506">
        <w:rPr>
          <w:lang w:val="en-US" w:bidi="th-TH"/>
        </w:rPr>
        <w:t>3</w:t>
      </w:r>
      <w:r w:rsidR="006B2506">
        <w:rPr>
          <w:szCs w:val="18"/>
          <w:cs/>
          <w:lang w:val="en-US" w:bidi="th-TH"/>
        </w:rPr>
        <w:t>.</w:t>
      </w:r>
      <w:r w:rsidR="006B2506">
        <w:rPr>
          <w:lang w:val="en-US" w:bidi="th-TH"/>
        </w:rPr>
        <w:t>2</w:t>
      </w:r>
      <w:r w:rsidR="006B2506">
        <w:rPr>
          <w:szCs w:val="18"/>
          <w:cs/>
          <w:lang w:val="en-US" w:bidi="th-TH"/>
        </w:rPr>
        <w:t>.</w:t>
      </w:r>
      <w:r w:rsidR="006B2506">
        <w:rPr>
          <w:lang w:val="en-US" w:bidi="th-TH"/>
        </w:rPr>
        <w:t>1 E</w:t>
      </w:r>
      <w:r w:rsidR="006B2506">
        <w:rPr>
          <w:szCs w:val="18"/>
          <w:cs/>
          <w:lang w:val="en-US" w:bidi="th-TH"/>
        </w:rPr>
        <w:t>-</w:t>
      </w:r>
      <w:r w:rsidR="006B2506">
        <w:rPr>
          <w:lang w:val="en-US" w:bidi="th-TH"/>
        </w:rPr>
        <w:t>Expense</w:t>
      </w:r>
    </w:p>
    <w:p w14:paraId="2A69D97C" w14:textId="70BE1B24" w:rsidR="00D92E8C" w:rsidRDefault="00D92E8C" w:rsidP="006B2506">
      <w:pPr>
        <w:ind w:left="360"/>
        <w:rPr>
          <w:lang w:val="en-US" w:bidi="th-TH"/>
        </w:rPr>
      </w:pPr>
    </w:p>
    <w:p w14:paraId="48242346" w14:textId="77777777" w:rsidR="00D92E8C" w:rsidRDefault="00D92E8C" w:rsidP="006B2506">
      <w:pPr>
        <w:ind w:left="360"/>
        <w:rPr>
          <w:lang w:val="en-US" w:bidi="th-TH"/>
        </w:rPr>
      </w:pPr>
    </w:p>
    <w:tbl>
      <w:tblPr>
        <w:tblW w:w="9670" w:type="dxa"/>
        <w:tblInd w:w="-5" w:type="dxa"/>
        <w:tblLook w:val="04A0" w:firstRow="1" w:lastRow="0" w:firstColumn="1" w:lastColumn="0" w:noHBand="0" w:noVBand="1"/>
      </w:tblPr>
      <w:tblGrid>
        <w:gridCol w:w="960"/>
        <w:gridCol w:w="7545"/>
        <w:gridCol w:w="1165"/>
      </w:tblGrid>
      <w:tr w:rsidR="00D92E8C" w:rsidRPr="00265F1E" w14:paraId="3A33EB5A" w14:textId="77777777" w:rsidTr="00D92E8C">
        <w:trPr>
          <w:trHeight w:val="826"/>
          <w:tblHeader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hideMark/>
          </w:tcPr>
          <w:p w14:paraId="137AD8B2" w14:textId="77777777" w:rsidR="00D92E8C" w:rsidRPr="00265F1E" w:rsidRDefault="00D92E8C" w:rsidP="00973CE6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65F1E"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BR ID</w:t>
            </w:r>
          </w:p>
        </w:tc>
        <w:tc>
          <w:tcPr>
            <w:tcW w:w="7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hideMark/>
          </w:tcPr>
          <w:p w14:paraId="6AD7CFD2" w14:textId="77777777" w:rsidR="00D92E8C" w:rsidRPr="00265F1E" w:rsidRDefault="00D92E8C" w:rsidP="00973CE6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65F1E"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bidi="th-TH"/>
              </w:rPr>
              <w:t>Business Requirement</w:t>
            </w:r>
          </w:p>
        </w:tc>
        <w:tc>
          <w:tcPr>
            <w:tcW w:w="1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hideMark/>
          </w:tcPr>
          <w:p w14:paraId="6188FD96" w14:textId="69321384" w:rsidR="00D92E8C" w:rsidRPr="00265F1E" w:rsidRDefault="00D92E8C" w:rsidP="00973CE6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bidi="th-TH"/>
              </w:rPr>
              <w:t>#Reference</w:t>
            </w:r>
          </w:p>
          <w:p w14:paraId="744C9D1A" w14:textId="52B75424" w:rsidR="00D92E8C" w:rsidRPr="00265F1E" w:rsidRDefault="00D92E8C" w:rsidP="00973CE6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</w:tr>
      <w:tr w:rsidR="00F47BC1" w:rsidRPr="00265F1E" w14:paraId="17AA9E88" w14:textId="77777777" w:rsidTr="00D92E8C">
        <w:trPr>
          <w:trHeight w:val="40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1FF7F4" w14:textId="4ECD2229" w:rsidR="00F47BC1" w:rsidRPr="00D92E8C" w:rsidRDefault="00F47BC1" w:rsidP="00F47BC1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>BR_001</w:t>
            </w:r>
          </w:p>
        </w:tc>
        <w:tc>
          <w:tcPr>
            <w:tcW w:w="7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5A2C05" w14:textId="77777777" w:rsidR="00F47BC1" w:rsidRPr="00975A43" w:rsidRDefault="00F47BC1" w:rsidP="00F47BC1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ใ</w:t>
            </w:r>
            <w:r w:rsidRPr="000A4E1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ห้คำปรึกษาและดำเนินการ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การตั้งค่า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</w:t>
            </w:r>
            <w:r w:rsidRPr="000A4E1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  <w:t xml:space="preserve"> e</w:t>
            </w:r>
            <w:r w:rsidRPr="000A4E1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-</w:t>
            </w:r>
            <w:r w:rsidRPr="000A4E1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  <w:t xml:space="preserve">Expense </w:t>
            </w:r>
            <w:r w:rsidRPr="000A4E1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ให้รองรับการ </w:t>
            </w:r>
            <w:r w:rsidRPr="000A4E1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  <w:t xml:space="preserve">Roll out </w:t>
            </w:r>
            <w:r w:rsidRPr="000A4E1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บริษัท </w:t>
            </w:r>
            <w:r w:rsidRPr="000A4E1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  <w:t>G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>CME</w:t>
            </w:r>
          </w:p>
          <w:p w14:paraId="24578386" w14:textId="77777777" w:rsidR="00F47BC1" w:rsidRDefault="00F47BC1" w:rsidP="00F47BC1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โดยออกแบบ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Template 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เพื่อใช้ในการกรอกข้อมูล ประกอบด้วยข้อมูลดังนี้</w:t>
            </w:r>
          </w:p>
          <w:p w14:paraId="4C5D7F00" w14:textId="77777777" w:rsidR="00F47BC1" w:rsidRDefault="00F47BC1" w:rsidP="00F47BC1">
            <w:pPr>
              <w:pStyle w:val="ListParagraph"/>
              <w:numPr>
                <w:ilvl w:val="0"/>
                <w:numId w:val="11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D875C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ข้อมูลทั่วไป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</w:rPr>
              <w:t>General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</w:p>
          <w:p w14:paraId="39DDFC3E" w14:textId="77777777" w:rsidR="00F47BC1" w:rsidRPr="00D875CD" w:rsidRDefault="00F47BC1" w:rsidP="00F47BC1">
            <w:pPr>
              <w:pStyle w:val="ListParagraph"/>
              <w:numPr>
                <w:ilvl w:val="0"/>
                <w:numId w:val="11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D875C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อำนาจการอนุมัติ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</w:rPr>
              <w:t>Flow Approval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</w:p>
          <w:p w14:paraId="142296D1" w14:textId="77777777" w:rsidR="00F47BC1" w:rsidRPr="00D875CD" w:rsidRDefault="00F47BC1" w:rsidP="00F47BC1">
            <w:pPr>
              <w:pStyle w:val="ListParagraph"/>
              <w:numPr>
                <w:ilvl w:val="0"/>
                <w:numId w:val="10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D875C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ค่าใช้จ่าย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</w:rPr>
              <w:t>GL Account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</w:p>
          <w:p w14:paraId="787812F8" w14:textId="0E007D8F" w:rsidR="00F47BC1" w:rsidRPr="00967D71" w:rsidRDefault="00F47BC1" w:rsidP="00F47BC1">
            <w:pPr>
              <w:pStyle w:val="ListParagraph"/>
              <w:numPr>
                <w:ilvl w:val="0"/>
                <w:numId w:val="9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</w:pPr>
            <w:r w:rsidRPr="00D875C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สิทธิ์การเบิกรายบริษัทและหน่วยงาน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</w:rPr>
              <w:t>Share Service, HR&amp;GA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</w:rPr>
              <w:t>Authorized Company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7CB14D" w14:textId="47B32B9F" w:rsidR="00F47BC1" w:rsidRPr="00D92E8C" w:rsidRDefault="00F47BC1" w:rsidP="00F47BC1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</w:pPr>
          </w:p>
        </w:tc>
      </w:tr>
      <w:tr w:rsidR="00D92E8C" w:rsidRPr="00265F1E" w14:paraId="5085127A" w14:textId="77777777" w:rsidTr="00D92E8C">
        <w:trPr>
          <w:trHeight w:val="40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908CCB" w14:textId="234ED263" w:rsidR="00D92E8C" w:rsidRPr="00D92E8C" w:rsidRDefault="00B17CF6" w:rsidP="00D92E8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>BR_002</w:t>
            </w:r>
          </w:p>
        </w:tc>
        <w:tc>
          <w:tcPr>
            <w:tcW w:w="7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7602DD" w14:textId="3099E1F2" w:rsidR="00D875CD" w:rsidRPr="00D875CD" w:rsidRDefault="000B204B" w:rsidP="000B204B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ปรับ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แก้ไขข้อความ</w:t>
            </w:r>
            <w:r w:rsidRPr="000B204B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ในช่อง 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หมายเหตุ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>(</w:t>
            </w:r>
            <w:r w:rsidRPr="000B204B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  <w:t>remark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)</w:t>
            </w:r>
            <w:r w:rsidRPr="000B204B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 </w:t>
            </w:r>
            <w:r w:rsidRPr="000B204B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ที่หน้าแบบฟอร์มปะหน้า</w:t>
            </w:r>
            <w:r w:rsidR="00D875CD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 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58BE2F" w14:textId="1EED6AD1" w:rsidR="00D92E8C" w:rsidRPr="00D92E8C" w:rsidRDefault="00D92E8C" w:rsidP="00D92E8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</w:pPr>
          </w:p>
        </w:tc>
      </w:tr>
      <w:tr w:rsidR="00D92E8C" w:rsidRPr="00265F1E" w14:paraId="48A4C0D8" w14:textId="77777777" w:rsidTr="00A304FE">
        <w:trPr>
          <w:trHeight w:val="40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22A079" w14:textId="037E36E2" w:rsidR="00D92E8C" w:rsidRPr="00D92E8C" w:rsidRDefault="00B17CF6" w:rsidP="00D92E8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>BR_003</w:t>
            </w:r>
          </w:p>
        </w:tc>
        <w:tc>
          <w:tcPr>
            <w:tcW w:w="7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7306BD" w14:textId="4AD38B75" w:rsidR="00386E8F" w:rsidRPr="00F47BC1" w:rsidRDefault="00F47BC1" w:rsidP="00386E8F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พัฒนาระบบการส่งค่าการ</w:t>
            </w:r>
            <w:r w:rsidR="000B204B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Post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ด้วย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GL Account 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หมวด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71xxxxx,72xxxxx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D67720" w14:textId="3B677DDB" w:rsidR="00D92E8C" w:rsidRPr="00D92E8C" w:rsidRDefault="00D92E8C" w:rsidP="00D92E8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</w:pPr>
          </w:p>
        </w:tc>
      </w:tr>
      <w:tr w:rsidR="00A304FE" w:rsidRPr="00265F1E" w14:paraId="566BDAFB" w14:textId="77777777" w:rsidTr="00A304FE">
        <w:trPr>
          <w:trHeight w:val="40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6BD4D5" w14:textId="06AD4B56" w:rsidR="00A304FE" w:rsidRDefault="00A304FE" w:rsidP="00D92E8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>BR_00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4</w:t>
            </w:r>
          </w:p>
        </w:tc>
        <w:tc>
          <w:tcPr>
            <w:tcW w:w="7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0A4CE" w14:textId="39585952" w:rsidR="00A304FE" w:rsidRDefault="00A304FE" w:rsidP="00386E8F">
            <w:pPr>
              <w:spacing w:before="0" w:after="0"/>
              <w:ind w:left="0"/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A304FE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ตรวจสอบการ </w:t>
            </w:r>
            <w:r w:rsidRPr="00A304FE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  <w:t>link web</w:t>
            </w:r>
            <w:r w:rsidRPr="00A304FE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/ </w:t>
            </w:r>
            <w:r w:rsidRPr="00A304FE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  <w:t xml:space="preserve">logo </w:t>
            </w:r>
            <w:r w:rsidRPr="00A304FE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กับ </w:t>
            </w:r>
            <w:r w:rsidRPr="00A304FE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  <w:t>GCME Intranet</w:t>
            </w:r>
          </w:p>
        </w:tc>
        <w:tc>
          <w:tcPr>
            <w:tcW w:w="1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4F39DF" w14:textId="77777777" w:rsidR="00A304FE" w:rsidRPr="00D92E8C" w:rsidRDefault="00A304FE" w:rsidP="00D92E8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</w:pPr>
          </w:p>
        </w:tc>
      </w:tr>
      <w:tr w:rsidR="005565E3" w:rsidRPr="00265F1E" w14:paraId="60D5218B" w14:textId="77777777" w:rsidTr="00A304FE">
        <w:trPr>
          <w:trHeight w:val="40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8CFC7A" w14:textId="6B97444C" w:rsidR="005565E3" w:rsidRDefault="00E534E7" w:rsidP="00E534E7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>BR_00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5</w:t>
            </w:r>
          </w:p>
        </w:tc>
        <w:tc>
          <w:tcPr>
            <w:tcW w:w="7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BEA64B" w14:textId="4653EDC8" w:rsidR="005565E3" w:rsidRPr="00A304FE" w:rsidRDefault="00E470A9" w:rsidP="005565E3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ปรับ</w:t>
            </w:r>
            <w:r w:rsidR="005565E3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แก้ไข</w:t>
            </w:r>
            <w:r w:rsidR="005565E3" w:rsidRPr="005565E3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แบบฟอร์มการเบิกค่าใช้จ่าย</w:t>
            </w:r>
          </w:p>
        </w:tc>
        <w:tc>
          <w:tcPr>
            <w:tcW w:w="1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FE5A25" w14:textId="77777777" w:rsidR="005565E3" w:rsidRPr="00D92E8C" w:rsidRDefault="005565E3" w:rsidP="00D92E8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</w:pPr>
          </w:p>
        </w:tc>
      </w:tr>
      <w:tr w:rsidR="005565E3" w:rsidRPr="00265F1E" w14:paraId="578A1140" w14:textId="77777777" w:rsidTr="00A304FE">
        <w:trPr>
          <w:trHeight w:val="40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6A922D" w14:textId="745EFC22" w:rsidR="005565E3" w:rsidRDefault="00E534E7" w:rsidP="00E534E7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>BR_00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6</w:t>
            </w:r>
          </w:p>
        </w:tc>
        <w:tc>
          <w:tcPr>
            <w:tcW w:w="7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766AE3" w14:textId="1CD5FED4" w:rsidR="005565E3" w:rsidRDefault="00E470A9" w:rsidP="005565E3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ปรับ</w:t>
            </w:r>
            <w:r w:rsidR="005565E3" w:rsidRPr="005565E3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แก้ไข</w:t>
            </w:r>
            <w:r w:rsidR="005565E3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ข้อความ </w:t>
            </w:r>
            <w:r w:rsidR="005565E3" w:rsidRPr="005565E3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email alert </w:t>
            </w:r>
            <w:r w:rsidR="005565E3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ที่ส่ง</w:t>
            </w:r>
            <w:r w:rsidR="005565E3" w:rsidRPr="005565E3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ให้ทีม </w:t>
            </w:r>
            <w:r w:rsidR="005565E3" w:rsidRPr="005565E3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cashier </w:t>
            </w:r>
            <w:r w:rsidR="005565E3" w:rsidRPr="005565E3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ขารับ</w:t>
            </w:r>
          </w:p>
        </w:tc>
        <w:tc>
          <w:tcPr>
            <w:tcW w:w="1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EF7C8E" w14:textId="77777777" w:rsidR="005565E3" w:rsidRPr="00D92E8C" w:rsidRDefault="005565E3" w:rsidP="00D92E8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/>
              </w:rPr>
            </w:pPr>
          </w:p>
        </w:tc>
      </w:tr>
    </w:tbl>
    <w:p w14:paraId="5B0E0D87" w14:textId="6197558C" w:rsidR="00F838D1" w:rsidRDefault="00F838D1" w:rsidP="00B17CF6">
      <w:pPr>
        <w:ind w:left="0"/>
        <w:rPr>
          <w:lang w:val="en-US" w:bidi="th-TH"/>
        </w:rPr>
      </w:pPr>
    </w:p>
    <w:p w14:paraId="05B9D732" w14:textId="77777777" w:rsidR="00F838D1" w:rsidRDefault="00F838D1" w:rsidP="006B2506">
      <w:pPr>
        <w:ind w:left="360"/>
        <w:rPr>
          <w:lang w:val="en-US" w:bidi="th-TH"/>
        </w:rPr>
      </w:pPr>
    </w:p>
    <w:p w14:paraId="50039F88" w14:textId="618CF3D7" w:rsidR="00D92E8C" w:rsidRDefault="006B2506" w:rsidP="00B17CF6">
      <w:pPr>
        <w:ind w:left="360"/>
        <w:rPr>
          <w:cs/>
          <w:lang w:val="en-US" w:bidi="th-TH"/>
        </w:rPr>
      </w:pPr>
      <w:proofErr w:type="gramStart"/>
      <w:r>
        <w:rPr>
          <w:lang w:val="en-US" w:bidi="th-TH"/>
        </w:rPr>
        <w:t>3</w:t>
      </w:r>
      <w:r>
        <w:rPr>
          <w:szCs w:val="18"/>
          <w:cs/>
          <w:lang w:val="en-US" w:bidi="th-TH"/>
        </w:rPr>
        <w:t>.</w:t>
      </w:r>
      <w:r>
        <w:rPr>
          <w:lang w:val="en-US" w:bidi="th-TH"/>
        </w:rPr>
        <w:t>2</w:t>
      </w:r>
      <w:r>
        <w:rPr>
          <w:szCs w:val="18"/>
          <w:cs/>
          <w:lang w:val="en-US" w:bidi="th-TH"/>
        </w:rPr>
        <w:t>.</w:t>
      </w:r>
      <w:r>
        <w:rPr>
          <w:lang w:val="en-US" w:bidi="th-TH"/>
        </w:rPr>
        <w:t xml:space="preserve">2 </w:t>
      </w:r>
      <w:r w:rsidR="00B17CF6">
        <w:rPr>
          <w:szCs w:val="18"/>
          <w:cs/>
          <w:lang w:val="en-US" w:bidi="th-TH"/>
        </w:rPr>
        <w:t xml:space="preserve"> </w:t>
      </w:r>
      <w:r w:rsidR="00D92E8C">
        <w:rPr>
          <w:lang w:val="en-US" w:bidi="th-TH"/>
        </w:rPr>
        <w:t>SAP</w:t>
      </w:r>
      <w:proofErr w:type="gramEnd"/>
    </w:p>
    <w:p w14:paraId="23DC402E" w14:textId="3512C35F" w:rsidR="00D92E8C" w:rsidRDefault="00D92E8C" w:rsidP="00D92E8C">
      <w:pPr>
        <w:ind w:left="360"/>
        <w:rPr>
          <w:lang w:val="en-US" w:bidi="th-TH"/>
        </w:rPr>
      </w:pPr>
    </w:p>
    <w:tbl>
      <w:tblPr>
        <w:tblW w:w="9841" w:type="dxa"/>
        <w:tblInd w:w="-5" w:type="dxa"/>
        <w:tblLook w:val="04A0" w:firstRow="1" w:lastRow="0" w:firstColumn="1" w:lastColumn="0" w:noHBand="0" w:noVBand="1"/>
      </w:tblPr>
      <w:tblGrid>
        <w:gridCol w:w="960"/>
        <w:gridCol w:w="7545"/>
        <w:gridCol w:w="1336"/>
      </w:tblGrid>
      <w:tr w:rsidR="00D92E8C" w:rsidRPr="00265F1E" w14:paraId="21612CD1" w14:textId="77777777" w:rsidTr="00241F07">
        <w:trPr>
          <w:trHeight w:val="826"/>
          <w:tblHeader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hideMark/>
          </w:tcPr>
          <w:p w14:paraId="0CA87FBD" w14:textId="77777777" w:rsidR="00D92E8C" w:rsidRPr="00265F1E" w:rsidRDefault="00D92E8C" w:rsidP="00D92E8C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65F1E"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BR ID</w:t>
            </w:r>
          </w:p>
        </w:tc>
        <w:tc>
          <w:tcPr>
            <w:tcW w:w="7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hideMark/>
          </w:tcPr>
          <w:p w14:paraId="373937E6" w14:textId="77777777" w:rsidR="00D92E8C" w:rsidRPr="00265F1E" w:rsidRDefault="00D92E8C" w:rsidP="00D92E8C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65F1E"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bidi="th-TH"/>
              </w:rPr>
              <w:t>Business Requirement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</w:tcPr>
          <w:p w14:paraId="29223BE9" w14:textId="549BF464" w:rsidR="00D92E8C" w:rsidRPr="00265F1E" w:rsidRDefault="00780D02" w:rsidP="00D92E8C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bidi="th-TH"/>
              </w:rPr>
            </w:pPr>
            <w:r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bidi="th-TH"/>
              </w:rPr>
              <w:t>#Reference</w:t>
            </w:r>
          </w:p>
        </w:tc>
      </w:tr>
      <w:tr w:rsidR="00D92E8C" w:rsidRPr="00265F1E" w14:paraId="7BFB5B17" w14:textId="77777777" w:rsidTr="00241F07">
        <w:trPr>
          <w:trHeight w:val="40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01193B" w14:textId="1FD3F0B7" w:rsidR="00D92E8C" w:rsidRPr="000B204B" w:rsidRDefault="000B204B" w:rsidP="00E534E7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>BR_00</w:t>
            </w:r>
            <w:r w:rsidR="00E534E7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7</w:t>
            </w:r>
          </w:p>
        </w:tc>
        <w:tc>
          <w:tcPr>
            <w:tcW w:w="7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31B4F7" w14:textId="318959F5" w:rsidR="00D92E8C" w:rsidRPr="000B204B" w:rsidRDefault="000B204B" w:rsidP="00C53DE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พัฒนา</w:t>
            </w:r>
            <w:r w:rsidR="00C53DEC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รับ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ค่าการ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Post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ด้วย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GL Account 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หมวด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71xxxxx,72xxxxx</w:t>
            </w:r>
            <w:r w:rsidR="000B0F7B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จาก </w:t>
            </w:r>
            <w:r w:rsidR="000B0F7B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Web</w:t>
            </w:r>
          </w:p>
        </w:tc>
        <w:tc>
          <w:tcPr>
            <w:tcW w:w="1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F83AFB" w14:textId="1FAC6832" w:rsidR="00D92E8C" w:rsidRPr="00E53543" w:rsidRDefault="00D92E8C" w:rsidP="00D92E8C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30FF93E5" w14:textId="77777777" w:rsidR="001D1A3E" w:rsidRPr="00540D1D" w:rsidRDefault="001D1A3E" w:rsidP="00540D1D"/>
    <w:p w14:paraId="2CEF38F0" w14:textId="77777777" w:rsidR="002F6B95" w:rsidRDefault="00C66861" w:rsidP="00981150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  <w:bookmarkStart w:id="88" w:name="_Toc482275968"/>
      <w:bookmarkStart w:id="89" w:name="_Toc326322889"/>
      <w:bookmarkStart w:id="90" w:name="_Toc404191762"/>
      <w:bookmarkStart w:id="91" w:name="_Toc520159922"/>
      <w:bookmarkEnd w:id="88"/>
      <w:r w:rsidRPr="00DA4DA3">
        <w:rPr>
          <w:rFonts w:asciiTheme="minorBidi" w:hAnsiTheme="minorBidi" w:cstheme="minorBidi"/>
          <w:color w:val="auto"/>
          <w:sz w:val="28"/>
          <w:szCs w:val="28"/>
        </w:rPr>
        <w:lastRenderedPageBreak/>
        <w:t>OUT OF SCOPE</w:t>
      </w:r>
      <w:bookmarkEnd w:id="89"/>
      <w:bookmarkEnd w:id="90"/>
      <w:bookmarkEnd w:id="91"/>
    </w:p>
    <w:p w14:paraId="70681D56" w14:textId="77777777" w:rsidR="00650EB3" w:rsidRPr="00650EB3" w:rsidRDefault="00650EB3" w:rsidP="00650EB3"/>
    <w:p w14:paraId="0A8D60DA" w14:textId="7C1D4C03" w:rsidR="00650EB3" w:rsidRDefault="00164ADF" w:rsidP="00805853">
      <w:pPr>
        <w:pStyle w:val="Heading1"/>
        <w:numPr>
          <w:ilvl w:val="0"/>
          <w:numId w:val="4"/>
        </w:numPr>
        <w:spacing w:after="0"/>
        <w:rPr>
          <w:lang w:bidi="th-TH"/>
        </w:rPr>
      </w:pPr>
      <w:bookmarkStart w:id="92" w:name="_Toc326322890"/>
      <w:bookmarkStart w:id="93" w:name="_Toc404191763"/>
      <w:bookmarkStart w:id="94" w:name="_Toc520159923"/>
      <w:r w:rsidRPr="00780D02">
        <w:rPr>
          <w:rFonts w:asciiTheme="minorBidi" w:hAnsiTheme="minorBidi" w:cstheme="minorBidi"/>
          <w:color w:val="auto"/>
          <w:sz w:val="28"/>
          <w:szCs w:val="28"/>
        </w:rPr>
        <w:t>TECHNICAL REQUIREMENT</w:t>
      </w:r>
      <w:bookmarkEnd w:id="92"/>
      <w:bookmarkEnd w:id="93"/>
      <w:bookmarkEnd w:id="94"/>
    </w:p>
    <w:p w14:paraId="74839599" w14:textId="49B9B24E" w:rsidR="001618CD" w:rsidRDefault="001618CD" w:rsidP="00650EB3">
      <w:pPr>
        <w:rPr>
          <w:lang w:bidi="th-TH"/>
        </w:rPr>
      </w:pPr>
    </w:p>
    <w:tbl>
      <w:tblPr>
        <w:tblW w:w="9841" w:type="dxa"/>
        <w:tblInd w:w="-5" w:type="dxa"/>
        <w:tblLook w:val="04A0" w:firstRow="1" w:lastRow="0" w:firstColumn="1" w:lastColumn="0" w:noHBand="0" w:noVBand="1"/>
      </w:tblPr>
      <w:tblGrid>
        <w:gridCol w:w="960"/>
        <w:gridCol w:w="7692"/>
        <w:gridCol w:w="1189"/>
      </w:tblGrid>
      <w:tr w:rsidR="00784DF4" w:rsidRPr="00265F1E" w14:paraId="2A26CA2D" w14:textId="77777777" w:rsidTr="00784DF4">
        <w:trPr>
          <w:trHeight w:val="826"/>
          <w:tblHeader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hideMark/>
          </w:tcPr>
          <w:p w14:paraId="2551C3C6" w14:textId="777FBEFA" w:rsidR="002F3F3E" w:rsidRPr="00265F1E" w:rsidRDefault="002F3F3E" w:rsidP="006C5C95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T</w:t>
            </w:r>
            <w:r w:rsidRPr="00265F1E"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 ID</w:t>
            </w:r>
          </w:p>
        </w:tc>
        <w:tc>
          <w:tcPr>
            <w:tcW w:w="7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hideMark/>
          </w:tcPr>
          <w:p w14:paraId="4CD03EDF" w14:textId="78ED6B04" w:rsidR="002F3F3E" w:rsidRPr="00265F1E" w:rsidRDefault="002F3F3E" w:rsidP="006C5C95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bidi="th-TH"/>
              </w:rPr>
              <w:t>Technical</w:t>
            </w:r>
            <w:r w:rsidRPr="00265F1E"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bidi="th-TH"/>
              </w:rPr>
              <w:t xml:space="preserve"> Requirement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</w:tcPr>
          <w:p w14:paraId="6C08D6D6" w14:textId="77777777" w:rsidR="002F3F3E" w:rsidRPr="00265F1E" w:rsidRDefault="002F3F3E" w:rsidP="006C5C95">
            <w:pPr>
              <w:spacing w:before="0" w:after="0"/>
              <w:ind w:left="0"/>
              <w:jc w:val="center"/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bidi="th-TH"/>
              </w:rPr>
            </w:pPr>
            <w:r>
              <w:rPr>
                <w:rFonts w:asciiTheme="minorBidi" w:hAnsiTheme="minorBidi" w:cstheme="minorBidi"/>
                <w:b/>
                <w:bCs/>
                <w:color w:val="000000"/>
                <w:kern w:val="0"/>
                <w:sz w:val="28"/>
                <w:szCs w:val="28"/>
                <w:lang w:bidi="th-TH"/>
              </w:rPr>
              <w:t>#Reference</w:t>
            </w:r>
          </w:p>
        </w:tc>
      </w:tr>
      <w:tr w:rsidR="00784DF4" w:rsidRPr="00265F1E" w14:paraId="57264A43" w14:textId="77777777" w:rsidTr="00784DF4">
        <w:trPr>
          <w:trHeight w:val="40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26F2B2" w14:textId="1ABBD5AC" w:rsidR="002F3F3E" w:rsidRPr="000B204B" w:rsidRDefault="002F3F3E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TR001</w:t>
            </w:r>
          </w:p>
        </w:tc>
        <w:tc>
          <w:tcPr>
            <w:tcW w:w="76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3EE781" w14:textId="49D4979E" w:rsidR="002F3F3E" w:rsidRDefault="002F3F3E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ออกแบบ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t>MODA Template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 เพื่อใช้ในการนำเข้าข้อมูลวงเงินการอนุมัติ</w:t>
            </w:r>
            <w:r w:rsidR="00F05BF0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>(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MODA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>)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โดยมีข้อมูลดังนี้</w:t>
            </w:r>
          </w:p>
          <w:p w14:paraId="49F2156F" w14:textId="77777777" w:rsidR="002F3F3E" w:rsidRDefault="002F3F3E" w:rsidP="002F3F3E">
            <w:pPr>
              <w:pStyle w:val="ListParagraph"/>
              <w:numPr>
                <w:ilvl w:val="0"/>
                <w:numId w:val="11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D875C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ข้อมูลทั่วไป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</w:rPr>
              <w:t>General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</w:p>
          <w:p w14:paraId="671B3C3C" w14:textId="289AC6D1" w:rsidR="002F3F3E" w:rsidRPr="002F3F3E" w:rsidRDefault="002F3F3E" w:rsidP="00267CF7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MODA Group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กลุ่ม  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(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fix </w:t>
            </w:r>
            <w:r w:rsidR="00267CF7" w:rsidRP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GCME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)</w:t>
            </w:r>
          </w:p>
          <w:p w14:paraId="1AE2C91A" w14:textId="0296F179" w:rsidR="002F3F3E" w:rsidRPr="002F3F3E" w:rsidRDefault="002F3F3E" w:rsidP="002F3F3E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MODA No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เลขที่ 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โดยมีการกรอกเลขที่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เรียงตามลำดับก่อนหลัง</w:t>
            </w:r>
          </w:p>
          <w:p w14:paraId="0949B53A" w14:textId="6ED70475" w:rsidR="002F3F3E" w:rsidRPr="002F3F3E" w:rsidRDefault="002F3F3E" w:rsidP="002F3F3E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MODA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Name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ชื่อเรียก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MODA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ที่จะใช้แสดงผลในหน้าเว็บ</w:t>
            </w:r>
          </w:p>
          <w:p w14:paraId="6BBA302F" w14:textId="0A8B1368" w:rsidR="002F3F3E" w:rsidRPr="002F3F3E" w:rsidRDefault="002F3F3E" w:rsidP="002F3F3E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Is Activity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/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สถานะ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MODA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ว่าเป็นขอจัดการกิจกรรม 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(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Activity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)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หากเป็นการขอจัดการกิจกรรม ใส่ค่า 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Y </w:t>
            </w:r>
            <w:r w:rsidR="00267CF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แต่หากไม่ใช่ใส่ค่าเป็น </w:t>
            </w:r>
            <w:r w:rsidR="00267C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N</w:t>
            </w:r>
          </w:p>
          <w:p w14:paraId="60D76B2A" w14:textId="5E06D229" w:rsidR="002F3F3E" w:rsidRPr="00FE062F" w:rsidRDefault="002F3F3E" w:rsidP="00FE062F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Is Advance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/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FE062F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FE062F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สถานะ</w:t>
            </w:r>
            <w:r w:rsidR="00FE062F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MODA </w:t>
            </w:r>
            <w:r w:rsidR="00FE062F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ว่าที่มีการอ้างอิงใบ </w:t>
            </w:r>
            <w:r w:rsidR="00FE062F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FE062F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หัวข้ออื่นๆ หากใช่ใส่ค่า </w:t>
            </w:r>
            <w:r w:rsidR="00FE062F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Y </w:t>
            </w:r>
            <w:r w:rsidR="00FE062F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แต่หากไม่ใช่ใส่ค่าเป็น </w:t>
            </w:r>
            <w:r w:rsidR="00FE062F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N</w:t>
            </w:r>
          </w:p>
          <w:p w14:paraId="43372045" w14:textId="7A6F1B2A" w:rsidR="002F3F3E" w:rsidRPr="002F3F3E" w:rsidRDefault="002F3F3E" w:rsidP="002F3F3E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 xml:space="preserve">Bypass to AP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Training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/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FE062F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FE062F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r w:rsidR="00FE062F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สถานะ</w:t>
            </w:r>
            <w:r w:rsidR="00FE062F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MODA </w:t>
            </w:r>
            <w:r w:rsidR="00FE062F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ว่าที่เป็นการอ้างอิงการเดินทาง</w:t>
            </w:r>
            <w:r w:rsidR="00FE062F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FE062F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อบรม จากระบบ</w:t>
            </w:r>
            <w:r w:rsidR="00FE062F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Travel</w:t>
            </w:r>
            <w:r w:rsidR="001B517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Expense</w:t>
            </w:r>
            <w:r w:rsidR="001B517E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(</w:t>
            </w:r>
            <w:r w:rsidR="001B517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TV</w:t>
            </w:r>
            <w:r w:rsidR="001B517E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)</w:t>
            </w:r>
            <w:r w:rsidR="005F1E4C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 w:rsidR="005F1E4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หากใช่ใส่ค่า </w:t>
            </w:r>
            <w:r w:rsidR="005F1E4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Y </w:t>
            </w:r>
            <w:r w:rsidR="005F1E4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แต่หากไม่ใช่ใส่ค่าเป็น </w:t>
            </w:r>
            <w:r w:rsidR="005F1E4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N</w:t>
            </w:r>
          </w:p>
          <w:p w14:paraId="34DDD421" w14:textId="2046AA86" w:rsidR="002F3F3E" w:rsidRPr="00334C7D" w:rsidRDefault="002F3F3E" w:rsidP="00334C7D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หักภาษี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200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%(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/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5F1E4C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334C7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สถานะการหักภาษีที่จะเปิดให้สามารถหักภาษี ณ ที่จ่ายได้ </w:t>
            </w:r>
            <w:r w:rsidR="00334C7D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200</w:t>
            </w:r>
            <w:r w:rsidR="00334C7D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% </w:t>
            </w:r>
            <w:r w:rsidR="00334C7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หากใช่ใส่ค่า </w:t>
            </w:r>
            <w:r w:rsidR="00334C7D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Y </w:t>
            </w:r>
            <w:r w:rsidR="00334C7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แต่หากไม่ใช่ใส่ค่าเป็น </w:t>
            </w:r>
            <w:r w:rsidR="00334C7D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N</w:t>
            </w:r>
          </w:p>
          <w:p w14:paraId="3D1FC065" w14:textId="24D060D9" w:rsidR="002F3F3E" w:rsidRPr="002F3F3E" w:rsidRDefault="002F3F3E" w:rsidP="002F3F3E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Ref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.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To MODA</w:t>
            </w:r>
            <w:r w:rsidR="00C31773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No</w:t>
            </w:r>
            <w:r w:rsidR="00334C7D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334C7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เลขที่ </w:t>
            </w:r>
            <w:r w:rsidR="00334C7D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334C7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ที่อ้างอิงถึง ต้องระบุหากกรอก </w:t>
            </w:r>
            <w:r w:rsidR="00334C7D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Is Advance </w:t>
            </w:r>
            <w:r w:rsidR="00334C7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เป็น </w:t>
            </w:r>
            <w:r w:rsidR="00334C7D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Y</w:t>
            </w:r>
          </w:p>
          <w:p w14:paraId="0624A455" w14:textId="54D7173A" w:rsidR="002F3F3E" w:rsidRPr="002F3F3E" w:rsidRDefault="002F3F3E" w:rsidP="002F3F3E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Entertainment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/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C31773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C31773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สถานะการเป็น </w:t>
            </w:r>
            <w:r w:rsidR="00C31773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C31773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ค่าจัดเลี้ยง</w:t>
            </w:r>
            <w:r w:rsidR="00C31773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(</w:t>
            </w:r>
            <w:r w:rsidR="00C31773"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Entertain</w:t>
            </w:r>
            <w:r w:rsidR="00C31773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911079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</w:t>
            </w:r>
            <w:r w:rsidR="00911079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หากใช่ใส่ค่า </w:t>
            </w:r>
            <w:r w:rsidR="00911079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Y </w:t>
            </w:r>
            <w:r w:rsidR="00911079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แต่หากไม่ใช่ใส่ค่าเป็น </w:t>
            </w:r>
            <w:r w:rsidR="00911079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N</w:t>
            </w:r>
          </w:p>
          <w:p w14:paraId="46C108DA" w14:textId="7856AFE1" w:rsidR="002F3F3E" w:rsidRPr="002F3F3E" w:rsidRDefault="002F3F3E" w:rsidP="002F3F3E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Allow to all user</w:t>
            </w:r>
            <w:r w:rsidR="00FE520A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FE520A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สถานะการเปิดให้ ผู้ใช้งานทั้งหมดสามารถขอเบิกได้</w:t>
            </w:r>
          </w:p>
          <w:p w14:paraId="767D60F8" w14:textId="32964670" w:rsidR="002F3F3E" w:rsidRPr="00FE520A" w:rsidRDefault="002F3F3E" w:rsidP="00FE520A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Allow to HR</w:t>
            </w:r>
            <w:r w:rsidR="00FE520A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&amp;</w:t>
            </w:r>
            <w:r w:rsidR="00FE520A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Admin</w:t>
            </w:r>
            <w:r w:rsidR="00FE520A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FE520A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สถานะการเปิดให้ผู้ใช้งานภายใต้หน่วยงานที่ถูกระบุในเมนู</w:t>
            </w:r>
            <w:r w:rsidR="00FE520A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Share Service Unit</w:t>
            </w:r>
            <w:r w:rsidR="00FE520A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FE520A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HR&amp;GA </w:t>
            </w:r>
            <w:r w:rsidR="00FE520A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สามารถขอเบิกได้</w:t>
            </w:r>
          </w:p>
          <w:p w14:paraId="42FDF8C3" w14:textId="41136EB9" w:rsidR="002F3F3E" w:rsidRPr="002F3F3E" w:rsidRDefault="002F3F3E" w:rsidP="002F3F3E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proofErr w:type="spellStart"/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Moda</w:t>
            </w:r>
            <w:proofErr w:type="spellEnd"/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 xml:space="preserve"> Detail</w:t>
            </w:r>
            <w:r w:rsidR="00B467B0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B467B0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r w:rsidR="00DB6482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รายละเอียด</w:t>
            </w:r>
            <w:r w:rsidR="00DB6482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DB6482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เนื้อหา ที่ต้องการแสดงให้ผู้ใช้งานอ่าน</w:t>
            </w:r>
          </w:p>
          <w:p w14:paraId="276D20E9" w14:textId="3A31E7F3" w:rsidR="002F3F3E" w:rsidRDefault="002F3F3E" w:rsidP="002F3F3E">
            <w:pPr>
              <w:pStyle w:val="ListParagraph"/>
              <w:numPr>
                <w:ilvl w:val="0"/>
                <w:numId w:val="13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lastRenderedPageBreak/>
              <w:t>Status</w:t>
            </w:r>
            <w:r w:rsidR="00946E8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r w:rsidR="00946E8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สถานะการเปิด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946E87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ปิดการใช้งานในระบบ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e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-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Expense 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(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Fix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Y</w:t>
            </w:r>
            <w:r w:rsidR="00946E87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)</w:t>
            </w:r>
          </w:p>
          <w:p w14:paraId="672D1D29" w14:textId="77777777" w:rsidR="002F3F3E" w:rsidRDefault="002F3F3E" w:rsidP="002F3F3E">
            <w:pPr>
              <w:pStyle w:val="ListParagraph"/>
              <w:numPr>
                <w:ilvl w:val="0"/>
                <w:numId w:val="11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D875C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อำนาจการอนุมัติ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</w:rPr>
              <w:t>Flow Approval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</w:p>
          <w:p w14:paraId="33B2F609" w14:textId="4BBB1B85" w:rsidR="002F3F3E" w:rsidRPr="002F3F3E" w:rsidRDefault="002F3F3E" w:rsidP="002F3F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MODA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</w:rPr>
              <w:t>o</w:t>
            </w:r>
            <w:r w:rsidR="006C5C95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6C5C95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เลขที่ </w:t>
            </w:r>
            <w:r w:rsidR="006C5C95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6C5C95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(</w:t>
            </w:r>
            <w:r w:rsidR="006C5C95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จะต้องระบุเลขเดียวกันกับข้อมูลทั่วไป</w:t>
            </w:r>
            <w:r w:rsidR="006C5C95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)</w:t>
            </w:r>
          </w:p>
          <w:p w14:paraId="73959959" w14:textId="7A4E8517" w:rsidR="002F3F3E" w:rsidRPr="002F3F3E" w:rsidRDefault="002F3F3E" w:rsidP="002F3F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MODA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Name</w:t>
            </w:r>
            <w:r w:rsidR="006C5C95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</w:t>
            </w:r>
            <w:r w:rsidR="006C5C95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r w:rsidR="006C5C95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ชื่อเรียก</w:t>
            </w:r>
            <w:r w:rsidR="006C5C95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MODA</w:t>
            </w:r>
          </w:p>
          <w:p w14:paraId="4D28E29E" w14:textId="6BA2D03A" w:rsidR="002F3F3E" w:rsidRPr="002F3F3E" w:rsidRDefault="002F3F3E" w:rsidP="002F3F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DM</w:t>
            </w:r>
            <w:r w:rsidR="006C5C95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6C5C95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หน่วยงาน ระดับ </w:t>
            </w:r>
            <w:r w:rsidR="006C5C95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DM </w:t>
            </w:r>
            <w:r w:rsidR="006C5C95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ที่ต้องการให้เบิกได้</w:t>
            </w:r>
            <w:r w:rsidR="00DB161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หากทั้งหมด ให้ใส่ </w:t>
            </w:r>
            <w:r w:rsidR="00DB161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All</w:t>
            </w:r>
          </w:p>
          <w:p w14:paraId="348AA7D5" w14:textId="0FC862EE" w:rsidR="002F3F3E" w:rsidRPr="002F3F3E" w:rsidRDefault="002F3F3E" w:rsidP="002F3F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="Cordia New"/>
                <w:color w:val="000000"/>
                <w:sz w:val="28"/>
                <w:szCs w:val="28"/>
              </w:rPr>
              <w:t xml:space="preserve">DM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Value</w:t>
            </w:r>
            <w:r w:rsidR="00DB161C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DB161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วงเงินระดับ </w:t>
            </w:r>
            <w:r w:rsidR="00DB161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DM </w:t>
            </w:r>
            <w:r w:rsidR="00DB161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ที่สามารถให้เบิกได้ครับ หากต้องการให้ข้ามระดับนี้จะต้องกรอกเป็น</w:t>
            </w:r>
            <w:r w:rsidR="00DB161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N</w:t>
            </w:r>
            <w:r w:rsidR="00DB161C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DB161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A </w:t>
            </w:r>
            <w:r w:rsidR="00DB161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มา</w:t>
            </w:r>
          </w:p>
          <w:p w14:paraId="46556774" w14:textId="4A8FF861" w:rsidR="002F3F3E" w:rsidRPr="005A623E" w:rsidRDefault="002F3F3E" w:rsidP="005A62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VP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หน่วยงาน ระดับ 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VP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ที่ต้องการให้เบิกได้ หากทั้งหมด ให้ใส่ 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All</w:t>
            </w:r>
          </w:p>
          <w:p w14:paraId="556E9525" w14:textId="00BC611D" w:rsidR="002F3F3E" w:rsidRPr="002F3F3E" w:rsidRDefault="002F3F3E" w:rsidP="002F3F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="Cordia New"/>
                <w:color w:val="000000"/>
                <w:sz w:val="28"/>
                <w:szCs w:val="28"/>
              </w:rPr>
              <w:t xml:space="preserve">VP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Value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วงเงินระดับ 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VP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ที่สามารถให้เบิกได้ครับ หากต้องการให้ข้ามระดับนี้จะต้องกรอกเป็น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N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A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มา</w:t>
            </w:r>
          </w:p>
          <w:p w14:paraId="0E5C9BA3" w14:textId="76B8B093" w:rsidR="002F3F3E" w:rsidRPr="002F3F3E" w:rsidRDefault="002F3F3E" w:rsidP="002F3F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OE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หน่วยงาน ระดับ 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VP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ที่ต้องการให้เบิกได้ หากทั้งหมด ให้ใส่ 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All</w:t>
            </w:r>
          </w:p>
          <w:p w14:paraId="11CB84F9" w14:textId="09C82F44" w:rsidR="002F3F3E" w:rsidRPr="002F3F3E" w:rsidRDefault="002F3F3E" w:rsidP="002F3F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="Cordia New"/>
                <w:color w:val="000000"/>
                <w:sz w:val="28"/>
                <w:szCs w:val="28"/>
              </w:rPr>
              <w:t xml:space="preserve">OE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Value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วงเงินระดับ 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OE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ที่สามารถให้เบิกได้ครับ หากต้องการให้ข้ามระดับนี้จะต้องกรอกเป็น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N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A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มา</w:t>
            </w:r>
          </w:p>
          <w:p w14:paraId="47B9063E" w14:textId="1C106522" w:rsidR="002F3F3E" w:rsidRPr="002F3F3E" w:rsidRDefault="002F3F3E" w:rsidP="002F3F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MD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หน่วยงาน ระดับ 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VP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ที่ต้องการให้เบิกได้ หากทั้งหมด ให้ใส่ 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All</w:t>
            </w:r>
          </w:p>
          <w:p w14:paraId="328436DB" w14:textId="228BB829" w:rsidR="002F3F3E" w:rsidRPr="00D875CD" w:rsidRDefault="002F3F3E" w:rsidP="002F3F3E">
            <w:pPr>
              <w:pStyle w:val="ListParagraph"/>
              <w:numPr>
                <w:ilvl w:val="0"/>
                <w:numId w:val="14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>
              <w:rPr>
                <w:rFonts w:asciiTheme="minorBidi" w:hAnsiTheme="minorBidi" w:cs="Cordia New"/>
                <w:color w:val="000000"/>
                <w:sz w:val="28"/>
                <w:szCs w:val="28"/>
              </w:rPr>
              <w:t xml:space="preserve">MD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Value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วงเงินระดับ 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MD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COE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ที่สามารถให้เบิกได้ครับ หากต้องการให้ข้ามระดับนี้จะต้องกรอกเป็น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N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5A623E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A </w:t>
            </w:r>
            <w:r w:rsidR="005A62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มา</w:t>
            </w:r>
          </w:p>
          <w:p w14:paraId="54D0629D" w14:textId="77777777" w:rsidR="002F3F3E" w:rsidRDefault="002F3F3E" w:rsidP="002F3F3E">
            <w:pPr>
              <w:pStyle w:val="ListParagraph"/>
              <w:numPr>
                <w:ilvl w:val="0"/>
                <w:numId w:val="10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D875C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>ค่าใช้จ่าย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D875CD">
              <w:rPr>
                <w:rFonts w:asciiTheme="minorBidi" w:hAnsiTheme="minorBidi" w:cs="Cordia New"/>
                <w:color w:val="000000"/>
                <w:sz w:val="28"/>
                <w:szCs w:val="28"/>
              </w:rPr>
              <w:t>GL Account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</w:p>
          <w:p w14:paraId="2486936C" w14:textId="0537D0A5" w:rsidR="002F3F3E" w:rsidRPr="002F3F3E" w:rsidRDefault="002F3F3E" w:rsidP="00267CF7">
            <w:pPr>
              <w:pStyle w:val="ListParagraph"/>
              <w:numPr>
                <w:ilvl w:val="0"/>
                <w:numId w:val="15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MODA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</w:rPr>
              <w:t>o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F1660B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เลขที่ 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(</w:t>
            </w:r>
            <w:r w:rsidR="00F1660B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จะต้องระบุเลขเดียวกันกับข้อมูลทั่วไป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)</w:t>
            </w:r>
          </w:p>
          <w:p w14:paraId="59D25745" w14:textId="692382CE" w:rsidR="002F3F3E" w:rsidRPr="002F3F3E" w:rsidRDefault="002F3F3E" w:rsidP="00267CF7">
            <w:pPr>
              <w:pStyle w:val="ListParagraph"/>
              <w:numPr>
                <w:ilvl w:val="0"/>
                <w:numId w:val="15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GL Account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 </w:t>
            </w:r>
            <w:r w:rsidR="00F1660B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เลขที่ 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GL Account </w:t>
            </w:r>
            <w:r w:rsidR="00F1660B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ซึ่งรายการจะต้องมีข้อมูลใน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SAP Master</w:t>
            </w:r>
            <w:r w:rsidR="00F1660B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และส่งค่ามายังระบบ 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e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-</w:t>
            </w:r>
            <w:r w:rsidR="00F1660B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Expense </w:t>
            </w:r>
            <w:r w:rsidR="00F1660B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แล้วเท่านั้น</w:t>
            </w:r>
          </w:p>
          <w:p w14:paraId="756AE561" w14:textId="332C0228" w:rsidR="002F3F3E" w:rsidRPr="002F3F3E" w:rsidRDefault="002F3F3E" w:rsidP="00267CF7">
            <w:pPr>
              <w:pStyle w:val="ListParagraph"/>
              <w:numPr>
                <w:ilvl w:val="0"/>
                <w:numId w:val="15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E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-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Expense Request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/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4F5891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</w:t>
            </w:r>
            <w:r w:rsidR="004237D3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4967B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สถานะการเปิดให้เลือก </w:t>
            </w:r>
            <w:r w:rsidR="004967BD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GL Account</w:t>
            </w:r>
            <w:r w:rsidR="004967B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 w:rsidR="0068189B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ในตัวเลือก </w:t>
            </w:r>
            <w:r w:rsidR="0068189B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e</w:t>
            </w:r>
            <w:r w:rsidR="0068189B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-</w:t>
            </w:r>
            <w:r w:rsidR="0068189B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Expense</w:t>
            </w:r>
          </w:p>
          <w:p w14:paraId="20EEA8FC" w14:textId="4675C924" w:rsidR="002F3F3E" w:rsidRPr="002F3F3E" w:rsidRDefault="002F3F3E" w:rsidP="00267CF7">
            <w:pPr>
              <w:pStyle w:val="ListParagraph"/>
              <w:numPr>
                <w:ilvl w:val="0"/>
                <w:numId w:val="15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Ref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.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Training Request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/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4F5891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</w:t>
            </w:r>
            <w:r w:rsidR="004237D3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B3275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สถานะการเปิดให้เลือก </w:t>
            </w:r>
            <w:r w:rsidR="00B3275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GL Account</w:t>
            </w:r>
            <w:r w:rsidR="00B3275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ในตัวเลือก</w:t>
            </w:r>
            <w:r w:rsidR="00D62CEA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เพื่ออ้างอิงถึงเลขใบ </w:t>
            </w:r>
            <w:r w:rsidR="00B3275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Trip</w:t>
            </w:r>
            <w:r w:rsidR="00B3275C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/</w:t>
            </w:r>
            <w:r w:rsidR="00B3275C"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Training</w:t>
            </w:r>
          </w:p>
          <w:p w14:paraId="7ED59100" w14:textId="76C0ECC7" w:rsidR="002F3F3E" w:rsidRPr="002F3F3E" w:rsidRDefault="002F3F3E" w:rsidP="00267CF7">
            <w:pPr>
              <w:pStyle w:val="ListParagraph"/>
              <w:numPr>
                <w:ilvl w:val="0"/>
                <w:numId w:val="15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lastRenderedPageBreak/>
              <w:t>Ref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.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Service Excellence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/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4F5891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</w:t>
            </w:r>
            <w:r w:rsidR="004237D3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404FB4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สถานะการเปิดให้เลือก </w:t>
            </w:r>
            <w:r w:rsidR="00404FB4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GL Account</w:t>
            </w:r>
            <w:r w:rsidR="00404FB4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ในตัวเลือก</w:t>
            </w:r>
            <w:r w:rsidR="00D62CEA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เพื่ออ้างอิงถึงเลขใบ</w:t>
            </w:r>
            <w:r w:rsidR="00404FB4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 w:rsidR="00404FB4"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Service Excellence</w:t>
            </w:r>
            <w:r w:rsidR="00D62CEA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</w:p>
          <w:p w14:paraId="6228BBD0" w14:textId="0005CF53" w:rsidR="002F3F3E" w:rsidRPr="002F3F3E" w:rsidRDefault="002F3F3E" w:rsidP="00267CF7">
            <w:pPr>
              <w:pStyle w:val="ListParagraph"/>
              <w:numPr>
                <w:ilvl w:val="0"/>
                <w:numId w:val="15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Entertainment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/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N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  <w:r w:rsidR="004F5891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</w:t>
            </w:r>
            <w:r w:rsidR="004237D3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A353D5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สถานะการเปิดให้เลือก </w:t>
            </w:r>
            <w:r w:rsidR="00A353D5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GL Account</w:t>
            </w:r>
            <w:r w:rsidR="00A353D5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ใน</w:t>
            </w:r>
            <w:r w:rsidR="00A353D5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A353D5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ที่เป็นค่าใช้จ่ายประเภทค่า</w:t>
            </w:r>
            <w:r w:rsidR="00A353D5"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 xml:space="preserve"> Entertain</w:t>
            </w:r>
          </w:p>
          <w:p w14:paraId="6471A650" w14:textId="1F8478BB" w:rsidR="002F3F3E" w:rsidRDefault="002F3F3E" w:rsidP="00267CF7">
            <w:pPr>
              <w:pStyle w:val="ListParagraph"/>
              <w:numPr>
                <w:ilvl w:val="0"/>
                <w:numId w:val="15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Remark</w:t>
            </w:r>
            <w:r w:rsidR="004F5891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 :</w:t>
            </w:r>
            <w:r w:rsidR="00271E7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หมายเหตุหรือรายละเอียด</w:t>
            </w:r>
          </w:p>
          <w:p w14:paraId="40971D67" w14:textId="77777777" w:rsidR="002F3F3E" w:rsidRDefault="002F3F3E" w:rsidP="002F3F3E">
            <w:pPr>
              <w:pStyle w:val="ListParagraph"/>
              <w:numPr>
                <w:ilvl w:val="0"/>
                <w:numId w:val="10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F3F3E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สิทธิ์การเบิกรายบริษัทและหน่วยงาน 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Share Service, HR&amp;GA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(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</w:rPr>
              <w:t>Authorized Company</w:t>
            </w:r>
            <w:r w:rsidRPr="002F3F3E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>)</w:t>
            </w:r>
          </w:p>
          <w:p w14:paraId="3CAD677D" w14:textId="7322EE46" w:rsidR="00267CF7" w:rsidRPr="00267CF7" w:rsidRDefault="00267CF7" w:rsidP="00267CF7">
            <w:pPr>
              <w:pStyle w:val="ListParagraph"/>
              <w:numPr>
                <w:ilvl w:val="0"/>
                <w:numId w:val="16"/>
              </w:numPr>
              <w:rPr>
                <w:rFonts w:asciiTheme="minorBidi" w:hAnsiTheme="minorBidi" w:cs="Cordia New"/>
                <w:color w:val="000000"/>
                <w:sz w:val="28"/>
                <w:szCs w:val="28"/>
              </w:rPr>
            </w:pPr>
            <w:r w:rsidRPr="00267CF7">
              <w:rPr>
                <w:rFonts w:asciiTheme="minorBidi" w:hAnsiTheme="minorBidi" w:cs="Cordia New"/>
                <w:color w:val="000000"/>
                <w:sz w:val="28"/>
                <w:szCs w:val="28"/>
              </w:rPr>
              <w:t>MODA No</w:t>
            </w:r>
            <w:r w:rsidR="008F6C1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8F6C1D"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  <w:t xml:space="preserve">: </w:t>
            </w:r>
            <w:r w:rsidR="008F6C1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เลขที่ </w:t>
            </w:r>
            <w:r w:rsidR="008F6C1D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8F6C1D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(</w:t>
            </w:r>
            <w:r w:rsidR="008F6C1D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จะต้องระบุเลขเดียวกันกับข้อมูลทั่วไป</w:t>
            </w:r>
            <w:r w:rsidR="008F6C1D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)</w:t>
            </w:r>
          </w:p>
          <w:p w14:paraId="4A39620B" w14:textId="7180E899" w:rsidR="00267CF7" w:rsidRPr="002F3F3E" w:rsidRDefault="00267CF7" w:rsidP="00267CF7">
            <w:pPr>
              <w:pStyle w:val="ListParagraph"/>
              <w:numPr>
                <w:ilvl w:val="0"/>
                <w:numId w:val="16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cs/>
              </w:rPr>
            </w:pPr>
            <w:r w:rsidRPr="00267CF7">
              <w:rPr>
                <w:rFonts w:asciiTheme="minorBidi" w:hAnsiTheme="minorBidi" w:cs="Cordia New"/>
                <w:color w:val="000000"/>
                <w:sz w:val="28"/>
                <w:szCs w:val="28"/>
              </w:rPr>
              <w:t>Authorized Company</w:t>
            </w:r>
            <w:r w:rsidR="002327D8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</w:rPr>
              <w:t xml:space="preserve"> </w:t>
            </w:r>
            <w:r w:rsidR="002327D8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:</w:t>
            </w:r>
            <w:r w:rsidR="002327D8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การเปิดให้บริษัทใดๆสามารถขอ </w:t>
            </w:r>
            <w:r w:rsidR="002327D8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MODA </w:t>
            </w:r>
            <w:r w:rsidR="002327D8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นี้ได้ </w:t>
            </w:r>
            <w:r w:rsidR="002327D8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(</w:t>
            </w:r>
            <w:r w:rsidR="002327D8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Default 20 </w:t>
            </w:r>
            <w:r w:rsidR="002327D8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คือ </w:t>
            </w:r>
            <w:r w:rsidR="002327D8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GCME</w:t>
            </w:r>
            <w:r w:rsidR="002327D8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)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730F7F" w14:textId="788F280C" w:rsidR="002F3F3E" w:rsidRPr="00E53543" w:rsidRDefault="002F3F3E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BR001</w:t>
            </w:r>
          </w:p>
        </w:tc>
      </w:tr>
      <w:tr w:rsidR="007C20A3" w:rsidRPr="008033F7" w14:paraId="167684DF" w14:textId="77777777" w:rsidTr="007C20A3">
        <w:trPr>
          <w:trHeight w:val="40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319D97" w14:textId="72DE19D2" w:rsidR="005132E8" w:rsidRDefault="005132E8" w:rsidP="002C30AF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lastRenderedPageBreak/>
              <w:t>TR00</w:t>
            </w:r>
            <w:r w:rsidR="002C30AF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2</w:t>
            </w:r>
          </w:p>
        </w:tc>
        <w:tc>
          <w:tcPr>
            <w:tcW w:w="76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207260" w14:textId="5DE59049" w:rsidR="005132E8" w:rsidRDefault="008143B7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เพิ่มเติมฟังก์ชั</w:t>
            </w:r>
            <w:r w:rsidR="006510F2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US" w:bidi="th-TH"/>
              </w:rPr>
              <w:t>นการทำงานการส่งค่า ไป</w:t>
            </w:r>
            <w:r w:rsidR="006510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Post </w:t>
            </w:r>
            <w:r w:rsidR="006510F2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>ยัง</w:t>
            </w:r>
            <w:r w:rsidR="006510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 SAP </w:t>
            </w:r>
            <w:r w:rsidR="006510F2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เพื่อรองรับ </w:t>
            </w:r>
            <w:r w:rsidR="006510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GL Account </w:t>
            </w:r>
            <w:r w:rsidR="006510F2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หมวดที่ขึ้นต้นด้วย </w:t>
            </w:r>
            <w:r w:rsidR="006510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71 </w:t>
            </w:r>
            <w:r w:rsidR="006510F2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>และ</w:t>
            </w:r>
            <w:r w:rsidR="006510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 72</w:t>
            </w:r>
            <w:r w:rsidR="007127D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(</w:t>
            </w:r>
            <w:r w:rsidR="002E02AB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>โดย</w:t>
            </w:r>
            <w:r w:rsidR="007127D1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หมวด </w:t>
            </w:r>
            <w:r w:rsidR="007127D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5,6,9 </w:t>
            </w:r>
            <w:r w:rsidR="007127D1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>สามารถใช้ได้ตามขอบเขต</w:t>
            </w:r>
            <w:r w:rsidR="00522F9E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>งานเดิม</w:t>
            </w:r>
            <w:r w:rsidR="007127D1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</w:t>
            </w:r>
            <w:r w:rsidR="007127D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GC</w:t>
            </w:r>
            <w:r w:rsidR="007127D1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>)</w:t>
            </w:r>
          </w:p>
          <w:p w14:paraId="76DF46EC" w14:textId="423BF7DA" w:rsidR="002E02AB" w:rsidRPr="00732670" w:rsidRDefault="00732670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โดย 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GL Account 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ที่ขึ้นต้นด้วย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71 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จะมี ทั้ง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WBS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>(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PS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>)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>และ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SVO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>(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CS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>)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ตามรูป</w:t>
            </w:r>
          </w:p>
          <w:p w14:paraId="5F041DAD" w14:textId="77777777" w:rsidR="007127D1" w:rsidRDefault="002E02AB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noProof/>
                <w:lang w:val="en-US" w:bidi="th-TH"/>
              </w:rPr>
              <w:drawing>
                <wp:inline distT="0" distB="0" distL="0" distR="0" wp14:anchorId="574B93F1" wp14:editId="12E25279">
                  <wp:extent cx="4747260" cy="42573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908" cy="432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366B1" w14:textId="11A0328D" w:rsidR="00732670" w:rsidRDefault="00732670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โดยเงื่อนไขการ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Post 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ข้อมูลเข้า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SAP</w:t>
            </w: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ดังนี้</w:t>
            </w:r>
          </w:p>
          <w:p w14:paraId="1A793A10" w14:textId="2D081FEC" w:rsidR="00B158F2" w:rsidRPr="00562B0D" w:rsidRDefault="00732670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GL Account 71 </w:t>
            </w:r>
            <w:r w:rsidR="00B158F2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ที่เป็น </w:t>
            </w:r>
            <w:proofErr w:type="gramStart"/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WBS</w:t>
            </w:r>
            <w:r w:rsidR="00B158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:</w:t>
            </w:r>
            <w:proofErr w:type="gramEnd"/>
            <w:r w:rsidR="00B158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</w:t>
            </w:r>
            <w:r w:rsidR="00562B0D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จะรองรับกรณีที่เป็น </w:t>
            </w:r>
            <w:r w:rsidR="00562B0D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WBS </w:t>
            </w:r>
            <w:r w:rsidR="00562B0D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กิ่ง </w:t>
            </w:r>
            <w:commentRangeStart w:id="95"/>
            <w:commentRangeStart w:id="96"/>
            <w:r w:rsidR="00562B0D" w:rsidRPr="00784DF4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highlight w:val="yellow"/>
                <w:lang w:val="en-GB" w:bidi="th-TH"/>
              </w:rPr>
              <w:t>?????</w:t>
            </w:r>
            <w:commentRangeEnd w:id="95"/>
            <w:r w:rsidR="00562B0D" w:rsidRPr="00784DF4">
              <w:rPr>
                <w:rStyle w:val="CommentReference"/>
                <w:rFonts w:ascii="Tahoma" w:hAnsi="Tahoma"/>
                <w:kern w:val="0"/>
                <w:highlight w:val="yellow"/>
                <w:lang w:val="en-GB"/>
              </w:rPr>
              <w:commentReference w:id="95"/>
            </w:r>
            <w:commentRangeEnd w:id="96"/>
            <w:r w:rsidR="00C8105B">
              <w:rPr>
                <w:rStyle w:val="CommentReference"/>
                <w:rFonts w:ascii="Tahoma" w:hAnsi="Tahoma"/>
                <w:kern w:val="0"/>
                <w:lang w:val="en-GB"/>
              </w:rPr>
              <w:commentReference w:id="96"/>
            </w:r>
            <w:r w:rsidR="00562B0D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</w:t>
            </w:r>
            <w:r w:rsidR="00562B0D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>เท่านั้น</w:t>
            </w:r>
          </w:p>
          <w:p w14:paraId="3D1FD383" w14:textId="77777777" w:rsidR="005F49EC" w:rsidRDefault="00B158F2" w:rsidP="005F49EC">
            <w:pPr>
              <w:pStyle w:val="ListParagraph"/>
              <w:numPr>
                <w:ilvl w:val="0"/>
                <w:numId w:val="17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 w:rsidRPr="005F49E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จะไม่ต้องส่ง </w:t>
            </w:r>
            <w:proofErr w:type="spellStart"/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Costcenter</w:t>
            </w:r>
            <w:proofErr w:type="spellEnd"/>
          </w:p>
          <w:p w14:paraId="2B3F88D8" w14:textId="0902291A" w:rsidR="00B158F2" w:rsidRDefault="00B158F2" w:rsidP="005F49EC">
            <w:pPr>
              <w:pStyle w:val="ListParagraph"/>
              <w:numPr>
                <w:ilvl w:val="0"/>
                <w:numId w:val="17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การดึง </w:t>
            </w: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budget owner </w:t>
            </w: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ใช้ </w:t>
            </w: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logic </w:t>
            </w: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เหมือนเดิม </w:t>
            </w:r>
          </w:p>
          <w:p w14:paraId="59D1DCB4" w14:textId="4A023457" w:rsidR="00784DF4" w:rsidRDefault="00784DF4" w:rsidP="005F49EC">
            <w:pPr>
              <w:pStyle w:val="ListParagraph"/>
              <w:numPr>
                <w:ilvl w:val="0"/>
                <w:numId w:val="17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รูปแบบ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Posting Key 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ที่ส่งค่า จะส่งตามรายละเอียดดังนี้</w:t>
            </w:r>
          </w:p>
          <w:p w14:paraId="12F172CA" w14:textId="242D2CE1" w:rsidR="00784DF4" w:rsidRDefault="00784DF4" w:rsidP="00784DF4">
            <w:pPr>
              <w:pStyle w:val="ListParagraph"/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ขา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40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: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GL Account 71 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ต้องแปะ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WBS </w:t>
            </w:r>
            <w:r w:rsidR="00366848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ที่มี </w:t>
            </w:r>
            <w:r w:rsidR="00366848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Project Type</w:t>
            </w:r>
            <w:r w:rsidR="00A86622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9 type</w:t>
            </w:r>
            <w:r w:rsidR="00366848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 w:rsidR="00366848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ตามตาราง</w:t>
            </w:r>
            <w:r w:rsidR="009908FB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ดังนี้</w:t>
            </w:r>
          </w:p>
          <w:tbl>
            <w:tblPr>
              <w:tblW w:w="7432" w:type="dxa"/>
              <w:tblLook w:val="04A0" w:firstRow="1" w:lastRow="0" w:firstColumn="1" w:lastColumn="0" w:noHBand="0" w:noVBand="1"/>
            </w:tblPr>
            <w:tblGrid>
              <w:gridCol w:w="1479"/>
              <w:gridCol w:w="5953"/>
            </w:tblGrid>
            <w:tr w:rsidR="00366848" w:rsidRPr="00366848" w14:paraId="728B0A91" w14:textId="77777777" w:rsidTr="00366848">
              <w:trPr>
                <w:trHeight w:val="648"/>
                <w:tblHeader/>
              </w:trPr>
              <w:tc>
                <w:tcPr>
                  <w:tcW w:w="14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DEBF7"/>
                  <w:vAlign w:val="bottom"/>
                  <w:hideMark/>
                </w:tcPr>
                <w:p w14:paraId="69D20F0A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lastRenderedPageBreak/>
                    <w:t>Project Type</w:t>
                  </w:r>
                  <w:r w:rsidRPr="00366848"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br/>
                  </w:r>
                  <w:r w:rsidRPr="00366848"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(</w:t>
                  </w:r>
                  <w:r w:rsidRPr="00366848"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PRPS</w:t>
                  </w:r>
                  <w:r w:rsidRPr="00366848"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-</w:t>
                  </w:r>
                  <w:r w:rsidRPr="00366848"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PRART</w:t>
                  </w:r>
                  <w:r w:rsidRPr="00366848"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)</w:t>
                  </w:r>
                </w:p>
              </w:tc>
              <w:tc>
                <w:tcPr>
                  <w:tcW w:w="595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DEBF7"/>
                  <w:noWrap/>
                  <w:vAlign w:val="bottom"/>
                  <w:hideMark/>
                </w:tcPr>
                <w:p w14:paraId="3A97F47C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b/>
                      <w:bCs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Description</w:t>
                  </w:r>
                </w:p>
              </w:tc>
            </w:tr>
            <w:tr w:rsidR="00366848" w:rsidRPr="00366848" w14:paraId="00AB0B67" w14:textId="77777777" w:rsidTr="00366848">
              <w:trPr>
                <w:trHeight w:val="336"/>
                <w:tblHeader/>
              </w:trPr>
              <w:tc>
                <w:tcPr>
                  <w:tcW w:w="147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5B214E7E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SA</w:t>
                  </w:r>
                </w:p>
              </w:tc>
              <w:tc>
                <w:tcPr>
                  <w:tcW w:w="595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27CD0E51" w14:textId="77777777" w:rsidR="00366848" w:rsidRPr="00366848" w:rsidRDefault="00366848" w:rsidP="00366848">
                  <w:pPr>
                    <w:spacing w:before="0" w:after="0"/>
                    <w:ind w:left="0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Service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 xml:space="preserve">-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EPC</w:t>
                  </w:r>
                </w:p>
              </w:tc>
            </w:tr>
            <w:tr w:rsidR="00366848" w:rsidRPr="00366848" w14:paraId="3750E21A" w14:textId="77777777" w:rsidTr="00366848">
              <w:trPr>
                <w:trHeight w:val="336"/>
                <w:tblHeader/>
              </w:trPr>
              <w:tc>
                <w:tcPr>
                  <w:tcW w:w="147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3CE116F4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SB</w:t>
                  </w:r>
                </w:p>
              </w:tc>
              <w:tc>
                <w:tcPr>
                  <w:tcW w:w="595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223A72C0" w14:textId="77777777" w:rsidR="00366848" w:rsidRPr="00366848" w:rsidRDefault="00366848" w:rsidP="00366848">
                  <w:pPr>
                    <w:spacing w:before="0" w:after="0"/>
                    <w:ind w:left="0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Service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 xml:space="preserve">- </w:t>
                  </w:r>
                  <w:proofErr w:type="spellStart"/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EPCm</w:t>
                  </w:r>
                  <w:proofErr w:type="spellEnd"/>
                </w:p>
              </w:tc>
            </w:tr>
            <w:tr w:rsidR="00366848" w:rsidRPr="00366848" w14:paraId="6B9C48B0" w14:textId="77777777" w:rsidTr="00366848">
              <w:trPr>
                <w:trHeight w:val="336"/>
                <w:tblHeader/>
              </w:trPr>
              <w:tc>
                <w:tcPr>
                  <w:tcW w:w="147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34FEDBAF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SC</w:t>
                  </w:r>
                </w:p>
              </w:tc>
              <w:tc>
                <w:tcPr>
                  <w:tcW w:w="595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303E930E" w14:textId="77777777" w:rsidR="00366848" w:rsidRPr="00366848" w:rsidRDefault="00366848" w:rsidP="00366848">
                  <w:pPr>
                    <w:spacing w:before="0" w:after="0"/>
                    <w:ind w:left="0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Service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 xml:space="preserve">-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Construction</w:t>
                  </w:r>
                </w:p>
              </w:tc>
            </w:tr>
            <w:tr w:rsidR="00366848" w:rsidRPr="00366848" w14:paraId="5A431697" w14:textId="77777777" w:rsidTr="00366848">
              <w:trPr>
                <w:trHeight w:val="336"/>
                <w:tblHeader/>
              </w:trPr>
              <w:tc>
                <w:tcPr>
                  <w:tcW w:w="147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659D8883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SD</w:t>
                  </w:r>
                </w:p>
              </w:tc>
              <w:tc>
                <w:tcPr>
                  <w:tcW w:w="595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678AFE1A" w14:textId="77777777" w:rsidR="00366848" w:rsidRPr="00366848" w:rsidRDefault="00366848" w:rsidP="00366848">
                  <w:pPr>
                    <w:spacing w:before="0" w:after="0"/>
                    <w:ind w:left="0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Service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 xml:space="preserve">-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Engineer Service</w:t>
                  </w:r>
                </w:p>
              </w:tc>
            </w:tr>
            <w:tr w:rsidR="00366848" w:rsidRPr="00366848" w14:paraId="36A4BCDE" w14:textId="77777777" w:rsidTr="00366848">
              <w:trPr>
                <w:trHeight w:val="336"/>
                <w:tblHeader/>
              </w:trPr>
              <w:tc>
                <w:tcPr>
                  <w:tcW w:w="147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5AC69551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SE</w:t>
                  </w:r>
                </w:p>
              </w:tc>
              <w:tc>
                <w:tcPr>
                  <w:tcW w:w="595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0F5B24F0" w14:textId="77777777" w:rsidR="00366848" w:rsidRPr="00366848" w:rsidRDefault="00366848" w:rsidP="00366848">
                  <w:pPr>
                    <w:spacing w:before="0" w:after="0"/>
                    <w:ind w:left="0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Service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 xml:space="preserve">-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PMC</w:t>
                  </w:r>
                </w:p>
              </w:tc>
            </w:tr>
            <w:tr w:rsidR="00366848" w:rsidRPr="00366848" w14:paraId="6B50400D" w14:textId="77777777" w:rsidTr="00366848">
              <w:trPr>
                <w:trHeight w:val="336"/>
                <w:tblHeader/>
              </w:trPr>
              <w:tc>
                <w:tcPr>
                  <w:tcW w:w="147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68EE5488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SF</w:t>
                  </w:r>
                </w:p>
              </w:tc>
              <w:tc>
                <w:tcPr>
                  <w:tcW w:w="595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1A2DD4FA" w14:textId="77777777" w:rsidR="00366848" w:rsidRPr="00366848" w:rsidRDefault="00366848" w:rsidP="00366848">
                  <w:pPr>
                    <w:spacing w:before="0" w:after="0"/>
                    <w:ind w:left="0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Service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 xml:space="preserve">-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Manpower supply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(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yearly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)</w:t>
                  </w:r>
                </w:p>
              </w:tc>
            </w:tr>
            <w:tr w:rsidR="00366848" w:rsidRPr="00366848" w14:paraId="5936A303" w14:textId="77777777" w:rsidTr="00366848">
              <w:trPr>
                <w:trHeight w:val="336"/>
                <w:tblHeader/>
              </w:trPr>
              <w:tc>
                <w:tcPr>
                  <w:tcW w:w="147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00B62CA3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SG</w:t>
                  </w:r>
                </w:p>
              </w:tc>
              <w:tc>
                <w:tcPr>
                  <w:tcW w:w="595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67DB0AB5" w14:textId="77777777" w:rsidR="00366848" w:rsidRPr="00366848" w:rsidRDefault="00366848" w:rsidP="00366848">
                  <w:pPr>
                    <w:spacing w:before="0" w:after="0"/>
                    <w:ind w:left="0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Service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 xml:space="preserve">-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Manpower supply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(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Non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-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yearly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)</w:t>
                  </w:r>
                </w:p>
              </w:tc>
            </w:tr>
            <w:tr w:rsidR="00366848" w:rsidRPr="00366848" w14:paraId="4AAD52EA" w14:textId="77777777" w:rsidTr="00366848">
              <w:trPr>
                <w:trHeight w:val="336"/>
                <w:tblHeader/>
              </w:trPr>
              <w:tc>
                <w:tcPr>
                  <w:tcW w:w="147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2018868E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SH</w:t>
                  </w:r>
                </w:p>
              </w:tc>
              <w:tc>
                <w:tcPr>
                  <w:tcW w:w="595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67EEAE9B" w14:textId="77777777" w:rsidR="00366848" w:rsidRPr="00366848" w:rsidRDefault="00366848" w:rsidP="00366848">
                  <w:pPr>
                    <w:spacing w:before="0" w:after="0"/>
                    <w:ind w:left="0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Service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 xml:space="preserve">-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EPCA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(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EPC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-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Open book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>)</w:t>
                  </w:r>
                </w:p>
              </w:tc>
            </w:tr>
            <w:tr w:rsidR="00366848" w:rsidRPr="00366848" w14:paraId="14B00638" w14:textId="77777777" w:rsidTr="00366848">
              <w:trPr>
                <w:trHeight w:val="336"/>
                <w:tblHeader/>
              </w:trPr>
              <w:tc>
                <w:tcPr>
                  <w:tcW w:w="147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7652B658" w14:textId="77777777" w:rsidR="00366848" w:rsidRPr="00366848" w:rsidRDefault="00366848" w:rsidP="00366848">
                  <w:pPr>
                    <w:spacing w:before="0" w:after="0"/>
                    <w:ind w:left="0"/>
                    <w:jc w:val="center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SP</w:t>
                  </w:r>
                </w:p>
              </w:tc>
              <w:tc>
                <w:tcPr>
                  <w:tcW w:w="595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14:paraId="5E2A37EA" w14:textId="77777777" w:rsidR="00366848" w:rsidRPr="00366848" w:rsidRDefault="00366848" w:rsidP="00366848">
                  <w:pPr>
                    <w:spacing w:before="0" w:after="0"/>
                    <w:ind w:left="0"/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</w:pP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 xml:space="preserve">Service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cs/>
                      <w:lang w:val="en-US" w:bidi="th-TH"/>
                    </w:rPr>
                    <w:t xml:space="preserve">- </w:t>
                  </w:r>
                  <w:r w:rsidRPr="00366848">
                    <w:rPr>
                      <w:rFonts w:ascii="Cordia New" w:hAnsi="Cordia New" w:cs="Cordia New"/>
                      <w:color w:val="000000"/>
                      <w:kern w:val="0"/>
                      <w:sz w:val="22"/>
                      <w:szCs w:val="22"/>
                      <w:lang w:val="en-US" w:bidi="th-TH"/>
                    </w:rPr>
                    <w:t>Procurement Service</w:t>
                  </w:r>
                </w:p>
              </w:tc>
            </w:tr>
          </w:tbl>
          <w:p w14:paraId="6FB7DD6B" w14:textId="49F5A857" w:rsidR="00784DF4" w:rsidRDefault="00784DF4" w:rsidP="00784DF4">
            <w:pPr>
              <w:pStyle w:val="ListParagraph"/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ขา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31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Vendor</w:t>
            </w:r>
          </w:p>
          <w:p w14:paraId="316C4004" w14:textId="0D5EEB7A" w:rsidR="00784DF4" w:rsidRPr="00784DF4" w:rsidRDefault="00784DF4" w:rsidP="00784DF4">
            <w:pPr>
              <w:ind w:left="0"/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noProof/>
                <w:lang w:val="en-US" w:bidi="th-TH"/>
              </w:rPr>
              <w:drawing>
                <wp:inline distT="0" distB="0" distL="0" distR="0" wp14:anchorId="0D7C4F09" wp14:editId="30A3B207">
                  <wp:extent cx="4732866" cy="1230564"/>
                  <wp:effectExtent l="0" t="0" r="0" b="8255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209" cy="1237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ECEDD" w14:textId="4CA8CA0E" w:rsidR="00784DF4" w:rsidRPr="007B6884" w:rsidRDefault="007B6884" w:rsidP="007B6884">
            <w:pPr>
              <w:ind w:left="0"/>
              <w:jc w:val="center"/>
              <w:rPr>
                <w:rFonts w:asciiTheme="minorBidi" w:hAnsiTheme="minorBidi" w:cs="Cordia New"/>
                <w:color w:val="00000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 w:bidi="th-TH"/>
              </w:rPr>
              <w:t xml:space="preserve">รูปแสดงตัวอย่างข้อมูลใน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 w:bidi="th-TH"/>
              </w:rPr>
              <w:t>SAP GL Account 71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 w:bidi="th-TH"/>
              </w:rPr>
              <w:t>-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 w:bidi="th-TH"/>
              </w:rPr>
              <w:t>WBS</w:t>
            </w:r>
          </w:p>
          <w:p w14:paraId="6A9A5104" w14:textId="06905DA3" w:rsidR="00B158F2" w:rsidRDefault="00732670" w:rsidP="00B158F2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GL Account 71</w:t>
            </w:r>
            <w:r w:rsidR="00B158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</w:t>
            </w:r>
            <w:r w:rsidR="00B158F2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ที่เป็น 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SVO</w:t>
            </w:r>
            <w:r w:rsidR="00B158F2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หรือ </w:t>
            </w:r>
            <w:r w:rsidR="00B158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IO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</w:t>
            </w:r>
            <w:r w:rsidR="00B158F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: </w:t>
            </w:r>
            <w:r w:rsidR="00562B0D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จะรองรับกรณีที่เป็น </w:t>
            </w:r>
            <w:r w:rsidR="00562B0D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IO </w:t>
            </w:r>
            <w:r w:rsidR="00562B0D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>เท่านั้น</w:t>
            </w:r>
          </w:p>
          <w:p w14:paraId="7616A1B2" w14:textId="77777777" w:rsidR="005F49EC" w:rsidRDefault="00B158F2" w:rsidP="005F49EC">
            <w:pPr>
              <w:pStyle w:val="ListParagraph"/>
              <w:numPr>
                <w:ilvl w:val="0"/>
                <w:numId w:val="17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 w:rsidRPr="005F49E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จะไม่ต้องส่ง </w:t>
            </w:r>
            <w:proofErr w:type="spellStart"/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Costcenter</w:t>
            </w:r>
            <w:proofErr w:type="spellEnd"/>
          </w:p>
          <w:p w14:paraId="30FFA717" w14:textId="0647805A" w:rsidR="00511FD8" w:rsidRDefault="005F49EC" w:rsidP="005F49EC">
            <w:pPr>
              <w:pStyle w:val="ListParagraph"/>
              <w:numPr>
                <w:ilvl w:val="0"/>
                <w:numId w:val="17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IO </w:t>
            </w:r>
            <w:r w:rsidRPr="005F49E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ที่ใช้ในกรณีนี้จะเป็น</w:t>
            </w:r>
            <w:r w:rsidR="00AD18CC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IO </w:t>
            </w:r>
            <w:r w:rsidRPr="005F49E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ที่ </w:t>
            </w: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order type </w:t>
            </w:r>
            <w:r w:rsidRPr="005F49E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ขึ้นต้นด้วย</w:t>
            </w: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ZCS </w:t>
            </w:r>
            <w:r w:rsidRPr="005F49E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เท่านั้น </w:t>
            </w:r>
          </w:p>
          <w:p w14:paraId="770561E9" w14:textId="77777777" w:rsidR="00943580" w:rsidRDefault="00943580" w:rsidP="00943580">
            <w:pPr>
              <w:pStyle w:val="ListParagraph"/>
              <w:numPr>
                <w:ilvl w:val="0"/>
                <w:numId w:val="17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รูปแบบ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Posting Key 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ที่ส่งค่า จะส่งตามรายละเอียดดังนี้</w:t>
            </w:r>
          </w:p>
          <w:p w14:paraId="7642842F" w14:textId="58A726E4" w:rsidR="00943580" w:rsidRDefault="00943580" w:rsidP="00025832">
            <w:pPr>
              <w:pStyle w:val="ListParagraph"/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ขา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40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: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GL Account 71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</w:p>
          <w:p w14:paraId="5E9888C0" w14:textId="05008FC0" w:rsidR="00F0152B" w:rsidRDefault="00943580" w:rsidP="00025832">
            <w:pPr>
              <w:pStyle w:val="ListParagraph"/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ขา </w:t>
            </w:r>
            <w:r w:rsidR="00C8269B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31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 :</w:t>
            </w:r>
            <w:r w:rsidR="00C8269B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 w:rsidR="00F0152B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Vendor</w:t>
            </w:r>
            <w:r w:rsidR="00F0152B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</w:p>
          <w:p w14:paraId="0F5D88B3" w14:textId="11F4BE3C" w:rsidR="00386C88" w:rsidRPr="00F0152B" w:rsidRDefault="00F0152B" w:rsidP="00F0152B">
            <w:pPr>
              <w:pStyle w:val="ListParagraph"/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ขา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40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commentRangeStart w:id="97"/>
            <w:commentRangeStart w:id="98"/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GL Account VAT</w:t>
            </w:r>
            <w:commentRangeEnd w:id="97"/>
            <w:r>
              <w:rPr>
                <w:rStyle w:val="CommentReference"/>
                <w:rFonts w:ascii="Tahoma" w:hAnsi="Tahoma"/>
                <w:lang w:val="en-GB" w:bidi="ar-SA"/>
              </w:rPr>
              <w:commentReference w:id="97"/>
            </w:r>
            <w:commentRangeEnd w:id="98"/>
            <w:r w:rsidR="008143B7">
              <w:rPr>
                <w:rStyle w:val="CommentReference"/>
                <w:rFonts w:ascii="Tahoma" w:hAnsi="Tahoma"/>
                <w:lang w:val="en-GB" w:bidi="ar-SA"/>
              </w:rPr>
              <w:commentReference w:id="98"/>
            </w:r>
          </w:p>
          <w:p w14:paraId="4FA2E30B" w14:textId="54A17B2A" w:rsidR="00F0152B" w:rsidRDefault="00F0152B" w:rsidP="00511FD8">
            <w:pPr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noProof/>
                <w:lang w:val="en-US" w:bidi="th-TH"/>
              </w:rPr>
              <w:lastRenderedPageBreak/>
              <w:drawing>
                <wp:inline distT="0" distB="0" distL="0" distR="0" wp14:anchorId="51FECB54" wp14:editId="0CA65D83">
                  <wp:extent cx="4701540" cy="1277810"/>
                  <wp:effectExtent l="0" t="0" r="381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387" cy="128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4D7FD" w14:textId="36E9703B" w:rsidR="00F0152B" w:rsidRPr="007B6884" w:rsidRDefault="00F0152B" w:rsidP="00F0152B">
            <w:pPr>
              <w:ind w:left="0"/>
              <w:jc w:val="center"/>
              <w:rPr>
                <w:rFonts w:asciiTheme="minorBidi" w:hAnsiTheme="minorBidi" w:cs="Cordia New"/>
                <w:color w:val="00000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 w:bidi="th-TH"/>
              </w:rPr>
              <w:t xml:space="preserve">รูปแสดงตัวอย่างข้อมูลใน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 w:bidi="th-TH"/>
              </w:rPr>
              <w:t>SAP GL Account 71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 w:bidi="th-TH"/>
              </w:rPr>
              <w:t>-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 w:bidi="th-TH"/>
              </w:rPr>
              <w:t>IO</w:t>
            </w:r>
          </w:p>
          <w:p w14:paraId="40039B86" w14:textId="6AA16EC6" w:rsidR="00025832" w:rsidRDefault="00732670" w:rsidP="00025832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 w:rsidRPr="00511FD8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GL Account 72</w:t>
            </w:r>
            <w:r w:rsidR="00B158F2" w:rsidRPr="00511FD8"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 w:bidi="th-TH"/>
              </w:rPr>
              <w:t xml:space="preserve"> :</w:t>
            </w:r>
            <w:r w:rsidR="00511FD8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 w:bidi="th-TH"/>
              </w:rPr>
              <w:t xml:space="preserve"> </w:t>
            </w:r>
            <w:r w:rsidR="00562B0D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จะรองรับกรณีที่เป็น </w:t>
            </w:r>
            <w:commentRangeStart w:id="99"/>
            <w:commentRangeStart w:id="100"/>
            <w:r w:rsidR="00562B0D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IO</w:t>
            </w:r>
            <w:commentRangeEnd w:id="99"/>
            <w:r w:rsidR="00AD18CC">
              <w:rPr>
                <w:rStyle w:val="CommentReference"/>
                <w:rFonts w:ascii="Tahoma" w:hAnsi="Tahoma"/>
                <w:kern w:val="0"/>
                <w:lang w:val="en-GB"/>
              </w:rPr>
              <w:commentReference w:id="99"/>
            </w:r>
            <w:commentRangeEnd w:id="100"/>
            <w:r w:rsidR="008143B7">
              <w:rPr>
                <w:rStyle w:val="CommentReference"/>
                <w:rFonts w:ascii="Tahoma" w:hAnsi="Tahoma"/>
                <w:kern w:val="0"/>
                <w:lang w:val="en-GB"/>
              </w:rPr>
              <w:commentReference w:id="100"/>
            </w:r>
            <w:r w:rsidR="00562B0D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 xml:space="preserve">, Extra Job </w:t>
            </w:r>
            <w:r w:rsidR="00562B0D"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t>เท่านั้น</w:t>
            </w:r>
            <w:r w:rsidR="00025832"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GB" w:bidi="th-TH"/>
              </w:rPr>
              <w:t xml:space="preserve"> </w:t>
            </w:r>
          </w:p>
          <w:p w14:paraId="65723C18" w14:textId="63F43F9F" w:rsidR="00025832" w:rsidRDefault="00025832" w:rsidP="00025832">
            <w:pPr>
              <w:pStyle w:val="ListParagraph"/>
              <w:numPr>
                <w:ilvl w:val="0"/>
                <w:numId w:val="17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จะ</w:t>
            </w:r>
            <w:r w:rsidRPr="005F49E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ต้องส่ง </w:t>
            </w:r>
            <w:proofErr w:type="spellStart"/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Costcenter</w:t>
            </w:r>
            <w:proofErr w:type="spellEnd"/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ตามที่กรอกในหน้าจอ</w:t>
            </w:r>
          </w:p>
          <w:p w14:paraId="6A784B71" w14:textId="0CD8D73F" w:rsidR="00025832" w:rsidRDefault="00025832" w:rsidP="00025832">
            <w:pPr>
              <w:pStyle w:val="ListParagraph"/>
              <w:numPr>
                <w:ilvl w:val="0"/>
                <w:numId w:val="17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 w:rsidRPr="005F49E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IO </w:t>
            </w:r>
            <w:r w:rsidR="00EE586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หรือ </w:t>
            </w:r>
            <w:r w:rsidR="00EE586C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Extra Job </w:t>
            </w:r>
            <w:r w:rsidR="00EE586C"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ตามที่กรอกในหน้าจอ</w:t>
            </w:r>
          </w:p>
          <w:p w14:paraId="23F32F61" w14:textId="77777777" w:rsidR="00025832" w:rsidRDefault="00025832" w:rsidP="00025832">
            <w:pPr>
              <w:pStyle w:val="ListParagraph"/>
              <w:numPr>
                <w:ilvl w:val="0"/>
                <w:numId w:val="17"/>
              </w:numP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รูปแบบ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 Posting Key 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>ที่ส่งค่า จะส่งตามรายละเอียดดังนี้</w:t>
            </w:r>
          </w:p>
          <w:p w14:paraId="436D6358" w14:textId="4CED8FF3" w:rsidR="00025832" w:rsidRDefault="00025832" w:rsidP="00025832">
            <w:pPr>
              <w:pStyle w:val="ListParagraph"/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ขา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40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>: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GL Account 7</w:t>
            </w:r>
            <w:r w:rsidR="002B40F7"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2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</w:p>
          <w:p w14:paraId="56890F45" w14:textId="77777777" w:rsidR="00025832" w:rsidRDefault="00025832" w:rsidP="00025832">
            <w:pPr>
              <w:pStyle w:val="ListParagraph"/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ขา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31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Vendor</w:t>
            </w: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 </w:t>
            </w:r>
          </w:p>
          <w:p w14:paraId="631B9DE9" w14:textId="77777777" w:rsidR="00025832" w:rsidRPr="00F0152B" w:rsidRDefault="00025832" w:rsidP="00025832">
            <w:pPr>
              <w:pStyle w:val="ListParagraph"/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/>
              </w:rPr>
              <w:t xml:space="preserve">ขา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 xml:space="preserve">40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cs/>
                <w:lang w:val="en-GB"/>
              </w:rPr>
              <w:t xml:space="preserve">: </w:t>
            </w:r>
            <w:commentRangeStart w:id="101"/>
            <w:commentRangeStart w:id="102"/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/>
              </w:rPr>
              <w:t>GL Account VAT</w:t>
            </w:r>
            <w:commentRangeEnd w:id="101"/>
            <w:r>
              <w:rPr>
                <w:rStyle w:val="CommentReference"/>
                <w:rFonts w:ascii="Tahoma" w:hAnsi="Tahoma"/>
                <w:lang w:val="en-GB" w:bidi="ar-SA"/>
              </w:rPr>
              <w:commentReference w:id="101"/>
            </w:r>
            <w:commentRangeEnd w:id="102"/>
            <w:r w:rsidR="008143B7">
              <w:rPr>
                <w:rStyle w:val="CommentReference"/>
                <w:rFonts w:ascii="Tahoma" w:hAnsi="Tahoma"/>
                <w:lang w:val="en-GB" w:bidi="ar-SA"/>
              </w:rPr>
              <w:commentReference w:id="102"/>
            </w:r>
          </w:p>
          <w:p w14:paraId="49C00238" w14:textId="71712F12" w:rsidR="00732670" w:rsidRDefault="007C20A3" w:rsidP="00511FD8">
            <w:pPr>
              <w:ind w:left="0"/>
              <w:rPr>
                <w:rFonts w:asciiTheme="minorBidi" w:hAnsiTheme="minorBidi" w:cs="Cordia New"/>
                <w:color w:val="000000"/>
                <w:sz w:val="28"/>
                <w:szCs w:val="28"/>
                <w:lang w:val="en-GB" w:bidi="th-TH"/>
              </w:rPr>
            </w:pPr>
            <w:r>
              <w:rPr>
                <w:noProof/>
                <w:lang w:val="en-US" w:bidi="th-TH"/>
              </w:rPr>
              <w:drawing>
                <wp:inline distT="0" distB="0" distL="0" distR="0" wp14:anchorId="1E27AC7E" wp14:editId="39AC8617">
                  <wp:extent cx="4747260" cy="1346166"/>
                  <wp:effectExtent l="0" t="0" r="0" b="6985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189" cy="135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73F2AB" w14:textId="1A61B487" w:rsidR="007C20A3" w:rsidRPr="00511FD8" w:rsidRDefault="007C20A3" w:rsidP="007C20A3">
            <w:pPr>
              <w:ind w:left="0"/>
              <w:jc w:val="center"/>
              <w:rPr>
                <w:rFonts w:asciiTheme="minorBidi" w:hAnsiTheme="minorBidi" w:cs="Cordia New"/>
                <w:color w:val="00000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sz w:val="28"/>
                <w:szCs w:val="28"/>
                <w:cs/>
                <w:lang w:val="en-GB" w:bidi="th-TH"/>
              </w:rPr>
              <w:t xml:space="preserve">รูปแสดงตัวอย่างข้อมูลใน </w:t>
            </w:r>
            <w:r>
              <w:rPr>
                <w:rFonts w:asciiTheme="minorBidi" w:hAnsiTheme="minorBidi" w:cs="Cordia New"/>
                <w:color w:val="000000"/>
                <w:sz w:val="28"/>
                <w:szCs w:val="28"/>
                <w:lang w:val="en-GB" w:bidi="th-TH"/>
              </w:rPr>
              <w:t>SAP GL Account 72</w:t>
            </w:r>
          </w:p>
          <w:p w14:paraId="03B75CE9" w14:textId="59A7822C" w:rsidR="00732670" w:rsidRDefault="00732670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noProof/>
                <w:lang w:val="en-US" w:bidi="th-TH"/>
              </w:rPr>
              <w:drawing>
                <wp:inline distT="0" distB="0" distL="0" distR="0" wp14:anchorId="0A39B69E" wp14:editId="3F0101E6">
                  <wp:extent cx="4747260" cy="1076643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954" cy="1087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79899" w14:textId="79A85F5F" w:rsidR="00732670" w:rsidRPr="006510F2" w:rsidRDefault="00087B25" w:rsidP="00087B25">
            <w:pPr>
              <w:spacing w:before="0" w:after="0"/>
              <w:ind w:left="0"/>
              <w:jc w:val="center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</w:pPr>
            <w:r>
              <w:rPr>
                <w:rFonts w:asciiTheme="minorBidi" w:hAnsiTheme="minorBidi" w:cs="Cordia New" w:hint="cs"/>
                <w:color w:val="000000"/>
                <w:kern w:val="0"/>
                <w:sz w:val="28"/>
                <w:szCs w:val="28"/>
                <w:cs/>
                <w:lang w:val="en-GB" w:bidi="th-TH"/>
              </w:rPr>
              <w:lastRenderedPageBreak/>
              <w:t>รูปแสดงเงื่อนไขการ</w:t>
            </w: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GB" w:bidi="th-TH"/>
              </w:rPr>
              <w:t>Post SAP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261167" w14:textId="730C891D" w:rsidR="005132E8" w:rsidRPr="00E53543" w:rsidRDefault="005132E8" w:rsidP="006C5C95">
            <w:pPr>
              <w:spacing w:before="0" w:after="0"/>
              <w:ind w:left="0"/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BR003</w:t>
            </w:r>
          </w:p>
        </w:tc>
      </w:tr>
    </w:tbl>
    <w:p w14:paraId="73FA3AD7" w14:textId="7BB64DF3" w:rsidR="006061AF" w:rsidRDefault="006061AF" w:rsidP="002F3F3E">
      <w:pPr>
        <w:ind w:left="426"/>
        <w:rPr>
          <w:lang w:bidi="th-TH"/>
        </w:rPr>
      </w:pPr>
    </w:p>
    <w:p w14:paraId="20BA3D95" w14:textId="77777777" w:rsidR="006061AF" w:rsidRPr="00650EB3" w:rsidRDefault="006061AF" w:rsidP="00650EB3">
      <w:pPr>
        <w:rPr>
          <w:lang w:bidi="th-TH"/>
        </w:rPr>
      </w:pPr>
    </w:p>
    <w:p w14:paraId="7DF4EF7C" w14:textId="46487B29" w:rsidR="002664FC" w:rsidRDefault="00DD62E6" w:rsidP="001D1A3E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  <w:bookmarkStart w:id="103" w:name="_Toc326322891"/>
      <w:bookmarkStart w:id="104" w:name="_Toc404191764"/>
      <w:bookmarkStart w:id="105" w:name="_Toc520159924"/>
      <w:r w:rsidRPr="00DA4DA3">
        <w:rPr>
          <w:rFonts w:asciiTheme="minorBidi" w:hAnsiTheme="minorBidi" w:cstheme="minorBidi"/>
          <w:color w:val="auto"/>
          <w:sz w:val="28"/>
          <w:szCs w:val="28"/>
        </w:rPr>
        <w:t>REFERENCES</w:t>
      </w:r>
      <w:bookmarkEnd w:id="103"/>
      <w:bookmarkEnd w:id="104"/>
      <w:bookmarkEnd w:id="105"/>
    </w:p>
    <w:p w14:paraId="65A9A81D" w14:textId="77777777" w:rsidR="00EA4F5E" w:rsidRPr="000D6F4B" w:rsidRDefault="00EA4F5E" w:rsidP="000D6F4B"/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761"/>
        <w:gridCol w:w="2318"/>
      </w:tblGrid>
      <w:tr w:rsidR="00EA4F5E" w14:paraId="16576141" w14:textId="77777777" w:rsidTr="000D6F4B">
        <w:tc>
          <w:tcPr>
            <w:tcW w:w="5761" w:type="dxa"/>
            <w:shd w:val="clear" w:color="auto" w:fill="DBE5F1" w:themeFill="accent1" w:themeFillTint="33"/>
          </w:tcPr>
          <w:p w14:paraId="1832D524" w14:textId="4AB1A21D" w:rsidR="00EA4F5E" w:rsidRPr="000D6F4B" w:rsidRDefault="00EA4F5E" w:rsidP="000D6F4B">
            <w:pPr>
              <w:ind w:left="0"/>
              <w:jc w:val="center"/>
              <w:rPr>
                <w:b/>
                <w:bCs/>
              </w:rPr>
            </w:pPr>
            <w:r w:rsidRPr="000D6F4B">
              <w:rPr>
                <w:b/>
                <w:bCs/>
              </w:rPr>
              <w:t>Name</w:t>
            </w:r>
          </w:p>
        </w:tc>
        <w:tc>
          <w:tcPr>
            <w:tcW w:w="2318" w:type="dxa"/>
            <w:shd w:val="clear" w:color="auto" w:fill="DBE5F1" w:themeFill="accent1" w:themeFillTint="33"/>
          </w:tcPr>
          <w:p w14:paraId="712793A0" w14:textId="6E7F0AE3" w:rsidR="00EA4F5E" w:rsidRPr="000D6F4B" w:rsidRDefault="00EA4F5E" w:rsidP="000D6F4B">
            <w:pPr>
              <w:ind w:left="0"/>
              <w:jc w:val="center"/>
              <w:rPr>
                <w:b/>
                <w:bCs/>
              </w:rPr>
            </w:pPr>
            <w:r w:rsidRPr="000D6F4B">
              <w:rPr>
                <w:b/>
                <w:bCs/>
              </w:rPr>
              <w:t>File</w:t>
            </w:r>
          </w:p>
        </w:tc>
      </w:tr>
      <w:tr w:rsidR="00EA4F5E" w14:paraId="0B6845D3" w14:textId="77777777" w:rsidTr="000D6F4B">
        <w:tc>
          <w:tcPr>
            <w:tcW w:w="5761" w:type="dxa"/>
          </w:tcPr>
          <w:p w14:paraId="313AC578" w14:textId="3534D744" w:rsidR="00EA4F5E" w:rsidRDefault="00EA4F5E" w:rsidP="00EA4F5E">
            <w:pPr>
              <w:ind w:left="0"/>
            </w:pPr>
            <w:r>
              <w:t>e</w:t>
            </w:r>
            <w:r>
              <w:rPr>
                <w:szCs w:val="18"/>
                <w:cs/>
                <w:lang w:bidi="th-TH"/>
              </w:rPr>
              <w:t>-</w:t>
            </w:r>
            <w:r>
              <w:t>Expense Scope</w:t>
            </w:r>
          </w:p>
        </w:tc>
        <w:bookmarkStart w:id="106" w:name="_MON_1628060700"/>
        <w:bookmarkEnd w:id="106"/>
        <w:tc>
          <w:tcPr>
            <w:tcW w:w="2318" w:type="dxa"/>
          </w:tcPr>
          <w:p w14:paraId="36B651AE" w14:textId="5C3FE1CA" w:rsidR="00EA4F5E" w:rsidRDefault="00A304FE" w:rsidP="00EA4F5E">
            <w:pPr>
              <w:ind w:left="0"/>
            </w:pPr>
            <w:r>
              <w:object w:dxaOrig="1520" w:dyaOrig="985" w14:anchorId="150BC6E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pt;height:49pt" o:ole="">
                  <v:imagedata r:id="rId18" o:title=""/>
                </v:shape>
                <o:OLEObject Type="Embed" ProgID="Excel.Sheet.12" ShapeID="_x0000_i1025" DrawAspect="Icon" ObjectID="_1640070289" r:id="rId19"/>
              </w:object>
            </w:r>
          </w:p>
        </w:tc>
      </w:tr>
      <w:tr w:rsidR="006510F2" w14:paraId="5CDC3073" w14:textId="77777777" w:rsidTr="000D6F4B">
        <w:tc>
          <w:tcPr>
            <w:tcW w:w="5761" w:type="dxa"/>
          </w:tcPr>
          <w:p w14:paraId="30FF047D" w14:textId="2F1685C6" w:rsidR="006510F2" w:rsidRPr="006510F2" w:rsidRDefault="006510F2" w:rsidP="00EA4F5E">
            <w:pPr>
              <w:ind w:left="0"/>
              <w:rPr>
                <w:lang w:val="en-GB" w:bidi="th-TH"/>
              </w:rPr>
            </w:pPr>
            <w:r>
              <w:t>e</w:t>
            </w:r>
            <w:r>
              <w:rPr>
                <w:szCs w:val="18"/>
                <w:cs/>
                <w:lang w:bidi="th-TH"/>
              </w:rPr>
              <w:t>-</w:t>
            </w:r>
            <w:r>
              <w:t>Expense</w:t>
            </w:r>
            <w:r>
              <w:rPr>
                <w:rFonts w:hint="cs"/>
                <w:cs/>
                <w:lang w:bidi="th-TH"/>
              </w:rPr>
              <w:t xml:space="preserve"> </w:t>
            </w:r>
            <w:r>
              <w:rPr>
                <w:lang w:val="en-GB" w:bidi="th-TH"/>
              </w:rPr>
              <w:t>Post GL 71xxxxx,72xxxx Condition</w:t>
            </w:r>
          </w:p>
        </w:tc>
        <w:tc>
          <w:tcPr>
            <w:tcW w:w="2318" w:type="dxa"/>
          </w:tcPr>
          <w:p w14:paraId="425BF53E" w14:textId="77777777" w:rsidR="006510F2" w:rsidRDefault="006510F2" w:rsidP="00EA4F5E">
            <w:pPr>
              <w:ind w:left="0"/>
            </w:pPr>
            <w:r>
              <w:object w:dxaOrig="1520" w:dyaOrig="985" w14:anchorId="385BC3B6">
                <v:shape id="_x0000_i1026" type="#_x0000_t75" style="width:76pt;height:49pt" o:ole="">
                  <v:imagedata r:id="rId20" o:title=""/>
                </v:shape>
                <o:OLEObject Type="Embed" ProgID="Excel.Sheet.12" ShapeID="_x0000_i1026" DrawAspect="Icon" ObjectID="_1640070290" r:id="rId21"/>
              </w:object>
            </w:r>
          </w:p>
        </w:tc>
      </w:tr>
      <w:tr w:rsidR="004A3C2D" w14:paraId="381B4DF5" w14:textId="77777777" w:rsidTr="000D6F4B">
        <w:tc>
          <w:tcPr>
            <w:tcW w:w="5761" w:type="dxa"/>
          </w:tcPr>
          <w:p w14:paraId="54E766D5" w14:textId="17E77184" w:rsidR="004A3C2D" w:rsidRDefault="004A3C2D" w:rsidP="00EA4F5E">
            <w:pPr>
              <w:ind w:left="0"/>
            </w:pPr>
            <w:r>
              <w:t>e</w:t>
            </w:r>
            <w:r>
              <w:rPr>
                <w:szCs w:val="18"/>
                <w:cs/>
                <w:lang w:bidi="th-TH"/>
              </w:rPr>
              <w:t>-</w:t>
            </w:r>
            <w:r>
              <w:t>Expense e</w:t>
            </w:r>
            <w:r>
              <w:rPr>
                <w:szCs w:val="18"/>
                <w:cs/>
                <w:lang w:bidi="th-TH"/>
              </w:rPr>
              <w:t>-</w:t>
            </w:r>
            <w:r>
              <w:t>Mail Content</w:t>
            </w:r>
          </w:p>
        </w:tc>
        <w:tc>
          <w:tcPr>
            <w:tcW w:w="2318" w:type="dxa"/>
          </w:tcPr>
          <w:p w14:paraId="4C60C967" w14:textId="77777777" w:rsidR="004A3C2D" w:rsidRDefault="004A3C2D" w:rsidP="00EA4F5E">
            <w:pPr>
              <w:ind w:left="0"/>
            </w:pPr>
          </w:p>
        </w:tc>
      </w:tr>
    </w:tbl>
    <w:p w14:paraId="5AA858CE" w14:textId="77777777" w:rsidR="00EA4F5E" w:rsidRPr="000D6F4B" w:rsidRDefault="00EA4F5E" w:rsidP="000D6F4B"/>
    <w:p w14:paraId="0BAB22AC" w14:textId="00CC4B6C" w:rsidR="00D846C2" w:rsidRPr="005176D5" w:rsidRDefault="00D846C2" w:rsidP="0087775E">
      <w:pPr>
        <w:ind w:left="720"/>
        <w:rPr>
          <w:cs/>
          <w:lang w:bidi="th-TH"/>
        </w:rPr>
      </w:pPr>
    </w:p>
    <w:p w14:paraId="75A3A6FC" w14:textId="28E8254A" w:rsidR="00A3723C" w:rsidRPr="00A3723C" w:rsidRDefault="00176561" w:rsidP="00A3723C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  <w:bookmarkStart w:id="107" w:name="_Toc326322892"/>
      <w:bookmarkStart w:id="108" w:name="_Toc404191765"/>
      <w:bookmarkStart w:id="109" w:name="_Toc520159925"/>
      <w:r w:rsidRPr="00DA4DA3">
        <w:rPr>
          <w:rFonts w:asciiTheme="minorBidi" w:hAnsiTheme="minorBidi" w:cstheme="minorBidi"/>
          <w:color w:val="auto"/>
          <w:sz w:val="28"/>
          <w:szCs w:val="28"/>
        </w:rPr>
        <w:t>INTERFACE LIST</w:t>
      </w:r>
      <w:bookmarkEnd w:id="107"/>
      <w:bookmarkEnd w:id="108"/>
      <w:bookmarkEnd w:id="109"/>
    </w:p>
    <w:p w14:paraId="3C29D18C" w14:textId="77777777" w:rsidR="00650EB3" w:rsidRPr="00650EB3" w:rsidRDefault="00650EB3" w:rsidP="00650EB3"/>
    <w:p w14:paraId="2B58AEAB" w14:textId="77777777" w:rsidR="007A5728" w:rsidRDefault="00176561" w:rsidP="00981150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  <w:bookmarkStart w:id="110" w:name="_Toc482275973"/>
      <w:bookmarkStart w:id="111" w:name="_Toc326322893"/>
      <w:bookmarkStart w:id="112" w:name="_Toc404191766"/>
      <w:bookmarkStart w:id="113" w:name="_Toc520159926"/>
      <w:bookmarkEnd w:id="110"/>
      <w:r w:rsidRPr="00DA4DA3">
        <w:rPr>
          <w:rFonts w:asciiTheme="minorBidi" w:hAnsiTheme="minorBidi" w:cstheme="minorBidi"/>
          <w:color w:val="auto"/>
          <w:sz w:val="28"/>
          <w:szCs w:val="28"/>
        </w:rPr>
        <w:t>REPORT LIST</w:t>
      </w:r>
      <w:bookmarkEnd w:id="111"/>
      <w:bookmarkEnd w:id="112"/>
      <w:bookmarkEnd w:id="113"/>
    </w:p>
    <w:p w14:paraId="7D09F512" w14:textId="77777777" w:rsidR="003D0F81" w:rsidRPr="003D0F81" w:rsidRDefault="003D0F81" w:rsidP="003D0F81">
      <w:pPr>
        <w:ind w:left="0"/>
        <w:rPr>
          <w:lang w:val="en-US"/>
        </w:rPr>
      </w:pPr>
    </w:p>
    <w:p w14:paraId="2609C9BA" w14:textId="70131452" w:rsidR="00E47030" w:rsidRDefault="00DB043C" w:rsidP="00981150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  <w:bookmarkStart w:id="114" w:name="_Toc326322896"/>
      <w:bookmarkStart w:id="115" w:name="_Toc404191767"/>
      <w:bookmarkStart w:id="116" w:name="_Toc520159927"/>
      <w:r w:rsidRPr="00DA4DA3">
        <w:rPr>
          <w:rFonts w:asciiTheme="minorBidi" w:hAnsiTheme="minorBidi" w:cstheme="minorBidi"/>
          <w:color w:val="auto"/>
          <w:sz w:val="28"/>
          <w:szCs w:val="28"/>
        </w:rPr>
        <w:t>BUSINESS PROCESS FLOW</w:t>
      </w:r>
      <w:bookmarkEnd w:id="114"/>
      <w:bookmarkEnd w:id="115"/>
      <w:bookmarkEnd w:id="116"/>
    </w:p>
    <w:p w14:paraId="4B0E4898" w14:textId="77777777" w:rsidR="00650EB3" w:rsidRPr="004A4CBD" w:rsidRDefault="00650EB3" w:rsidP="004A4CBD">
      <w:pPr>
        <w:pStyle w:val="Heading1"/>
        <w:numPr>
          <w:ilvl w:val="0"/>
          <w:numId w:val="0"/>
        </w:numPr>
        <w:spacing w:after="0"/>
        <w:ind w:left="360"/>
        <w:rPr>
          <w:rFonts w:asciiTheme="minorBidi" w:hAnsiTheme="minorBidi" w:cstheme="minorBidi"/>
          <w:color w:val="auto"/>
          <w:sz w:val="28"/>
          <w:szCs w:val="28"/>
        </w:rPr>
      </w:pPr>
    </w:p>
    <w:p w14:paraId="7E03C742" w14:textId="77777777" w:rsidR="00C330E8" w:rsidRPr="00DA4DA3" w:rsidRDefault="00E52E12" w:rsidP="00981150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  <w:bookmarkStart w:id="117" w:name="_Toc326322900"/>
      <w:bookmarkStart w:id="118" w:name="_Toc404191768"/>
      <w:bookmarkStart w:id="119" w:name="_Toc520159928"/>
      <w:r w:rsidRPr="00DA4DA3">
        <w:rPr>
          <w:rFonts w:asciiTheme="minorBidi" w:hAnsiTheme="minorBidi" w:cstheme="minorBidi"/>
          <w:color w:val="auto"/>
          <w:sz w:val="28"/>
          <w:szCs w:val="28"/>
        </w:rPr>
        <w:t>PERFORMANCE REQUIREMENTS</w:t>
      </w:r>
      <w:bookmarkEnd w:id="117"/>
      <w:bookmarkEnd w:id="118"/>
      <w:bookmarkEnd w:id="119"/>
    </w:p>
    <w:p w14:paraId="72001939" w14:textId="77777777" w:rsidR="0046027B" w:rsidRPr="00650EB3" w:rsidRDefault="0046027B" w:rsidP="004A4CBD">
      <w:pPr>
        <w:pStyle w:val="Heading1"/>
        <w:numPr>
          <w:ilvl w:val="0"/>
          <w:numId w:val="0"/>
        </w:numPr>
        <w:spacing w:after="0"/>
        <w:ind w:left="360"/>
        <w:rPr>
          <w:rFonts w:asciiTheme="minorBidi" w:hAnsiTheme="minorBidi" w:cstheme="minorBidi"/>
          <w:color w:val="auto"/>
          <w:sz w:val="28"/>
          <w:szCs w:val="28"/>
        </w:rPr>
      </w:pPr>
    </w:p>
    <w:p w14:paraId="08D48F6E" w14:textId="77777777" w:rsidR="00176561" w:rsidRDefault="00D61C44" w:rsidP="00981150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  <w:bookmarkStart w:id="120" w:name="_Toc326322901"/>
      <w:bookmarkStart w:id="121" w:name="_Toc404191769"/>
      <w:bookmarkStart w:id="122" w:name="_Toc520159929"/>
      <w:r w:rsidRPr="00DA4DA3">
        <w:rPr>
          <w:rFonts w:asciiTheme="minorBidi" w:hAnsiTheme="minorBidi" w:cstheme="minorBidi"/>
          <w:color w:val="auto"/>
          <w:sz w:val="28"/>
          <w:szCs w:val="28"/>
        </w:rPr>
        <w:t>OTHER</w:t>
      </w:r>
      <w:r w:rsidR="00335646" w:rsidRPr="00686402">
        <w:rPr>
          <w:rFonts w:asciiTheme="minorBidi" w:hAnsiTheme="minorBidi" w:cstheme="minorBidi"/>
          <w:color w:val="auto"/>
          <w:sz w:val="28"/>
          <w:szCs w:val="28"/>
          <w:cs/>
          <w:lang w:bidi="th-TH"/>
        </w:rPr>
        <w:t xml:space="preserve"> </w:t>
      </w:r>
      <w:r w:rsidRPr="00DA4DA3">
        <w:rPr>
          <w:rFonts w:asciiTheme="minorBidi" w:hAnsiTheme="minorBidi" w:cstheme="minorBidi"/>
          <w:color w:val="auto"/>
          <w:sz w:val="28"/>
          <w:szCs w:val="28"/>
        </w:rPr>
        <w:t>REQUIREMENT</w:t>
      </w:r>
      <w:bookmarkStart w:id="123" w:name="_Toc198017741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C53E28" w:rsidRPr="00DA4DA3">
        <w:rPr>
          <w:rFonts w:asciiTheme="minorBidi" w:hAnsiTheme="minorBidi" w:cstheme="minorBidi"/>
          <w:color w:val="auto"/>
          <w:sz w:val="28"/>
          <w:szCs w:val="28"/>
        </w:rPr>
        <w:t>S</w:t>
      </w:r>
      <w:bookmarkEnd w:id="120"/>
      <w:bookmarkEnd w:id="121"/>
      <w:bookmarkEnd w:id="122"/>
    </w:p>
    <w:p w14:paraId="5D8F1BD7" w14:textId="1DDEE26A" w:rsidR="00650EB3" w:rsidRPr="004A4CBD" w:rsidRDefault="00650EB3" w:rsidP="00197863">
      <w:pPr>
        <w:pStyle w:val="Heading1"/>
        <w:numPr>
          <w:ilvl w:val="0"/>
          <w:numId w:val="0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</w:p>
    <w:p w14:paraId="70FEE06E" w14:textId="2066E32C" w:rsidR="00686402" w:rsidRPr="00197863" w:rsidRDefault="00A112E4" w:rsidP="00197863">
      <w:pPr>
        <w:pStyle w:val="Heading1"/>
        <w:numPr>
          <w:ilvl w:val="0"/>
          <w:numId w:val="4"/>
        </w:numPr>
        <w:spacing w:after="0"/>
        <w:rPr>
          <w:rFonts w:asciiTheme="minorBidi" w:hAnsiTheme="minorBidi" w:cstheme="minorBidi"/>
          <w:color w:val="auto"/>
          <w:sz w:val="28"/>
          <w:szCs w:val="28"/>
        </w:rPr>
      </w:pPr>
      <w:bookmarkStart w:id="124" w:name="_Toc326322902"/>
      <w:bookmarkStart w:id="125" w:name="_Toc404191770"/>
      <w:bookmarkStart w:id="126" w:name="_Toc520159930"/>
      <w:bookmarkEnd w:id="123"/>
      <w:r w:rsidRPr="00DA4DA3">
        <w:rPr>
          <w:rFonts w:asciiTheme="minorBidi" w:hAnsiTheme="minorBidi" w:cstheme="minorBidi"/>
          <w:color w:val="auto"/>
          <w:sz w:val="28"/>
          <w:szCs w:val="28"/>
        </w:rPr>
        <w:t>SECURITY REQUIREMENTS</w:t>
      </w:r>
      <w:bookmarkEnd w:id="124"/>
      <w:bookmarkEnd w:id="125"/>
      <w:bookmarkEnd w:id="126"/>
    </w:p>
    <w:sectPr w:rsidR="00686402" w:rsidRPr="00197863" w:rsidSect="00625AEF">
      <w:headerReference w:type="default" r:id="rId22"/>
      <w:footerReference w:type="default" r:id="rId23"/>
      <w:footnotePr>
        <w:numRestart w:val="eachPage"/>
      </w:footnotePr>
      <w:pgSz w:w="11907" w:h="16840" w:code="9"/>
      <w:pgMar w:top="680" w:right="927" w:bottom="1440" w:left="1134" w:header="576" w:footer="288" w:gutter="0"/>
      <w:paperSrc w:first="15" w:other="15"/>
      <w:cols w:space="720"/>
      <w:titlePg/>
      <w:docGrid w:linePitch="245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95" w:author="Jay" w:date="2020-01-01T09:28:00Z" w:initials="J">
    <w:p w14:paraId="1CC405B8" w14:textId="45249DEF" w:rsidR="00896CD3" w:rsidRDefault="00896CD3">
      <w:pPr>
        <w:pStyle w:val="CommentText"/>
        <w:rPr>
          <w:rFonts w:hint="cs"/>
          <w:cs/>
          <w:lang w:bidi="th-TH"/>
        </w:rPr>
      </w:pPr>
      <w:r>
        <w:rPr>
          <w:rFonts w:hint="cs"/>
          <w:cs/>
          <w:lang w:bidi="th-TH"/>
        </w:rPr>
        <w:t>สอบถาม</w:t>
      </w:r>
      <w:r>
        <w:rPr>
          <w:rFonts w:cs="Tahoma"/>
          <w:szCs w:val="20"/>
          <w:cs/>
          <w:lang w:bidi="th-TH"/>
        </w:rPr>
        <w:t xml:space="preserve">: </w:t>
      </w:r>
      <w:r>
        <w:rPr>
          <w:rStyle w:val="CommentReference"/>
        </w:rPr>
        <w:annotationRef/>
      </w:r>
      <w:r>
        <w:rPr>
          <w:lang w:bidi="th-TH"/>
        </w:rPr>
        <w:t xml:space="preserve">WBS </w:t>
      </w:r>
      <w:r>
        <w:rPr>
          <w:rFonts w:hint="cs"/>
          <w:cs/>
          <w:lang w:bidi="th-TH"/>
        </w:rPr>
        <w:t xml:space="preserve">ที่ต้องรองรับมีกิ่งอะไรบ้าง </w:t>
      </w:r>
    </w:p>
  </w:comment>
  <w:comment w:id="96" w:author="Teera Payothornsiri" w:date="2020-01-08T15:48:00Z" w:initials="TP">
    <w:p w14:paraId="4E4D8B26" w14:textId="100F6847" w:rsidR="00C8105B" w:rsidRPr="00C8105B" w:rsidRDefault="00C8105B">
      <w:pPr>
        <w:pStyle w:val="CommentText"/>
        <w:rPr>
          <w:lang w:val="en-US" w:bidi="th-TH"/>
        </w:rPr>
      </w:pPr>
      <w:r>
        <w:rPr>
          <w:lang w:val="en-US" w:bidi="th-TH"/>
        </w:rPr>
        <w:t xml:space="preserve">GCME </w:t>
      </w:r>
      <w:r>
        <w:rPr>
          <w:rStyle w:val="CommentReference"/>
        </w:rPr>
        <w:annotationRef/>
      </w:r>
      <w:r>
        <w:rPr>
          <w:rFonts w:hint="cs"/>
          <w:cs/>
          <w:lang w:bidi="th-TH"/>
        </w:rPr>
        <w:t xml:space="preserve">ไม่มีกิ่ง </w:t>
      </w:r>
      <w:r>
        <w:rPr>
          <w:rFonts w:hint="cs"/>
          <w:cs/>
          <w:lang w:val="en-US" w:bidi="th-TH"/>
        </w:rPr>
        <w:t xml:space="preserve">และ ไม่มี </w:t>
      </w:r>
      <w:r>
        <w:rPr>
          <w:lang w:val="en-US" w:bidi="th-TH"/>
        </w:rPr>
        <w:t xml:space="preserve">budget owner </w:t>
      </w:r>
      <w:r>
        <w:rPr>
          <w:rFonts w:hint="cs"/>
          <w:cs/>
          <w:lang w:val="en-US" w:bidi="th-TH"/>
        </w:rPr>
        <w:t xml:space="preserve">แต่ใช้ </w:t>
      </w:r>
      <w:r>
        <w:rPr>
          <w:lang w:val="en-US" w:bidi="th-TH"/>
        </w:rPr>
        <w:t xml:space="preserve">logic </w:t>
      </w:r>
      <w:r>
        <w:rPr>
          <w:rFonts w:hint="cs"/>
          <w:cs/>
          <w:lang w:val="en-US" w:bidi="th-TH"/>
        </w:rPr>
        <w:t xml:space="preserve">เดิมได้กรณีเพื่อรองรับการเปลี่ยนโครงสร้าง </w:t>
      </w:r>
      <w:r>
        <w:rPr>
          <w:lang w:val="en-US" w:bidi="th-TH"/>
        </w:rPr>
        <w:t xml:space="preserve">WBS </w:t>
      </w:r>
      <w:r>
        <w:rPr>
          <w:rFonts w:hint="cs"/>
          <w:cs/>
          <w:lang w:val="en-US" w:bidi="th-TH"/>
        </w:rPr>
        <w:t xml:space="preserve">ตาม </w:t>
      </w:r>
      <w:r>
        <w:rPr>
          <w:lang w:val="en-US" w:bidi="th-TH"/>
        </w:rPr>
        <w:t>GC</w:t>
      </w:r>
    </w:p>
  </w:comment>
  <w:comment w:id="97" w:author="Jay" w:date="2020-01-01T14:36:00Z" w:initials="J">
    <w:p w14:paraId="7532B76B" w14:textId="79A84660" w:rsidR="00896CD3" w:rsidRDefault="00896CD3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สอบถาม</w:t>
      </w:r>
      <w:r>
        <w:rPr>
          <w:rFonts w:cs="Tahoma"/>
          <w:szCs w:val="20"/>
          <w:cs/>
          <w:lang w:bidi="th-TH"/>
        </w:rPr>
        <w:t xml:space="preserve">: </w:t>
      </w:r>
      <w:r>
        <w:rPr>
          <w:lang w:bidi="th-TH"/>
        </w:rPr>
        <w:t xml:space="preserve"> Fix 14010020</w:t>
      </w:r>
    </w:p>
  </w:comment>
  <w:comment w:id="98" w:author="Teera Payothornsiri" w:date="2020-01-08T15:51:00Z" w:initials="TP">
    <w:p w14:paraId="4ED2C3DA" w14:textId="16DA3BC2" w:rsidR="008143B7" w:rsidRDefault="008143B7">
      <w:pPr>
        <w:pStyle w:val="CommentText"/>
      </w:pPr>
      <w:r>
        <w:t>GL Account VAT</w:t>
      </w:r>
    </w:p>
    <w:p w14:paraId="3B067C0A" w14:textId="52792E37" w:rsidR="008143B7" w:rsidRDefault="008143B7">
      <w:pPr>
        <w:pStyle w:val="CommentText"/>
      </w:pPr>
      <w:proofErr w:type="gramStart"/>
      <w:r>
        <w:t>V7 :</w:t>
      </w:r>
      <w:proofErr w:type="gramEnd"/>
      <w:r>
        <w:rPr>
          <w:rStyle w:val="CommentReference"/>
        </w:rPr>
        <w:annotationRef/>
      </w:r>
      <w:r w:rsidRPr="008143B7">
        <w:t>14010010</w:t>
      </w:r>
    </w:p>
    <w:p w14:paraId="6BAD9A23" w14:textId="7B8F070E" w:rsidR="008143B7" w:rsidRDefault="008143B7">
      <w:pPr>
        <w:pStyle w:val="CommentText"/>
      </w:pPr>
      <w:proofErr w:type="gramStart"/>
      <w:r>
        <w:t>D7 :</w:t>
      </w:r>
      <w:proofErr w:type="gramEnd"/>
      <w:r>
        <w:rPr>
          <w:lang w:bidi="th-TH"/>
        </w:rPr>
        <w:t>14010020</w:t>
      </w:r>
    </w:p>
    <w:p w14:paraId="390E98D3" w14:textId="7E221435" w:rsidR="008143B7" w:rsidRPr="008143B7" w:rsidRDefault="008143B7">
      <w:pPr>
        <w:pStyle w:val="CommentText"/>
        <w:rPr>
          <w:rFonts w:hint="cs"/>
          <w:cs/>
          <w:lang w:val="en-US" w:bidi="th-TH"/>
        </w:rPr>
      </w:pPr>
      <w:r>
        <w:t>VX</w:t>
      </w:r>
      <w:proofErr w:type="gramStart"/>
      <w:r>
        <w:t>,IV</w:t>
      </w:r>
      <w:proofErr w:type="gramEnd"/>
      <w:r>
        <w:t xml:space="preserve"> : </w:t>
      </w:r>
      <w:r>
        <w:rPr>
          <w:rFonts w:hint="cs"/>
          <w:cs/>
          <w:lang w:bidi="th-TH"/>
        </w:rPr>
        <w:t xml:space="preserve">ไม่ </w:t>
      </w:r>
      <w:r>
        <w:rPr>
          <w:lang w:val="en-US" w:bidi="th-TH"/>
        </w:rPr>
        <w:t xml:space="preserve">gen. </w:t>
      </w:r>
      <w:r>
        <w:rPr>
          <w:rFonts w:hint="cs"/>
          <w:cs/>
          <w:lang w:val="en-US" w:bidi="th-TH"/>
        </w:rPr>
        <w:t>ออกมา</w:t>
      </w:r>
      <w:r>
        <w:rPr>
          <w:lang w:val="en-US" w:bidi="th-TH"/>
        </w:rPr>
        <w:t xml:space="preserve"> </w:t>
      </w:r>
    </w:p>
  </w:comment>
  <w:comment w:id="99" w:author="Jay" w:date="2020-01-01T09:47:00Z" w:initials="J">
    <w:p w14:paraId="0013C262" w14:textId="27FA9848" w:rsidR="00896CD3" w:rsidRDefault="00896CD3">
      <w:pPr>
        <w:pStyle w:val="CommentText"/>
        <w:rPr>
          <w:cs/>
          <w:lang w:bidi="th-TH"/>
        </w:rPr>
      </w:pPr>
      <w:r>
        <w:rPr>
          <w:rFonts w:hint="cs"/>
          <w:cs/>
          <w:lang w:bidi="th-TH"/>
        </w:rPr>
        <w:t>สอบถาม</w:t>
      </w:r>
      <w:r>
        <w:rPr>
          <w:rFonts w:cs="Tahoma"/>
          <w:szCs w:val="20"/>
          <w:cs/>
          <w:lang w:bidi="th-TH"/>
        </w:rPr>
        <w:t xml:space="preserve">: </w:t>
      </w:r>
      <w:r>
        <w:rPr>
          <w:rStyle w:val="CommentReference"/>
        </w:rPr>
        <w:annotationRef/>
      </w:r>
      <w:r>
        <w:t xml:space="preserve">Order type </w:t>
      </w:r>
      <w:r>
        <w:rPr>
          <w:rFonts w:hint="cs"/>
          <w:cs/>
          <w:lang w:bidi="th-TH"/>
        </w:rPr>
        <w:t>อะไรบ้าง</w:t>
      </w:r>
    </w:p>
  </w:comment>
  <w:comment w:id="100" w:author="Teera Payothornsiri" w:date="2020-01-08T15:54:00Z" w:initials="TP">
    <w:p w14:paraId="78B5A653" w14:textId="7C8FC021" w:rsidR="008143B7" w:rsidRPr="008143B7" w:rsidRDefault="008143B7">
      <w:pPr>
        <w:pStyle w:val="CommentText"/>
        <w:rPr>
          <w:lang w:val="en-US" w:bidi="th-TH"/>
        </w:rPr>
      </w:pPr>
      <w:r>
        <w:rPr>
          <w:rStyle w:val="CommentReference"/>
        </w:rPr>
        <w:annotationRef/>
      </w:r>
      <w:r>
        <w:rPr>
          <w:lang w:val="en-US" w:bidi="th-TH"/>
        </w:rPr>
        <w:t xml:space="preserve">Order </w:t>
      </w:r>
      <w:proofErr w:type="gramStart"/>
      <w:r>
        <w:rPr>
          <w:lang w:val="en-US" w:bidi="th-TH"/>
        </w:rPr>
        <w:t>Type :</w:t>
      </w:r>
      <w:proofErr w:type="gramEnd"/>
      <w:r>
        <w:rPr>
          <w:lang w:val="en-US" w:bidi="th-TH"/>
        </w:rPr>
        <w:t xml:space="preserve"> OPX0, OPX1</w:t>
      </w:r>
    </w:p>
  </w:comment>
  <w:comment w:id="101" w:author="Jay" w:date="2020-01-01T14:36:00Z" w:initials="J">
    <w:p w14:paraId="3585D74D" w14:textId="77777777" w:rsidR="00896CD3" w:rsidRDefault="00896CD3" w:rsidP="00025832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สอบถาม</w:t>
      </w:r>
      <w:r>
        <w:rPr>
          <w:rFonts w:cs="Tahoma"/>
          <w:szCs w:val="20"/>
          <w:cs/>
          <w:lang w:bidi="th-TH"/>
        </w:rPr>
        <w:t xml:space="preserve">:  </w:t>
      </w:r>
      <w:r>
        <w:rPr>
          <w:lang w:bidi="th-TH"/>
        </w:rPr>
        <w:t>Fix 14010020</w:t>
      </w:r>
    </w:p>
  </w:comment>
  <w:comment w:id="102" w:author="Teera Payothornsiri" w:date="2020-01-08T15:55:00Z" w:initials="TP">
    <w:p w14:paraId="096E8D4D" w14:textId="77777777" w:rsidR="008143B7" w:rsidRDefault="008143B7" w:rsidP="008143B7">
      <w:pPr>
        <w:pStyle w:val="CommentText"/>
      </w:pPr>
      <w:r>
        <w:rPr>
          <w:rStyle w:val="CommentReference"/>
        </w:rPr>
        <w:annotationRef/>
      </w:r>
      <w:r>
        <w:t>GL Account VAT</w:t>
      </w:r>
    </w:p>
    <w:p w14:paraId="712F7985" w14:textId="77777777" w:rsidR="008143B7" w:rsidRDefault="008143B7" w:rsidP="008143B7">
      <w:pPr>
        <w:pStyle w:val="CommentText"/>
      </w:pPr>
      <w:proofErr w:type="gramStart"/>
      <w:r>
        <w:t>V7 :</w:t>
      </w:r>
      <w:proofErr w:type="gramEnd"/>
      <w:r>
        <w:rPr>
          <w:rStyle w:val="CommentReference"/>
        </w:rPr>
        <w:annotationRef/>
      </w:r>
      <w:r w:rsidRPr="008143B7">
        <w:t>14010010</w:t>
      </w:r>
    </w:p>
    <w:p w14:paraId="4555C626" w14:textId="77777777" w:rsidR="008143B7" w:rsidRDefault="008143B7" w:rsidP="008143B7">
      <w:pPr>
        <w:pStyle w:val="CommentText"/>
      </w:pPr>
      <w:proofErr w:type="gramStart"/>
      <w:r>
        <w:t>D7 :</w:t>
      </w:r>
      <w:proofErr w:type="gramEnd"/>
      <w:r>
        <w:rPr>
          <w:lang w:bidi="th-TH"/>
        </w:rPr>
        <w:t>14010020</w:t>
      </w:r>
    </w:p>
    <w:p w14:paraId="6F4D6605" w14:textId="069F69C3" w:rsidR="008143B7" w:rsidRDefault="008143B7" w:rsidP="008143B7">
      <w:pPr>
        <w:pStyle w:val="CommentText"/>
      </w:pPr>
      <w:r>
        <w:t>VX</w:t>
      </w:r>
      <w:proofErr w:type="gramStart"/>
      <w:r>
        <w:t>,IV</w:t>
      </w:r>
      <w:proofErr w:type="gramEnd"/>
      <w:r>
        <w:t xml:space="preserve"> : </w:t>
      </w:r>
      <w:r>
        <w:rPr>
          <w:rFonts w:hint="cs"/>
          <w:cs/>
          <w:lang w:bidi="th-TH"/>
        </w:rPr>
        <w:t xml:space="preserve">ไม่ </w:t>
      </w:r>
      <w:r>
        <w:rPr>
          <w:lang w:val="en-US" w:bidi="th-TH"/>
        </w:rPr>
        <w:t xml:space="preserve">gen. </w:t>
      </w:r>
      <w:r>
        <w:rPr>
          <w:rFonts w:hint="cs"/>
          <w:cs/>
          <w:lang w:val="en-US" w:bidi="th-TH"/>
        </w:rPr>
        <w:t>ออกมา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CC405B8" w15:done="0"/>
  <w15:commentEx w15:paraId="4E4D8B26" w15:paraIdParent="1CC405B8" w15:done="0"/>
  <w15:commentEx w15:paraId="7532B76B" w15:done="0"/>
  <w15:commentEx w15:paraId="390E98D3" w15:paraIdParent="7532B76B" w15:done="0"/>
  <w15:commentEx w15:paraId="0013C262" w15:done="0"/>
  <w15:commentEx w15:paraId="78B5A653" w15:paraIdParent="0013C262" w15:done="0"/>
  <w15:commentEx w15:paraId="3585D74D" w15:done="0"/>
  <w15:commentEx w15:paraId="6F4D6605" w15:paraIdParent="3585D74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692A96" w14:textId="77777777" w:rsidR="00180B92" w:rsidRDefault="00180B92">
      <w:r>
        <w:separator/>
      </w:r>
    </w:p>
    <w:p w14:paraId="5093701E" w14:textId="77777777" w:rsidR="00180B92" w:rsidRDefault="00180B92"/>
  </w:endnote>
  <w:endnote w:type="continuationSeparator" w:id="0">
    <w:p w14:paraId="31D66260" w14:textId="77777777" w:rsidR="00180B92" w:rsidRDefault="00180B92">
      <w:r>
        <w:continuationSeparator/>
      </w:r>
    </w:p>
    <w:p w14:paraId="0888CBDA" w14:textId="77777777" w:rsidR="00180B92" w:rsidRDefault="00180B9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old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0FC6F2" w14:textId="0CE0EA4B" w:rsidR="00896CD3" w:rsidRPr="00D300C1" w:rsidRDefault="00896CD3" w:rsidP="00832E99">
    <w:pPr>
      <w:pStyle w:val="Footer"/>
      <w:pBdr>
        <w:top w:val="single" w:sz="4" w:space="1" w:color="auto"/>
      </w:pBdr>
      <w:ind w:left="180"/>
      <w:jc w:val="center"/>
      <w:rPr>
        <w:lang w:bidi="th-TH"/>
      </w:rPr>
    </w:pPr>
    <w:r w:rsidRPr="00D300C1">
      <w:rPr>
        <w:rFonts w:ascii="Cordia New" w:hAnsi="Cordia New" w:cs="Cordia New"/>
        <w:sz w:val="22"/>
        <w:szCs w:val="22"/>
        <w:cs/>
        <w:lang w:val="en-US" w:bidi="th-TH"/>
      </w:rPr>
      <w:t xml:space="preserve">เอกสารฉบับนี้ถือเป็นข้อมูลของบริษัท พีทีที. </w:t>
    </w:r>
    <w:r>
      <w:rPr>
        <w:rFonts w:ascii="Cordia New" w:hAnsi="Cordia New" w:cs="Cordia New" w:hint="cs"/>
        <w:sz w:val="22"/>
        <w:szCs w:val="22"/>
        <w:cs/>
        <w:lang w:val="en-US" w:bidi="th-TH"/>
      </w:rPr>
      <w:t>ดิจิตอล</w:t>
    </w:r>
    <w:r w:rsidRPr="00D300C1">
      <w:rPr>
        <w:rFonts w:ascii="Cordia New" w:hAnsi="Cordia New" w:cs="Cordia New"/>
        <w:sz w:val="22"/>
        <w:szCs w:val="22"/>
        <w:cs/>
        <w:lang w:val="en-US" w:bidi="th-TH"/>
      </w:rPr>
      <w:t>โซลูชั่นส์ จำกัด ห้ามมิให้ทำการคัดลอก ทำซ้ำ เผยแพร่ส่วนหนึ่งส่วนใดในเอกสารฉบับนี้แก่บุคคลภายนอกโดยไม่ได้รับอนุญาต การฝ่าฝืนถือเป็นความผิดตามระเบียบบริษัท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43DC1A" w14:textId="77777777" w:rsidR="00180B92" w:rsidRDefault="00180B92">
      <w:r>
        <w:separator/>
      </w:r>
    </w:p>
    <w:p w14:paraId="505F8658" w14:textId="77777777" w:rsidR="00180B92" w:rsidRDefault="00180B92"/>
  </w:footnote>
  <w:footnote w:type="continuationSeparator" w:id="0">
    <w:p w14:paraId="6D440217" w14:textId="77777777" w:rsidR="00180B92" w:rsidRDefault="00180B92">
      <w:r>
        <w:continuationSeparator/>
      </w:r>
    </w:p>
    <w:p w14:paraId="6511280F" w14:textId="77777777" w:rsidR="00180B92" w:rsidRDefault="00180B9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1DF476" w14:textId="77777777" w:rsidR="00896CD3" w:rsidRDefault="00896CD3" w:rsidP="00D31A38">
    <w:pPr>
      <w:pStyle w:val="Closing"/>
      <w:spacing w:before="0" w:after="0"/>
      <w:jc w:val="right"/>
      <w:rPr>
        <w:rFonts w:asciiTheme="minorBidi" w:hAnsiTheme="minorBidi" w:hint="cs"/>
        <w:b/>
        <w:bCs/>
        <w:i/>
        <w:iCs/>
        <w:sz w:val="40"/>
        <w:szCs w:val="40"/>
        <w:cs/>
        <w:lang w:bidi="th-TH"/>
      </w:rPr>
    </w:pPr>
  </w:p>
  <w:tbl>
    <w:tblPr>
      <w:tblW w:w="10050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A0" w:firstRow="1" w:lastRow="0" w:firstColumn="1" w:lastColumn="0" w:noHBand="0" w:noVBand="1"/>
    </w:tblPr>
    <w:tblGrid>
      <w:gridCol w:w="1124"/>
      <w:gridCol w:w="2550"/>
      <w:gridCol w:w="1230"/>
      <w:gridCol w:w="1547"/>
      <w:gridCol w:w="990"/>
      <w:gridCol w:w="22"/>
      <w:gridCol w:w="180"/>
      <w:gridCol w:w="2407"/>
    </w:tblGrid>
    <w:tr w:rsidR="00896CD3" w:rsidRPr="006830D9" w14:paraId="26B652ED" w14:textId="77777777" w:rsidTr="006830D9">
      <w:trPr>
        <w:jc w:val="center"/>
      </w:trPr>
      <w:tc>
        <w:tcPr>
          <w:tcW w:w="3674" w:type="dxa"/>
          <w:gridSpan w:val="2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2E381DD6" w14:textId="467185E7" w:rsidR="00896CD3" w:rsidRPr="006830D9" w:rsidRDefault="00896CD3" w:rsidP="006830D9">
          <w:pPr>
            <w:tabs>
              <w:tab w:val="center" w:pos="4513"/>
            </w:tabs>
            <w:spacing w:before="0" w:after="0"/>
            <w:ind w:left="709" w:hanging="709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>
            <w:rPr>
              <w:noProof/>
              <w:lang w:val="en-US" w:bidi="th-TH"/>
            </w:rPr>
            <w:drawing>
              <wp:inline distT="0" distB="0" distL="0" distR="0" wp14:anchorId="28DBBB71" wp14:editId="730D5E14">
                <wp:extent cx="1514475" cy="723900"/>
                <wp:effectExtent l="0" t="0" r="0" b="0"/>
                <wp:docPr id="3" name="Picture 3" descr="C:\Users\wannisa.p\Desktop\PTT Digital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C:\Users\wannisa.p\Desktop\PTT Digital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49835" cy="7408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89" w:type="dxa"/>
          <w:gridSpan w:val="4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39DD5719" w14:textId="77777777" w:rsidR="00896CD3" w:rsidRPr="006830D9" w:rsidRDefault="00896CD3" w:rsidP="006E23F3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หมายเลขเอกสาร :  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TPE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.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SC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.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002</w:t>
          </w:r>
        </w:p>
      </w:tc>
      <w:tc>
        <w:tcPr>
          <w:tcW w:w="2587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7B632CB0" w14:textId="77777777" w:rsidR="00896CD3" w:rsidRPr="006830D9" w:rsidRDefault="00896CD3" w:rsidP="006830D9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เวอร์</w:t>
          </w:r>
          <w:r w:rsidRPr="006830D9">
            <w:rPr>
              <w:rFonts w:ascii="Cordia New" w:eastAsia="Calibri" w:hAnsi="Cordia New" w:cs="Cordia New" w:hint="cs"/>
              <w:kern w:val="0"/>
              <w:sz w:val="28"/>
              <w:szCs w:val="28"/>
              <w:cs/>
              <w:lang w:val="en-US" w:bidi="th-TH"/>
            </w:rPr>
            <w:t>ชัน</w:t>
          </w: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 : 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1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.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0</w:t>
          </w:r>
        </w:p>
      </w:tc>
    </w:tr>
    <w:tr w:rsidR="00896CD3" w:rsidRPr="006830D9" w14:paraId="1BBA9F5E" w14:textId="77777777" w:rsidTr="006830D9">
      <w:trPr>
        <w:jc w:val="center"/>
      </w:trPr>
      <w:tc>
        <w:tcPr>
          <w:tcW w:w="9001" w:type="dxa"/>
          <w:gridSpan w:val="2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3B9812A8" w14:textId="77777777" w:rsidR="00896CD3" w:rsidRPr="006830D9" w:rsidRDefault="00896CD3" w:rsidP="006830D9">
          <w:pPr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</w:p>
      </w:tc>
      <w:tc>
        <w:tcPr>
          <w:tcW w:w="6376" w:type="dxa"/>
          <w:gridSpan w:val="6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54109896" w14:textId="77777777" w:rsidR="00896CD3" w:rsidRPr="006830D9" w:rsidRDefault="00896CD3" w:rsidP="006830D9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มีผลบังคับใช้วันที่ : 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 xml:space="preserve">16 </w:t>
          </w:r>
          <w:r>
            <w:rPr>
              <w:rFonts w:ascii="Cordia New" w:eastAsia="Calibri" w:hAnsi="Cordia New" w:cs="Cordia New" w:hint="cs"/>
              <w:kern w:val="0"/>
              <w:sz w:val="28"/>
              <w:szCs w:val="28"/>
              <w:cs/>
              <w:lang w:val="en-US" w:bidi="th-TH"/>
            </w:rPr>
            <w:t xml:space="preserve">กรกฎาคม 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2555</w:t>
          </w:r>
        </w:p>
      </w:tc>
    </w:tr>
    <w:tr w:rsidR="00896CD3" w:rsidRPr="006830D9" w14:paraId="35CF73C8" w14:textId="77777777" w:rsidTr="00981D0C">
      <w:trPr>
        <w:jc w:val="center"/>
      </w:trPr>
      <w:tc>
        <w:tcPr>
          <w:tcW w:w="9001" w:type="dxa"/>
          <w:gridSpan w:val="2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618089B3" w14:textId="77777777" w:rsidR="00896CD3" w:rsidRPr="006830D9" w:rsidRDefault="00896CD3" w:rsidP="006830D9">
          <w:pPr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</w:p>
      </w:tc>
      <w:tc>
        <w:tcPr>
          <w:tcW w:w="123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1B2F8CD8" w14:textId="77777777" w:rsidR="00896CD3" w:rsidRPr="006830D9" w:rsidRDefault="00896CD3" w:rsidP="006830D9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เจ้าของ </w:t>
          </w:r>
        </w:p>
      </w:tc>
      <w:tc>
        <w:tcPr>
          <w:tcW w:w="154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0A3AF4C4" w14:textId="77777777" w:rsidR="00896CD3" w:rsidRPr="006830D9" w:rsidRDefault="00896CD3" w:rsidP="00981D0C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Times New Roman" w:hAnsi="Times New Roman"/>
              <w:kern w:val="0"/>
              <w:sz w:val="20"/>
              <w:lang w:val="en-US" w:bidi="th-TH"/>
            </w:rPr>
          </w:pPr>
          <w:r w:rsidRPr="00981D0C"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SC</w:t>
          </w:r>
        </w:p>
      </w:tc>
      <w:tc>
        <w:tcPr>
          <w:tcW w:w="1192" w:type="dxa"/>
          <w:gridSpan w:val="3"/>
          <w:tcBorders>
            <w:top w:val="single" w:sz="4" w:space="0" w:color="000000"/>
            <w:left w:val="single" w:sz="4" w:space="0" w:color="000000"/>
            <w:bottom w:val="nil"/>
            <w:right w:val="single" w:sz="4" w:space="0" w:color="auto"/>
          </w:tcBorders>
          <w:hideMark/>
        </w:tcPr>
        <w:p w14:paraId="12CCC2D2" w14:textId="428F2E8A" w:rsidR="00896CD3" w:rsidRPr="006830D9" w:rsidRDefault="00896CD3" w:rsidP="006830D9">
          <w:pPr>
            <w:tabs>
              <w:tab w:val="center" w:pos="4513"/>
              <w:tab w:val="right" w:pos="9026"/>
            </w:tabs>
            <w:spacing w:before="0" w:after="0"/>
            <w:ind w:left="74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หน้าที่ </w:t>
          </w: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fldChar w:fldCharType="begin"/>
          </w: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instrText xml:space="preserve"> PAGE   \</w:instrText>
          </w: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instrText xml:space="preserve">* </w:instrText>
          </w: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instrText xml:space="preserve">MERGEFORMAT </w:instrText>
          </w: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fldChar w:fldCharType="separate"/>
          </w:r>
          <w:r w:rsidR="00C11936">
            <w:rPr>
              <w:rFonts w:ascii="Cordia New" w:eastAsia="Calibri" w:hAnsi="Cordia New" w:cs="Cordia New"/>
              <w:noProof/>
              <w:kern w:val="0"/>
              <w:sz w:val="28"/>
              <w:szCs w:val="28"/>
              <w:lang w:val="en-US" w:bidi="th-TH"/>
            </w:rPr>
            <w:t>13</w:t>
          </w:r>
          <w:r w:rsidRPr="006830D9">
            <w:rPr>
              <w:rFonts w:ascii="Cordia New" w:eastAsia="Calibri" w:hAnsi="Cordia New" w:cs="Cordia New"/>
              <w:noProof/>
              <w:kern w:val="0"/>
              <w:sz w:val="28"/>
              <w:szCs w:val="28"/>
              <w:cs/>
              <w:lang w:val="en-US" w:bidi="th-TH"/>
            </w:rPr>
            <w:fldChar w:fldCharType="end"/>
          </w:r>
        </w:p>
      </w:tc>
      <w:tc>
        <w:tcPr>
          <w:tcW w:w="2407" w:type="dxa"/>
          <w:tcBorders>
            <w:top w:val="single" w:sz="4" w:space="0" w:color="000000"/>
            <w:left w:val="single" w:sz="4" w:space="0" w:color="auto"/>
            <w:bottom w:val="single" w:sz="4" w:space="0" w:color="000000"/>
            <w:right w:val="single" w:sz="4" w:space="0" w:color="000000"/>
          </w:tcBorders>
          <w:hideMark/>
        </w:tcPr>
        <w:p w14:paraId="545AADEE" w14:textId="3B4F59AC" w:rsidR="00896CD3" w:rsidRPr="006830D9" w:rsidRDefault="00896CD3" w:rsidP="006830D9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จาก </w:t>
          </w:r>
          <w:r w:rsidRPr="006830D9">
            <w:rPr>
              <w:rFonts w:ascii="Cordia New" w:eastAsia="Calibri" w:hAnsi="Cordia New" w:cs="Cordia New"/>
              <w:bCs/>
              <w:kern w:val="0"/>
              <w:sz w:val="28"/>
              <w:szCs w:val="28"/>
              <w:lang w:val="en-US" w:bidi="th-TH"/>
            </w:rPr>
            <w:fldChar w:fldCharType="begin"/>
          </w:r>
          <w:r w:rsidRPr="006830D9">
            <w:rPr>
              <w:rFonts w:ascii="Cordia New" w:eastAsia="Calibri" w:hAnsi="Cordia New" w:cs="Cordia New"/>
              <w:bCs/>
              <w:kern w:val="0"/>
              <w:sz w:val="28"/>
              <w:szCs w:val="28"/>
              <w:lang w:val="en-US" w:bidi="th-TH"/>
            </w:rPr>
            <w:instrText xml:space="preserve"> NUMPAGES</w:instrText>
          </w:r>
          <w:r w:rsidRPr="006830D9">
            <w:rPr>
              <w:rFonts w:ascii="Cordia New" w:eastAsia="Calibri" w:hAnsi="Cordia New" w:cs="Cordia New"/>
              <w:bCs/>
              <w:kern w:val="0"/>
              <w:sz w:val="28"/>
              <w:szCs w:val="28"/>
              <w:lang w:val="en-US" w:bidi="th-TH"/>
            </w:rPr>
            <w:fldChar w:fldCharType="separate"/>
          </w:r>
          <w:r w:rsidR="00C11936">
            <w:rPr>
              <w:rFonts w:ascii="Cordia New" w:eastAsia="Calibri" w:hAnsi="Cordia New" w:cs="Cordia New"/>
              <w:bCs/>
              <w:noProof/>
              <w:kern w:val="0"/>
              <w:sz w:val="28"/>
              <w:szCs w:val="28"/>
              <w:lang w:val="en-US" w:bidi="th-TH"/>
            </w:rPr>
            <w:t>13</w:t>
          </w:r>
          <w:r w:rsidRPr="006830D9">
            <w:rPr>
              <w:rFonts w:ascii="Cordia New" w:eastAsia="Calibri" w:hAnsi="Cordia New" w:cs="Cordia New"/>
              <w:bCs/>
              <w:kern w:val="0"/>
              <w:sz w:val="28"/>
              <w:szCs w:val="28"/>
              <w:lang w:val="en-US" w:bidi="th-TH"/>
            </w:rPr>
            <w:fldChar w:fldCharType="end"/>
          </w:r>
          <w:r w:rsidRPr="006830D9">
            <w:rPr>
              <w:rFonts w:ascii="Cordia New" w:eastAsia="Calibri" w:hAnsi="Cordia New" w:cs="Cordia New"/>
              <w:bCs/>
              <w:kern w:val="0"/>
              <w:sz w:val="28"/>
              <w:szCs w:val="28"/>
              <w:cs/>
              <w:lang w:val="en-US" w:bidi="th-TH"/>
            </w:rPr>
            <w:t xml:space="preserve"> </w:t>
          </w:r>
          <w:r w:rsidRPr="006830D9">
            <w:rPr>
              <w:rFonts w:ascii="Cordia New" w:eastAsia="Calibri" w:hAnsi="Cordia New" w:cs="Cordia New"/>
              <w:b/>
              <w:kern w:val="0"/>
              <w:sz w:val="28"/>
              <w:szCs w:val="28"/>
              <w:cs/>
              <w:lang w:val="en-US" w:bidi="th-TH"/>
            </w:rPr>
            <w:t>หน้า</w:t>
          </w:r>
        </w:p>
      </w:tc>
    </w:tr>
    <w:tr w:rsidR="00896CD3" w:rsidRPr="006830D9" w14:paraId="344CB31D" w14:textId="77777777" w:rsidTr="009E6804">
      <w:trPr>
        <w:jc w:val="center"/>
      </w:trPr>
      <w:tc>
        <w:tcPr>
          <w:tcW w:w="112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nil"/>
          </w:tcBorders>
          <w:hideMark/>
        </w:tcPr>
        <w:p w14:paraId="72997DD8" w14:textId="77777777" w:rsidR="00896CD3" w:rsidRPr="006830D9" w:rsidRDefault="00896CD3" w:rsidP="006830D9">
          <w:pPr>
            <w:tabs>
              <w:tab w:val="center" w:pos="4513"/>
              <w:tab w:val="right" w:pos="9026"/>
            </w:tabs>
            <w:spacing w:before="0" w:after="0"/>
            <w:ind w:left="709" w:hanging="709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bookmarkStart w:id="127" w:name="_Hlk265067297"/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ชื่อเอกสาร :</w:t>
          </w:r>
        </w:p>
      </w:tc>
      <w:tc>
        <w:tcPr>
          <w:tcW w:w="5327" w:type="dxa"/>
          <w:gridSpan w:val="3"/>
          <w:tcBorders>
            <w:top w:val="single" w:sz="4" w:space="0" w:color="000000"/>
            <w:left w:val="nil"/>
            <w:bottom w:val="single" w:sz="4" w:space="0" w:color="000000"/>
            <w:right w:val="single" w:sz="4" w:space="0" w:color="auto"/>
          </w:tcBorders>
          <w:vAlign w:val="center"/>
          <w:hideMark/>
        </w:tcPr>
        <w:p w14:paraId="057DBE89" w14:textId="72615F20" w:rsidR="00896CD3" w:rsidRPr="006830D9" w:rsidRDefault="00896CD3" w:rsidP="00780D02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b/>
              <w:bCs/>
              <w:kern w:val="0"/>
              <w:sz w:val="28"/>
              <w:szCs w:val="28"/>
              <w:lang w:val="en-US" w:bidi="th-TH"/>
            </w:rPr>
          </w:pPr>
          <w:r>
            <w:rPr>
              <w:rFonts w:ascii="Cordia New" w:eastAsia="Calibri" w:hAnsi="Cordia New" w:cs="Cordia New"/>
              <w:kern w:val="0"/>
              <w:sz w:val="22"/>
              <w:szCs w:val="22"/>
              <w:lang w:val="en-US" w:bidi="th-TH"/>
            </w:rPr>
            <w:t>Requirement Specification</w:t>
          </w:r>
          <w:r>
            <w:rPr>
              <w:rFonts w:ascii="Cordia New" w:eastAsia="Calibri" w:hAnsi="Cordia New" w:cs="Cordia New" w:hint="cs"/>
              <w:kern w:val="0"/>
              <w:sz w:val="22"/>
              <w:szCs w:val="22"/>
              <w:cs/>
              <w:lang w:val="en-US" w:bidi="th-TH"/>
            </w:rPr>
            <w:t xml:space="preserve"> </w:t>
          </w:r>
          <w:r>
            <w:rPr>
              <w:rFonts w:ascii="Cordia New" w:eastAsia="Calibri" w:hAnsi="Cordia New" w:cs="Cordia New"/>
              <w:kern w:val="0"/>
              <w:sz w:val="22"/>
              <w:szCs w:val="22"/>
              <w:lang w:val="en-US" w:bidi="th-TH"/>
            </w:rPr>
            <w:t>E</w:t>
          </w:r>
          <w:r>
            <w:rPr>
              <w:rFonts w:ascii="Cordia New" w:eastAsia="Calibri" w:hAnsi="Cordia New" w:cs="Cordia New"/>
              <w:kern w:val="0"/>
              <w:sz w:val="22"/>
              <w:szCs w:val="22"/>
              <w:cs/>
              <w:lang w:val="en-US" w:bidi="th-TH"/>
            </w:rPr>
            <w:t>-</w:t>
          </w:r>
          <w:r w:rsidR="000B5B32">
            <w:rPr>
              <w:rFonts w:ascii="Cordia New" w:eastAsia="Calibri" w:hAnsi="Cordia New" w:cs="Cordia New"/>
              <w:kern w:val="0"/>
              <w:sz w:val="22"/>
              <w:szCs w:val="22"/>
              <w:lang w:val="en-US" w:bidi="th-TH"/>
            </w:rPr>
            <w:t>Expense Enhancement for GCME</w:t>
          </w:r>
          <w:r w:rsidRPr="00405A4A">
            <w:rPr>
              <w:rFonts w:ascii="Cordia New" w:eastAsia="Calibri" w:hAnsi="Cordia New" w:cs="Cordia New"/>
              <w:kern w:val="0"/>
              <w:sz w:val="22"/>
              <w:szCs w:val="22"/>
              <w:cs/>
              <w:lang w:val="en-US" w:bidi="th-TH"/>
            </w:rPr>
            <w:t xml:space="preserve"> </w:t>
          </w:r>
        </w:p>
      </w:tc>
      <w:tc>
        <w:tcPr>
          <w:tcW w:w="990" w:type="dxa"/>
          <w:tcBorders>
            <w:top w:val="single" w:sz="4" w:space="0" w:color="000000"/>
            <w:left w:val="single" w:sz="4" w:space="0" w:color="auto"/>
            <w:bottom w:val="single" w:sz="4" w:space="0" w:color="000000"/>
            <w:right w:val="nil"/>
          </w:tcBorders>
          <w:hideMark/>
        </w:tcPr>
        <w:p w14:paraId="44033302" w14:textId="77777777" w:rsidR="00896CD3" w:rsidRPr="006830D9" w:rsidRDefault="00896CD3" w:rsidP="006830D9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ระดับชั้น :</w:t>
          </w:r>
        </w:p>
      </w:tc>
      <w:tc>
        <w:tcPr>
          <w:tcW w:w="2609" w:type="dxa"/>
          <w:gridSpan w:val="3"/>
          <w:tcBorders>
            <w:top w:val="single" w:sz="4" w:space="0" w:color="000000"/>
            <w:left w:val="nil"/>
            <w:bottom w:val="single" w:sz="4" w:space="0" w:color="000000"/>
            <w:right w:val="single" w:sz="4" w:space="0" w:color="000000"/>
          </w:tcBorders>
          <w:hideMark/>
        </w:tcPr>
        <w:p w14:paraId="49C8B821" w14:textId="77777777" w:rsidR="00896CD3" w:rsidRPr="006830D9" w:rsidRDefault="00896CD3" w:rsidP="006830D9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6830D9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ข้อมูลใช้ภายใน</w:t>
          </w:r>
        </w:p>
      </w:tc>
    </w:tr>
    <w:bookmarkEnd w:id="127"/>
  </w:tbl>
  <w:p w14:paraId="7D80334D" w14:textId="77777777" w:rsidR="00896CD3" w:rsidRPr="00D31A38" w:rsidRDefault="00896CD3" w:rsidP="00D31A38">
    <w:pPr>
      <w:pStyle w:val="Closing"/>
      <w:spacing w:before="0" w:after="0"/>
      <w:ind w:left="0"/>
      <w:rPr>
        <w:rFonts w:ascii="Cordia New" w:hAnsi="Cordia New"/>
        <w:sz w:val="22"/>
        <w:szCs w:val="22"/>
        <w:lang w:val="en-US"/>
      </w:rPr>
    </w:pPr>
  </w:p>
  <w:tbl>
    <w:tblPr>
      <w:tblStyle w:val="TableGrid"/>
      <w:tblW w:w="10094" w:type="dxa"/>
      <w:tblInd w:w="-147" w:type="dxa"/>
      <w:tblLook w:val="04A0" w:firstRow="1" w:lastRow="0" w:firstColumn="1" w:lastColumn="0" w:noHBand="0" w:noVBand="1"/>
    </w:tblPr>
    <w:tblGrid>
      <w:gridCol w:w="1403"/>
      <w:gridCol w:w="3559"/>
      <w:gridCol w:w="1428"/>
      <w:gridCol w:w="3704"/>
    </w:tblGrid>
    <w:tr w:rsidR="00896CD3" w:rsidRPr="00D31A38" w14:paraId="3164B7A9" w14:textId="77777777" w:rsidTr="00625AEF">
      <w:trPr>
        <w:trHeight w:val="382"/>
      </w:trPr>
      <w:tc>
        <w:tcPr>
          <w:tcW w:w="1403" w:type="dxa"/>
          <w:shd w:val="pct25" w:color="auto" w:fill="auto"/>
        </w:tcPr>
        <w:p w14:paraId="3A3D1406" w14:textId="77777777" w:rsidR="00896CD3" w:rsidRPr="00D31A38" w:rsidRDefault="00896CD3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  <w:lang w:val="en-US"/>
            </w:rPr>
          </w:pPr>
          <w:r>
            <w:rPr>
              <w:rFonts w:ascii="Cordia New" w:hAnsi="Cordia New"/>
              <w:b/>
              <w:bCs/>
              <w:snapToGrid w:val="0"/>
              <w:sz w:val="24"/>
              <w:szCs w:val="24"/>
            </w:rPr>
            <w:t>Prepared by</w:t>
          </w:r>
          <w:r>
            <w:rPr>
              <w:rFonts w:ascii="Cordia New" w:hAnsi="Cordia New"/>
              <w:b/>
              <w:bCs/>
              <w:snapToGrid w:val="0"/>
              <w:sz w:val="24"/>
              <w:szCs w:val="24"/>
              <w:cs/>
              <w:lang w:bidi="th-TH"/>
            </w:rPr>
            <w:t>:</w:t>
          </w:r>
        </w:p>
      </w:tc>
      <w:tc>
        <w:tcPr>
          <w:tcW w:w="3559" w:type="dxa"/>
        </w:tcPr>
        <w:p w14:paraId="5435F82E" w14:textId="440233C0" w:rsidR="00896CD3" w:rsidRPr="003635CC" w:rsidRDefault="00896CD3" w:rsidP="00D31A38">
          <w:pPr>
            <w:pStyle w:val="Closing"/>
            <w:spacing w:before="0" w:after="0"/>
            <w:ind w:left="0"/>
            <w:rPr>
              <w:rFonts w:ascii="Cordia New" w:hAnsi="Cordia New"/>
              <w:sz w:val="28"/>
              <w:szCs w:val="28"/>
              <w:lang w:val="en-US" w:bidi="th-TH"/>
            </w:rPr>
          </w:pPr>
          <w:r>
            <w:rPr>
              <w:rFonts w:asciiTheme="minorBidi" w:hAnsiTheme="minorBidi" w:cstheme="minorBidi"/>
              <w:sz w:val="28"/>
              <w:szCs w:val="28"/>
            </w:rPr>
            <w:t>Adisak Manokarn</w:t>
          </w:r>
        </w:p>
      </w:tc>
      <w:tc>
        <w:tcPr>
          <w:tcW w:w="1428" w:type="dxa"/>
          <w:shd w:val="pct15" w:color="auto" w:fill="auto"/>
        </w:tcPr>
        <w:p w14:paraId="357ED9EC" w14:textId="77777777" w:rsidR="00896CD3" w:rsidRPr="00D31A38" w:rsidRDefault="00896CD3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  <w:lang w:val="en-US"/>
            </w:rPr>
          </w:pPr>
          <w:r>
            <w:rPr>
              <w:rFonts w:ascii="Cordia New" w:hAnsi="Cordia New"/>
              <w:b/>
              <w:bCs/>
              <w:snapToGrid w:val="0"/>
              <w:sz w:val="24"/>
              <w:szCs w:val="24"/>
            </w:rPr>
            <w:t>Approved by</w:t>
          </w:r>
          <w:r>
            <w:rPr>
              <w:rFonts w:ascii="Cordia New" w:hAnsi="Cordia New"/>
              <w:b/>
              <w:bCs/>
              <w:snapToGrid w:val="0"/>
              <w:sz w:val="24"/>
              <w:szCs w:val="24"/>
              <w:cs/>
              <w:lang w:bidi="th-TH"/>
            </w:rPr>
            <w:t>:</w:t>
          </w:r>
        </w:p>
      </w:tc>
      <w:tc>
        <w:tcPr>
          <w:tcW w:w="3704" w:type="dxa"/>
        </w:tcPr>
        <w:p w14:paraId="5E7B0B13" w14:textId="6A1A9803" w:rsidR="00896CD3" w:rsidRPr="0065034E" w:rsidRDefault="00896CD3" w:rsidP="004945A1">
          <w:pPr>
            <w:pStyle w:val="Closing"/>
            <w:spacing w:before="0" w:after="0"/>
            <w:ind w:left="0"/>
            <w:rPr>
              <w:rFonts w:asciiTheme="minorBidi" w:hAnsiTheme="minorBidi" w:cstheme="minorBidi"/>
              <w:sz w:val="24"/>
              <w:szCs w:val="24"/>
              <w:lang w:val="en-US"/>
            </w:rPr>
          </w:pPr>
          <w:r>
            <w:rPr>
              <w:rFonts w:asciiTheme="minorBidi" w:hAnsiTheme="minorBidi" w:cstheme="minorBidi"/>
              <w:sz w:val="28"/>
              <w:szCs w:val="28"/>
            </w:rPr>
            <w:t>Teera Payothornsiri</w:t>
          </w:r>
        </w:p>
      </w:tc>
    </w:tr>
    <w:tr w:rsidR="00896CD3" w:rsidRPr="00D31A38" w14:paraId="6ECEAF82" w14:textId="77777777" w:rsidTr="00625AEF">
      <w:trPr>
        <w:trHeight w:val="382"/>
      </w:trPr>
      <w:tc>
        <w:tcPr>
          <w:tcW w:w="1403" w:type="dxa"/>
          <w:shd w:val="pct25" w:color="auto" w:fill="auto"/>
        </w:tcPr>
        <w:p w14:paraId="7FE6AD7A" w14:textId="77777777" w:rsidR="00896CD3" w:rsidRPr="00D31A38" w:rsidRDefault="00896CD3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  <w:lang w:val="en-US"/>
            </w:rPr>
          </w:pPr>
          <w:r>
            <w:rPr>
              <w:rFonts w:ascii="Cordia New" w:hAnsi="Cordia New"/>
              <w:b/>
              <w:bCs/>
              <w:snapToGrid w:val="0"/>
              <w:sz w:val="24"/>
              <w:szCs w:val="24"/>
            </w:rPr>
            <w:t>Date</w:t>
          </w:r>
          <w:r>
            <w:rPr>
              <w:rFonts w:ascii="Cordia New" w:hAnsi="Cordia New"/>
              <w:b/>
              <w:bCs/>
              <w:snapToGrid w:val="0"/>
              <w:sz w:val="24"/>
              <w:szCs w:val="24"/>
              <w:cs/>
              <w:lang w:bidi="th-TH"/>
            </w:rPr>
            <w:t>:</w:t>
          </w:r>
        </w:p>
      </w:tc>
      <w:tc>
        <w:tcPr>
          <w:tcW w:w="3559" w:type="dxa"/>
        </w:tcPr>
        <w:p w14:paraId="4F9A0E6A" w14:textId="4C115F37" w:rsidR="00896CD3" w:rsidRPr="00D31A38" w:rsidRDefault="00896CD3" w:rsidP="00633663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  <w:lang w:val="en-US" w:bidi="th-TH"/>
            </w:rPr>
          </w:pPr>
          <w:r>
            <w:rPr>
              <w:rFonts w:ascii="Cordia New" w:hAnsi="Cordia New"/>
              <w:sz w:val="24"/>
              <w:szCs w:val="24"/>
              <w:lang w:val="en-US" w:bidi="th-TH"/>
            </w:rPr>
            <w:t>16</w:t>
          </w:r>
          <w:r>
            <w:rPr>
              <w:rFonts w:ascii="Cordia New" w:hAnsi="Cordia New"/>
              <w:sz w:val="24"/>
              <w:szCs w:val="24"/>
              <w:cs/>
              <w:lang w:val="en-US" w:bidi="th-TH"/>
            </w:rPr>
            <w:t>-</w:t>
          </w:r>
          <w:r>
            <w:rPr>
              <w:rFonts w:ascii="Cordia New" w:hAnsi="Cordia New"/>
              <w:sz w:val="24"/>
              <w:szCs w:val="24"/>
              <w:lang w:val="en-US" w:bidi="th-TH"/>
            </w:rPr>
            <w:t>Dec</w:t>
          </w:r>
          <w:r>
            <w:rPr>
              <w:rFonts w:ascii="Cordia New" w:hAnsi="Cordia New"/>
              <w:sz w:val="24"/>
              <w:szCs w:val="24"/>
              <w:cs/>
              <w:lang w:val="en-US" w:bidi="th-TH"/>
            </w:rPr>
            <w:t>-</w:t>
          </w:r>
          <w:r>
            <w:rPr>
              <w:rFonts w:ascii="Cordia New" w:hAnsi="Cordia New"/>
              <w:sz w:val="24"/>
              <w:szCs w:val="24"/>
              <w:lang w:val="en-US" w:bidi="th-TH"/>
            </w:rPr>
            <w:t>2019</w:t>
          </w:r>
        </w:p>
      </w:tc>
      <w:tc>
        <w:tcPr>
          <w:tcW w:w="1428" w:type="dxa"/>
          <w:shd w:val="pct15" w:color="auto" w:fill="auto"/>
        </w:tcPr>
        <w:p w14:paraId="6427E454" w14:textId="77777777" w:rsidR="00896CD3" w:rsidRPr="00D31A38" w:rsidRDefault="00896CD3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  <w:lang w:val="en-US"/>
            </w:rPr>
          </w:pPr>
          <w:r>
            <w:rPr>
              <w:rFonts w:ascii="Cordia New" w:hAnsi="Cordia New"/>
              <w:b/>
              <w:bCs/>
              <w:snapToGrid w:val="0"/>
              <w:sz w:val="24"/>
              <w:szCs w:val="24"/>
            </w:rPr>
            <w:t>Date</w:t>
          </w:r>
          <w:r>
            <w:rPr>
              <w:rFonts w:ascii="Cordia New" w:hAnsi="Cordia New"/>
              <w:b/>
              <w:bCs/>
              <w:snapToGrid w:val="0"/>
              <w:sz w:val="24"/>
              <w:szCs w:val="24"/>
              <w:cs/>
              <w:lang w:bidi="th-TH"/>
            </w:rPr>
            <w:t>:</w:t>
          </w:r>
        </w:p>
      </w:tc>
      <w:tc>
        <w:tcPr>
          <w:tcW w:w="3704" w:type="dxa"/>
        </w:tcPr>
        <w:p w14:paraId="696F52F7" w14:textId="00D7E960" w:rsidR="00896CD3" w:rsidRPr="00D31A38" w:rsidRDefault="00896CD3" w:rsidP="004945A1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  <w:lang w:val="en-US"/>
            </w:rPr>
          </w:pPr>
          <w:r>
            <w:rPr>
              <w:rFonts w:ascii="Cordia New" w:hAnsi="Cordia New"/>
              <w:sz w:val="24"/>
              <w:szCs w:val="24"/>
              <w:lang w:val="en-US"/>
            </w:rPr>
            <w:t>08-Jan-2020</w:t>
          </w:r>
        </w:p>
      </w:tc>
    </w:tr>
  </w:tbl>
  <w:p w14:paraId="0A301002" w14:textId="77777777" w:rsidR="00896CD3" w:rsidRPr="00D31A38" w:rsidRDefault="00896CD3" w:rsidP="00D31A38">
    <w:pPr>
      <w:pStyle w:val="Closing"/>
      <w:spacing w:before="0" w:after="0"/>
      <w:ind w:left="0"/>
      <w:rPr>
        <w:rFonts w:ascii="Cordia New" w:hAnsi="Cordia New"/>
        <w:sz w:val="22"/>
        <w:szCs w:val="22"/>
        <w:lang w:val="en-US"/>
      </w:rPr>
    </w:pPr>
  </w:p>
  <w:p w14:paraId="6A98966D" w14:textId="77777777" w:rsidR="00896CD3" w:rsidRDefault="00896CD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3029D"/>
    <w:multiLevelType w:val="hybridMultilevel"/>
    <w:tmpl w:val="C27C9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B018D"/>
    <w:multiLevelType w:val="hybridMultilevel"/>
    <w:tmpl w:val="3506A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E774D"/>
    <w:multiLevelType w:val="multilevel"/>
    <w:tmpl w:val="5C606AC0"/>
    <w:styleLink w:val="Style4"/>
    <w:lvl w:ilvl="0">
      <w:start w:val="1"/>
      <w:numFmt w:val="upperLetter"/>
      <w:lvlText w:val="Appendix %1:"/>
      <w:lvlJc w:val="left"/>
      <w:pPr>
        <w:tabs>
          <w:tab w:val="num" w:pos="1440"/>
        </w:tabs>
        <w:ind w:left="0" w:firstLine="0"/>
      </w:pPr>
      <w:rPr>
        <w:rFonts w:hint="default"/>
        <w:sz w:val="22"/>
      </w:r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hint="default"/>
      </w:rPr>
    </w:lvl>
  </w:abstractNum>
  <w:abstractNum w:abstractNumId="3" w15:restartNumberingAfterBreak="0">
    <w:nsid w:val="11011514"/>
    <w:multiLevelType w:val="singleLevel"/>
    <w:tmpl w:val="A386E70C"/>
    <w:lvl w:ilvl="0">
      <w:numFmt w:val="bullet"/>
      <w:pStyle w:val="Bullet"/>
      <w:lvlText w:val=""/>
      <w:lvlJc w:val="left"/>
      <w:pPr>
        <w:tabs>
          <w:tab w:val="num" w:pos="360"/>
        </w:tabs>
        <w:ind w:left="0" w:firstLine="0"/>
      </w:pPr>
      <w:rPr>
        <w:rFonts w:ascii="Symbol" w:hAnsi="Symbol" w:hint="default"/>
      </w:rPr>
    </w:lvl>
  </w:abstractNum>
  <w:abstractNum w:abstractNumId="4" w15:restartNumberingAfterBreak="0">
    <w:nsid w:val="13055859"/>
    <w:multiLevelType w:val="hybridMultilevel"/>
    <w:tmpl w:val="41CECF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64F684D"/>
    <w:multiLevelType w:val="hybridMultilevel"/>
    <w:tmpl w:val="E43C8568"/>
    <w:lvl w:ilvl="0" w:tplc="993CFBEA">
      <w:start w:val="5"/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F572B3"/>
    <w:multiLevelType w:val="multilevel"/>
    <w:tmpl w:val="A7FE4A2C"/>
    <w:lvl w:ilvl="0">
      <w:start w:val="1"/>
      <w:numFmt w:val="decimal"/>
      <w:pStyle w:val="Outlinenumbered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pStyle w:val="Outlinenumbered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7" w15:restartNumberingAfterBreak="0">
    <w:nsid w:val="389D30B4"/>
    <w:multiLevelType w:val="hybridMultilevel"/>
    <w:tmpl w:val="4F90B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FA2FA6"/>
    <w:multiLevelType w:val="multilevel"/>
    <w:tmpl w:val="6F685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60"/>
        </w:tabs>
        <w:ind w:left="1060" w:hanging="360"/>
      </w:pPr>
      <w:rPr>
        <w:rFonts w:hint="default"/>
        <w:lang w:bidi="th-TH"/>
      </w:rPr>
    </w:lvl>
    <w:lvl w:ilvl="2">
      <w:start w:val="1"/>
      <w:numFmt w:val="decimal"/>
      <w:pStyle w:val="RVPH4"/>
      <w:isLgl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pStyle w:val="RVPH4"/>
      <w:isLgl/>
      <w:lvlText w:val="%1.%2.%3.%4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520"/>
        </w:tabs>
        <w:ind w:left="2520" w:hanging="720"/>
      </w:pPr>
      <w:rPr>
        <w:rFonts w:hint="default"/>
        <w:b w:val="0"/>
        <w:bCs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3240"/>
        </w:tabs>
        <w:ind w:left="3240" w:hanging="1080"/>
      </w:pPr>
      <w:rPr>
        <w:rFonts w:hint="default"/>
        <w:b w:val="0"/>
        <w:bCs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3600"/>
        </w:tabs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320"/>
        </w:tabs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680"/>
        </w:tabs>
        <w:ind w:left="4680" w:hanging="1440"/>
      </w:pPr>
      <w:rPr>
        <w:rFonts w:hint="default"/>
      </w:rPr>
    </w:lvl>
  </w:abstractNum>
  <w:abstractNum w:abstractNumId="9" w15:restartNumberingAfterBreak="0">
    <w:nsid w:val="3F8D444E"/>
    <w:multiLevelType w:val="multilevel"/>
    <w:tmpl w:val="2596376E"/>
    <w:lvl w:ilvl="0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930" w:hanging="504"/>
      </w:pPr>
      <w:rPr>
        <w:rFonts w:ascii="Cordia New" w:hAnsi="Cordia New" w:cs="Cordia New" w:hint="default"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818" w:hanging="648"/>
      </w:pPr>
      <w:rPr>
        <w:rFonts w:ascii="Cordia New" w:hAnsi="Cordia New" w:cs="Cordia New" w:hint="default"/>
        <w:sz w:val="28"/>
        <w:szCs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AA2741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/>
        <w:bCs/>
        <w:color w:val="1D1B11" w:themeColor="background2" w:themeShade="1A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B1E0BBE"/>
    <w:multiLevelType w:val="hybridMultilevel"/>
    <w:tmpl w:val="4EEE8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932841"/>
    <w:multiLevelType w:val="hybridMultilevel"/>
    <w:tmpl w:val="0626572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83C11C0"/>
    <w:multiLevelType w:val="hybridMultilevel"/>
    <w:tmpl w:val="4094F41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AF51927"/>
    <w:multiLevelType w:val="hybridMultilevel"/>
    <w:tmpl w:val="521EDF3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0F7AFE"/>
    <w:multiLevelType w:val="multilevel"/>
    <w:tmpl w:val="0409001D"/>
    <w:styleLink w:val="APPENDIX"/>
    <w:lvl w:ilvl="0">
      <w:start w:val="1"/>
      <w:numFmt w:val="upperLetter"/>
      <w:lvlText w:val="%1)"/>
      <w:lvlJc w:val="left"/>
      <w:pPr>
        <w:tabs>
          <w:tab w:val="num" w:pos="360"/>
        </w:tabs>
        <w:ind w:left="360" w:hanging="360"/>
      </w:pPr>
      <w:rPr>
        <w:rFonts w:ascii="Tahoma" w:hAnsi="Tahoma"/>
        <w:sz w:val="22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7A960F52"/>
    <w:multiLevelType w:val="hybridMultilevel"/>
    <w:tmpl w:val="C354F8D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"/>
  </w:num>
  <w:num w:numId="3">
    <w:abstractNumId w:val="10"/>
  </w:num>
  <w:num w:numId="4">
    <w:abstractNumId w:val="9"/>
  </w:num>
  <w:num w:numId="5">
    <w:abstractNumId w:val="6"/>
  </w:num>
  <w:num w:numId="6">
    <w:abstractNumId w:val="3"/>
  </w:num>
  <w:num w:numId="7">
    <w:abstractNumId w:val="8"/>
  </w:num>
  <w:num w:numId="8">
    <w:abstractNumId w:val="4"/>
  </w:num>
  <w:num w:numId="9">
    <w:abstractNumId w:val="11"/>
  </w:num>
  <w:num w:numId="10">
    <w:abstractNumId w:val="7"/>
  </w:num>
  <w:num w:numId="11">
    <w:abstractNumId w:val="1"/>
  </w:num>
  <w:num w:numId="12">
    <w:abstractNumId w:val="0"/>
  </w:num>
  <w:num w:numId="13">
    <w:abstractNumId w:val="16"/>
  </w:num>
  <w:num w:numId="14">
    <w:abstractNumId w:val="14"/>
  </w:num>
  <w:num w:numId="15">
    <w:abstractNumId w:val="12"/>
  </w:num>
  <w:num w:numId="16">
    <w:abstractNumId w:val="13"/>
  </w:num>
  <w:num w:numId="17">
    <w:abstractNumId w:val="5"/>
  </w:num>
  <w:numIdMacAtCleanup w:val="1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ay">
    <w15:presenceInfo w15:providerId="None" w15:userId="Jay"/>
  </w15:person>
  <w15:person w15:author="Teera Payothornsiri">
    <w15:presenceInfo w15:providerId="AD" w15:userId="S-1-5-21-59413040-1810682735-394560350-29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D91"/>
    <w:rsid w:val="00001958"/>
    <w:rsid w:val="0000357A"/>
    <w:rsid w:val="00003E74"/>
    <w:rsid w:val="00003EAC"/>
    <w:rsid w:val="000040DA"/>
    <w:rsid w:val="000048E2"/>
    <w:rsid w:val="00004AE3"/>
    <w:rsid w:val="00005544"/>
    <w:rsid w:val="000056AD"/>
    <w:rsid w:val="00007983"/>
    <w:rsid w:val="00007DDC"/>
    <w:rsid w:val="00010668"/>
    <w:rsid w:val="00010F86"/>
    <w:rsid w:val="00012F70"/>
    <w:rsid w:val="000132FA"/>
    <w:rsid w:val="00015AB0"/>
    <w:rsid w:val="00015F02"/>
    <w:rsid w:val="00016DB9"/>
    <w:rsid w:val="0001709E"/>
    <w:rsid w:val="00020693"/>
    <w:rsid w:val="00020A77"/>
    <w:rsid w:val="0002168D"/>
    <w:rsid w:val="00021BAF"/>
    <w:rsid w:val="00021C73"/>
    <w:rsid w:val="00022DAD"/>
    <w:rsid w:val="00025832"/>
    <w:rsid w:val="00025D5C"/>
    <w:rsid w:val="00025EAA"/>
    <w:rsid w:val="00030385"/>
    <w:rsid w:val="00032CD9"/>
    <w:rsid w:val="000335ED"/>
    <w:rsid w:val="00033787"/>
    <w:rsid w:val="00033A99"/>
    <w:rsid w:val="00034E1F"/>
    <w:rsid w:val="00036ADB"/>
    <w:rsid w:val="00036C77"/>
    <w:rsid w:val="00036C97"/>
    <w:rsid w:val="000408DE"/>
    <w:rsid w:val="00041EDF"/>
    <w:rsid w:val="00041F3F"/>
    <w:rsid w:val="000420A3"/>
    <w:rsid w:val="00042245"/>
    <w:rsid w:val="000450CA"/>
    <w:rsid w:val="000455E9"/>
    <w:rsid w:val="00046691"/>
    <w:rsid w:val="00047066"/>
    <w:rsid w:val="000478CF"/>
    <w:rsid w:val="00047BC0"/>
    <w:rsid w:val="000503FA"/>
    <w:rsid w:val="000507C9"/>
    <w:rsid w:val="0005150E"/>
    <w:rsid w:val="00051ACC"/>
    <w:rsid w:val="00051EF8"/>
    <w:rsid w:val="000521BF"/>
    <w:rsid w:val="000524AB"/>
    <w:rsid w:val="00052641"/>
    <w:rsid w:val="00053C5D"/>
    <w:rsid w:val="00054ED4"/>
    <w:rsid w:val="00055E60"/>
    <w:rsid w:val="00056324"/>
    <w:rsid w:val="00056362"/>
    <w:rsid w:val="00056DF5"/>
    <w:rsid w:val="00056FA0"/>
    <w:rsid w:val="00057A22"/>
    <w:rsid w:val="00057FEA"/>
    <w:rsid w:val="000610A6"/>
    <w:rsid w:val="00061295"/>
    <w:rsid w:val="00061D71"/>
    <w:rsid w:val="00061E18"/>
    <w:rsid w:val="00062124"/>
    <w:rsid w:val="00062386"/>
    <w:rsid w:val="00063DFF"/>
    <w:rsid w:val="000643CD"/>
    <w:rsid w:val="00065025"/>
    <w:rsid w:val="00065542"/>
    <w:rsid w:val="00065554"/>
    <w:rsid w:val="00065C19"/>
    <w:rsid w:val="00067C9C"/>
    <w:rsid w:val="00067FA5"/>
    <w:rsid w:val="00071B1D"/>
    <w:rsid w:val="0007245E"/>
    <w:rsid w:val="00073371"/>
    <w:rsid w:val="0007338A"/>
    <w:rsid w:val="00077201"/>
    <w:rsid w:val="00080BED"/>
    <w:rsid w:val="0008110A"/>
    <w:rsid w:val="0008198A"/>
    <w:rsid w:val="00083F63"/>
    <w:rsid w:val="00084BC3"/>
    <w:rsid w:val="00084D84"/>
    <w:rsid w:val="0008592C"/>
    <w:rsid w:val="0008599D"/>
    <w:rsid w:val="00087B25"/>
    <w:rsid w:val="0009094C"/>
    <w:rsid w:val="00090C08"/>
    <w:rsid w:val="00090CC0"/>
    <w:rsid w:val="00090DA8"/>
    <w:rsid w:val="00090EA6"/>
    <w:rsid w:val="0009204B"/>
    <w:rsid w:val="00094595"/>
    <w:rsid w:val="00094638"/>
    <w:rsid w:val="00094DF6"/>
    <w:rsid w:val="000966F7"/>
    <w:rsid w:val="00097E46"/>
    <w:rsid w:val="000A1138"/>
    <w:rsid w:val="000A2639"/>
    <w:rsid w:val="000A323D"/>
    <w:rsid w:val="000A3F4B"/>
    <w:rsid w:val="000A4E11"/>
    <w:rsid w:val="000A5774"/>
    <w:rsid w:val="000A62EF"/>
    <w:rsid w:val="000A66F6"/>
    <w:rsid w:val="000A6AB5"/>
    <w:rsid w:val="000A734D"/>
    <w:rsid w:val="000A7B79"/>
    <w:rsid w:val="000B02C2"/>
    <w:rsid w:val="000B030F"/>
    <w:rsid w:val="000B063F"/>
    <w:rsid w:val="000B0F7B"/>
    <w:rsid w:val="000B204B"/>
    <w:rsid w:val="000B2112"/>
    <w:rsid w:val="000B3355"/>
    <w:rsid w:val="000B3AB6"/>
    <w:rsid w:val="000B4F7E"/>
    <w:rsid w:val="000B502F"/>
    <w:rsid w:val="000B5B32"/>
    <w:rsid w:val="000B66EB"/>
    <w:rsid w:val="000B67B2"/>
    <w:rsid w:val="000B6882"/>
    <w:rsid w:val="000C0EA8"/>
    <w:rsid w:val="000C108A"/>
    <w:rsid w:val="000C11B7"/>
    <w:rsid w:val="000C193E"/>
    <w:rsid w:val="000C2522"/>
    <w:rsid w:val="000C25EC"/>
    <w:rsid w:val="000C3582"/>
    <w:rsid w:val="000C3939"/>
    <w:rsid w:val="000C3A72"/>
    <w:rsid w:val="000C3C31"/>
    <w:rsid w:val="000C55A8"/>
    <w:rsid w:val="000C646D"/>
    <w:rsid w:val="000C7149"/>
    <w:rsid w:val="000C7995"/>
    <w:rsid w:val="000D0389"/>
    <w:rsid w:val="000D0527"/>
    <w:rsid w:val="000D0543"/>
    <w:rsid w:val="000D0B4F"/>
    <w:rsid w:val="000D1C37"/>
    <w:rsid w:val="000D1EA6"/>
    <w:rsid w:val="000D3CB3"/>
    <w:rsid w:val="000D4210"/>
    <w:rsid w:val="000D5708"/>
    <w:rsid w:val="000D5831"/>
    <w:rsid w:val="000D5E1D"/>
    <w:rsid w:val="000D6F4B"/>
    <w:rsid w:val="000D7385"/>
    <w:rsid w:val="000D7754"/>
    <w:rsid w:val="000D795E"/>
    <w:rsid w:val="000D79E9"/>
    <w:rsid w:val="000D7F28"/>
    <w:rsid w:val="000E11EA"/>
    <w:rsid w:val="000E1828"/>
    <w:rsid w:val="000E2AB6"/>
    <w:rsid w:val="000E2BE8"/>
    <w:rsid w:val="000E338B"/>
    <w:rsid w:val="000E3E66"/>
    <w:rsid w:val="000E42CA"/>
    <w:rsid w:val="000E4431"/>
    <w:rsid w:val="000E45BB"/>
    <w:rsid w:val="000E4856"/>
    <w:rsid w:val="000E519B"/>
    <w:rsid w:val="000E59BF"/>
    <w:rsid w:val="000E6981"/>
    <w:rsid w:val="000E6A19"/>
    <w:rsid w:val="000F01A8"/>
    <w:rsid w:val="000F106E"/>
    <w:rsid w:val="000F2B04"/>
    <w:rsid w:val="000F2E88"/>
    <w:rsid w:val="000F3B08"/>
    <w:rsid w:val="000F3E9E"/>
    <w:rsid w:val="000F45DF"/>
    <w:rsid w:val="000F4F54"/>
    <w:rsid w:val="000F506A"/>
    <w:rsid w:val="000F51C7"/>
    <w:rsid w:val="000F5A21"/>
    <w:rsid w:val="000F5F0B"/>
    <w:rsid w:val="000F5FD0"/>
    <w:rsid w:val="000F7450"/>
    <w:rsid w:val="000F780B"/>
    <w:rsid w:val="000F7D00"/>
    <w:rsid w:val="00100AA3"/>
    <w:rsid w:val="00101B17"/>
    <w:rsid w:val="00102642"/>
    <w:rsid w:val="001050AA"/>
    <w:rsid w:val="00105B2A"/>
    <w:rsid w:val="00105D15"/>
    <w:rsid w:val="001061D7"/>
    <w:rsid w:val="00106E83"/>
    <w:rsid w:val="0010730C"/>
    <w:rsid w:val="001074A2"/>
    <w:rsid w:val="0010751F"/>
    <w:rsid w:val="00111AB7"/>
    <w:rsid w:val="00114B5E"/>
    <w:rsid w:val="00116835"/>
    <w:rsid w:val="00116B2F"/>
    <w:rsid w:val="001170FA"/>
    <w:rsid w:val="00117891"/>
    <w:rsid w:val="00120F4F"/>
    <w:rsid w:val="001215D6"/>
    <w:rsid w:val="0012194F"/>
    <w:rsid w:val="00121D8B"/>
    <w:rsid w:val="001230BD"/>
    <w:rsid w:val="00123AB0"/>
    <w:rsid w:val="0012576E"/>
    <w:rsid w:val="0012663F"/>
    <w:rsid w:val="001269CB"/>
    <w:rsid w:val="00127396"/>
    <w:rsid w:val="001304D1"/>
    <w:rsid w:val="001306F5"/>
    <w:rsid w:val="0013071B"/>
    <w:rsid w:val="00131E0B"/>
    <w:rsid w:val="00132B34"/>
    <w:rsid w:val="001339E1"/>
    <w:rsid w:val="0013574F"/>
    <w:rsid w:val="001361FD"/>
    <w:rsid w:val="00137ADA"/>
    <w:rsid w:val="00137C05"/>
    <w:rsid w:val="00137C06"/>
    <w:rsid w:val="001402EA"/>
    <w:rsid w:val="0014039F"/>
    <w:rsid w:val="001412CD"/>
    <w:rsid w:val="00141909"/>
    <w:rsid w:val="00143550"/>
    <w:rsid w:val="00144ADF"/>
    <w:rsid w:val="001459D5"/>
    <w:rsid w:val="00146B22"/>
    <w:rsid w:val="0014774B"/>
    <w:rsid w:val="0015234C"/>
    <w:rsid w:val="00153C66"/>
    <w:rsid w:val="00154A65"/>
    <w:rsid w:val="001618CD"/>
    <w:rsid w:val="00163205"/>
    <w:rsid w:val="00163CFA"/>
    <w:rsid w:val="001643F6"/>
    <w:rsid w:val="00164ADF"/>
    <w:rsid w:val="00165330"/>
    <w:rsid w:val="00166634"/>
    <w:rsid w:val="0016754F"/>
    <w:rsid w:val="00167A3D"/>
    <w:rsid w:val="00172921"/>
    <w:rsid w:val="00172C5D"/>
    <w:rsid w:val="00172F8B"/>
    <w:rsid w:val="0017321C"/>
    <w:rsid w:val="00173DC8"/>
    <w:rsid w:val="0017469D"/>
    <w:rsid w:val="00175239"/>
    <w:rsid w:val="00176561"/>
    <w:rsid w:val="00180318"/>
    <w:rsid w:val="00180B92"/>
    <w:rsid w:val="00181844"/>
    <w:rsid w:val="00181A2F"/>
    <w:rsid w:val="00181FB4"/>
    <w:rsid w:val="001832F3"/>
    <w:rsid w:val="00183AC5"/>
    <w:rsid w:val="001844CE"/>
    <w:rsid w:val="00184BEF"/>
    <w:rsid w:val="001858E3"/>
    <w:rsid w:val="00186309"/>
    <w:rsid w:val="00187762"/>
    <w:rsid w:val="00187E29"/>
    <w:rsid w:val="00190D7A"/>
    <w:rsid w:val="00194A91"/>
    <w:rsid w:val="001956DB"/>
    <w:rsid w:val="00195A4C"/>
    <w:rsid w:val="00195E3C"/>
    <w:rsid w:val="001968FB"/>
    <w:rsid w:val="0019759C"/>
    <w:rsid w:val="00197863"/>
    <w:rsid w:val="001979AD"/>
    <w:rsid w:val="001A0D86"/>
    <w:rsid w:val="001A134D"/>
    <w:rsid w:val="001A1631"/>
    <w:rsid w:val="001A23FA"/>
    <w:rsid w:val="001A2753"/>
    <w:rsid w:val="001A42A0"/>
    <w:rsid w:val="001A45E8"/>
    <w:rsid w:val="001A4BA4"/>
    <w:rsid w:val="001A5099"/>
    <w:rsid w:val="001A63AA"/>
    <w:rsid w:val="001A72C4"/>
    <w:rsid w:val="001A781B"/>
    <w:rsid w:val="001B0345"/>
    <w:rsid w:val="001B176C"/>
    <w:rsid w:val="001B517E"/>
    <w:rsid w:val="001B5364"/>
    <w:rsid w:val="001B5FF6"/>
    <w:rsid w:val="001C043C"/>
    <w:rsid w:val="001C04B4"/>
    <w:rsid w:val="001C153C"/>
    <w:rsid w:val="001C18EB"/>
    <w:rsid w:val="001C26DC"/>
    <w:rsid w:val="001C3661"/>
    <w:rsid w:val="001C4062"/>
    <w:rsid w:val="001C4162"/>
    <w:rsid w:val="001C48FB"/>
    <w:rsid w:val="001C6B02"/>
    <w:rsid w:val="001C7C21"/>
    <w:rsid w:val="001D1A3E"/>
    <w:rsid w:val="001D2733"/>
    <w:rsid w:val="001D276F"/>
    <w:rsid w:val="001D2B22"/>
    <w:rsid w:val="001D3791"/>
    <w:rsid w:val="001D4B46"/>
    <w:rsid w:val="001D7608"/>
    <w:rsid w:val="001E13A7"/>
    <w:rsid w:val="001E1AC5"/>
    <w:rsid w:val="001E1DD4"/>
    <w:rsid w:val="001E25F9"/>
    <w:rsid w:val="001E2930"/>
    <w:rsid w:val="001E4316"/>
    <w:rsid w:val="001E4E0D"/>
    <w:rsid w:val="001E5A59"/>
    <w:rsid w:val="001E69F1"/>
    <w:rsid w:val="001E6B22"/>
    <w:rsid w:val="001E74D0"/>
    <w:rsid w:val="001E76F9"/>
    <w:rsid w:val="001F0D1A"/>
    <w:rsid w:val="001F2442"/>
    <w:rsid w:val="001F6299"/>
    <w:rsid w:val="001F70D5"/>
    <w:rsid w:val="001F714E"/>
    <w:rsid w:val="001F7266"/>
    <w:rsid w:val="001F753B"/>
    <w:rsid w:val="00200598"/>
    <w:rsid w:val="0020130B"/>
    <w:rsid w:val="00201F1C"/>
    <w:rsid w:val="00203019"/>
    <w:rsid w:val="0020325E"/>
    <w:rsid w:val="002039F4"/>
    <w:rsid w:val="00203F7C"/>
    <w:rsid w:val="00205CAD"/>
    <w:rsid w:val="00206926"/>
    <w:rsid w:val="00206D05"/>
    <w:rsid w:val="00207E32"/>
    <w:rsid w:val="0021044E"/>
    <w:rsid w:val="002121C2"/>
    <w:rsid w:val="002122DB"/>
    <w:rsid w:val="00212AC8"/>
    <w:rsid w:val="0021347D"/>
    <w:rsid w:val="0021407D"/>
    <w:rsid w:val="002145D1"/>
    <w:rsid w:val="00214C34"/>
    <w:rsid w:val="00215851"/>
    <w:rsid w:val="002164F2"/>
    <w:rsid w:val="002169A7"/>
    <w:rsid w:val="002208F0"/>
    <w:rsid w:val="00220E9A"/>
    <w:rsid w:val="0022151B"/>
    <w:rsid w:val="00222124"/>
    <w:rsid w:val="00223900"/>
    <w:rsid w:val="00224B8A"/>
    <w:rsid w:val="002258EE"/>
    <w:rsid w:val="00225F88"/>
    <w:rsid w:val="002260E3"/>
    <w:rsid w:val="0022698D"/>
    <w:rsid w:val="0022791D"/>
    <w:rsid w:val="00227C6D"/>
    <w:rsid w:val="00230506"/>
    <w:rsid w:val="00230951"/>
    <w:rsid w:val="00230A31"/>
    <w:rsid w:val="00230A4A"/>
    <w:rsid w:val="00230DEC"/>
    <w:rsid w:val="00231BB0"/>
    <w:rsid w:val="002327D8"/>
    <w:rsid w:val="00232CA8"/>
    <w:rsid w:val="00232CFB"/>
    <w:rsid w:val="002330A9"/>
    <w:rsid w:val="0023329C"/>
    <w:rsid w:val="002333F8"/>
    <w:rsid w:val="0023588C"/>
    <w:rsid w:val="00235AEA"/>
    <w:rsid w:val="0023637E"/>
    <w:rsid w:val="00236C61"/>
    <w:rsid w:val="00237190"/>
    <w:rsid w:val="00240B8F"/>
    <w:rsid w:val="00240F03"/>
    <w:rsid w:val="00240F7C"/>
    <w:rsid w:val="00241F07"/>
    <w:rsid w:val="00241F98"/>
    <w:rsid w:val="002423B2"/>
    <w:rsid w:val="00242523"/>
    <w:rsid w:val="002435C6"/>
    <w:rsid w:val="002436FB"/>
    <w:rsid w:val="002442AF"/>
    <w:rsid w:val="00244EFE"/>
    <w:rsid w:val="002466D6"/>
    <w:rsid w:val="00247236"/>
    <w:rsid w:val="00250420"/>
    <w:rsid w:val="0025250F"/>
    <w:rsid w:val="0025537E"/>
    <w:rsid w:val="00257C91"/>
    <w:rsid w:val="00260F57"/>
    <w:rsid w:val="002613B4"/>
    <w:rsid w:val="002615D3"/>
    <w:rsid w:val="00261A0D"/>
    <w:rsid w:val="002629FB"/>
    <w:rsid w:val="00263EC9"/>
    <w:rsid w:val="0026481E"/>
    <w:rsid w:val="0026635E"/>
    <w:rsid w:val="00266378"/>
    <w:rsid w:val="002664FC"/>
    <w:rsid w:val="00267CF7"/>
    <w:rsid w:val="0027063F"/>
    <w:rsid w:val="00271E7C"/>
    <w:rsid w:val="002726E9"/>
    <w:rsid w:val="00272C43"/>
    <w:rsid w:val="00273466"/>
    <w:rsid w:val="002741F2"/>
    <w:rsid w:val="00274A47"/>
    <w:rsid w:val="002758B6"/>
    <w:rsid w:val="00276BEF"/>
    <w:rsid w:val="00277752"/>
    <w:rsid w:val="00277CDB"/>
    <w:rsid w:val="00280102"/>
    <w:rsid w:val="002803F3"/>
    <w:rsid w:val="0028046B"/>
    <w:rsid w:val="00281230"/>
    <w:rsid w:val="002830D9"/>
    <w:rsid w:val="002838E4"/>
    <w:rsid w:val="00283C8E"/>
    <w:rsid w:val="00284D81"/>
    <w:rsid w:val="00286332"/>
    <w:rsid w:val="00286F2C"/>
    <w:rsid w:val="00287C53"/>
    <w:rsid w:val="00287EB3"/>
    <w:rsid w:val="00290795"/>
    <w:rsid w:val="002921AC"/>
    <w:rsid w:val="00292F81"/>
    <w:rsid w:val="00293019"/>
    <w:rsid w:val="00293B7B"/>
    <w:rsid w:val="00293C79"/>
    <w:rsid w:val="00295A3D"/>
    <w:rsid w:val="002972B6"/>
    <w:rsid w:val="00297785"/>
    <w:rsid w:val="00297A24"/>
    <w:rsid w:val="002A051E"/>
    <w:rsid w:val="002A1ACE"/>
    <w:rsid w:val="002A2513"/>
    <w:rsid w:val="002A3164"/>
    <w:rsid w:val="002A3A1F"/>
    <w:rsid w:val="002A3A42"/>
    <w:rsid w:val="002A4F3A"/>
    <w:rsid w:val="002A652D"/>
    <w:rsid w:val="002A68B0"/>
    <w:rsid w:val="002A6D82"/>
    <w:rsid w:val="002B0D67"/>
    <w:rsid w:val="002B11C5"/>
    <w:rsid w:val="002B27B3"/>
    <w:rsid w:val="002B3B9F"/>
    <w:rsid w:val="002B3C5E"/>
    <w:rsid w:val="002B3C9C"/>
    <w:rsid w:val="002B3D74"/>
    <w:rsid w:val="002B40F7"/>
    <w:rsid w:val="002B4EEF"/>
    <w:rsid w:val="002B524D"/>
    <w:rsid w:val="002B66D4"/>
    <w:rsid w:val="002B7247"/>
    <w:rsid w:val="002C0503"/>
    <w:rsid w:val="002C0A8A"/>
    <w:rsid w:val="002C1581"/>
    <w:rsid w:val="002C163B"/>
    <w:rsid w:val="002C2537"/>
    <w:rsid w:val="002C270F"/>
    <w:rsid w:val="002C30AF"/>
    <w:rsid w:val="002C45C3"/>
    <w:rsid w:val="002C477B"/>
    <w:rsid w:val="002C4DA7"/>
    <w:rsid w:val="002C61A2"/>
    <w:rsid w:val="002C6D8B"/>
    <w:rsid w:val="002C76B2"/>
    <w:rsid w:val="002D0188"/>
    <w:rsid w:val="002D0440"/>
    <w:rsid w:val="002D1114"/>
    <w:rsid w:val="002D153F"/>
    <w:rsid w:val="002D298D"/>
    <w:rsid w:val="002D2CA2"/>
    <w:rsid w:val="002D6086"/>
    <w:rsid w:val="002D77E6"/>
    <w:rsid w:val="002D79A5"/>
    <w:rsid w:val="002D7CA8"/>
    <w:rsid w:val="002E00FD"/>
    <w:rsid w:val="002E02AB"/>
    <w:rsid w:val="002E1455"/>
    <w:rsid w:val="002E16D2"/>
    <w:rsid w:val="002E2119"/>
    <w:rsid w:val="002E2135"/>
    <w:rsid w:val="002E2347"/>
    <w:rsid w:val="002E45BA"/>
    <w:rsid w:val="002E569D"/>
    <w:rsid w:val="002F3C17"/>
    <w:rsid w:val="002F3F3E"/>
    <w:rsid w:val="002F5EDF"/>
    <w:rsid w:val="002F6720"/>
    <w:rsid w:val="002F6B95"/>
    <w:rsid w:val="00300F3A"/>
    <w:rsid w:val="00304B02"/>
    <w:rsid w:val="003054B3"/>
    <w:rsid w:val="00306168"/>
    <w:rsid w:val="003061D1"/>
    <w:rsid w:val="00306B3D"/>
    <w:rsid w:val="00307749"/>
    <w:rsid w:val="00307BA7"/>
    <w:rsid w:val="00310D77"/>
    <w:rsid w:val="00310F89"/>
    <w:rsid w:val="00313F5F"/>
    <w:rsid w:val="00314031"/>
    <w:rsid w:val="00314EA1"/>
    <w:rsid w:val="00315689"/>
    <w:rsid w:val="0031583A"/>
    <w:rsid w:val="00315C96"/>
    <w:rsid w:val="00316A7B"/>
    <w:rsid w:val="00316D03"/>
    <w:rsid w:val="00316FDF"/>
    <w:rsid w:val="003208E0"/>
    <w:rsid w:val="003226F7"/>
    <w:rsid w:val="00322EF1"/>
    <w:rsid w:val="00323B12"/>
    <w:rsid w:val="00324012"/>
    <w:rsid w:val="0032479A"/>
    <w:rsid w:val="003277E8"/>
    <w:rsid w:val="003278EE"/>
    <w:rsid w:val="00327E7F"/>
    <w:rsid w:val="00330E27"/>
    <w:rsid w:val="00331A53"/>
    <w:rsid w:val="00333E26"/>
    <w:rsid w:val="00334AE2"/>
    <w:rsid w:val="00334C7D"/>
    <w:rsid w:val="00335646"/>
    <w:rsid w:val="00335657"/>
    <w:rsid w:val="00337845"/>
    <w:rsid w:val="00340320"/>
    <w:rsid w:val="003403AB"/>
    <w:rsid w:val="003403CE"/>
    <w:rsid w:val="00340C18"/>
    <w:rsid w:val="00340C99"/>
    <w:rsid w:val="003415A2"/>
    <w:rsid w:val="003417CF"/>
    <w:rsid w:val="0034288E"/>
    <w:rsid w:val="00342D89"/>
    <w:rsid w:val="0034487D"/>
    <w:rsid w:val="0034522E"/>
    <w:rsid w:val="0034549F"/>
    <w:rsid w:val="00346063"/>
    <w:rsid w:val="00346BA0"/>
    <w:rsid w:val="00347310"/>
    <w:rsid w:val="00350728"/>
    <w:rsid w:val="0035243D"/>
    <w:rsid w:val="0035258E"/>
    <w:rsid w:val="003539AB"/>
    <w:rsid w:val="00353D6D"/>
    <w:rsid w:val="003542D9"/>
    <w:rsid w:val="00354A78"/>
    <w:rsid w:val="00354DEE"/>
    <w:rsid w:val="00355148"/>
    <w:rsid w:val="00355A59"/>
    <w:rsid w:val="003600E3"/>
    <w:rsid w:val="003610B9"/>
    <w:rsid w:val="00361848"/>
    <w:rsid w:val="003626C6"/>
    <w:rsid w:val="00363017"/>
    <w:rsid w:val="003635CC"/>
    <w:rsid w:val="00363E1D"/>
    <w:rsid w:val="00364549"/>
    <w:rsid w:val="00364DAE"/>
    <w:rsid w:val="0036680F"/>
    <w:rsid w:val="00366848"/>
    <w:rsid w:val="00367ED3"/>
    <w:rsid w:val="003702C7"/>
    <w:rsid w:val="00370474"/>
    <w:rsid w:val="003718ED"/>
    <w:rsid w:val="003721E0"/>
    <w:rsid w:val="003722D7"/>
    <w:rsid w:val="00372320"/>
    <w:rsid w:val="00372B0A"/>
    <w:rsid w:val="0037348D"/>
    <w:rsid w:val="00373768"/>
    <w:rsid w:val="0037489D"/>
    <w:rsid w:val="00374F2A"/>
    <w:rsid w:val="00376052"/>
    <w:rsid w:val="0037628A"/>
    <w:rsid w:val="00381479"/>
    <w:rsid w:val="00381A5D"/>
    <w:rsid w:val="00381E27"/>
    <w:rsid w:val="00381FF9"/>
    <w:rsid w:val="00383804"/>
    <w:rsid w:val="00384DA4"/>
    <w:rsid w:val="00385460"/>
    <w:rsid w:val="00385499"/>
    <w:rsid w:val="00386C88"/>
    <w:rsid w:val="00386E8F"/>
    <w:rsid w:val="00387589"/>
    <w:rsid w:val="00390C9E"/>
    <w:rsid w:val="00392013"/>
    <w:rsid w:val="00392297"/>
    <w:rsid w:val="00392696"/>
    <w:rsid w:val="00392E11"/>
    <w:rsid w:val="00394456"/>
    <w:rsid w:val="00395FE9"/>
    <w:rsid w:val="0039653A"/>
    <w:rsid w:val="0039664C"/>
    <w:rsid w:val="0039688A"/>
    <w:rsid w:val="00397C1A"/>
    <w:rsid w:val="00397E11"/>
    <w:rsid w:val="00397F45"/>
    <w:rsid w:val="003A0135"/>
    <w:rsid w:val="003A0D56"/>
    <w:rsid w:val="003A13A7"/>
    <w:rsid w:val="003A286A"/>
    <w:rsid w:val="003A3F06"/>
    <w:rsid w:val="003A4C3C"/>
    <w:rsid w:val="003A5917"/>
    <w:rsid w:val="003A616F"/>
    <w:rsid w:val="003A78A4"/>
    <w:rsid w:val="003B0D4E"/>
    <w:rsid w:val="003B0D83"/>
    <w:rsid w:val="003B0EDE"/>
    <w:rsid w:val="003B1192"/>
    <w:rsid w:val="003B1636"/>
    <w:rsid w:val="003B348D"/>
    <w:rsid w:val="003B41EC"/>
    <w:rsid w:val="003B4AF9"/>
    <w:rsid w:val="003B5897"/>
    <w:rsid w:val="003B7236"/>
    <w:rsid w:val="003B7A77"/>
    <w:rsid w:val="003C1FA2"/>
    <w:rsid w:val="003C3721"/>
    <w:rsid w:val="003C64F0"/>
    <w:rsid w:val="003C68A6"/>
    <w:rsid w:val="003D042F"/>
    <w:rsid w:val="003D04FE"/>
    <w:rsid w:val="003D0B58"/>
    <w:rsid w:val="003D0F81"/>
    <w:rsid w:val="003D13E6"/>
    <w:rsid w:val="003D179A"/>
    <w:rsid w:val="003D19B2"/>
    <w:rsid w:val="003D272A"/>
    <w:rsid w:val="003D2AAC"/>
    <w:rsid w:val="003D2D8C"/>
    <w:rsid w:val="003D3074"/>
    <w:rsid w:val="003D3A0C"/>
    <w:rsid w:val="003D3E6B"/>
    <w:rsid w:val="003D6239"/>
    <w:rsid w:val="003D6EA0"/>
    <w:rsid w:val="003E059B"/>
    <w:rsid w:val="003E07F4"/>
    <w:rsid w:val="003E1C61"/>
    <w:rsid w:val="003E4542"/>
    <w:rsid w:val="003E5A51"/>
    <w:rsid w:val="003E609E"/>
    <w:rsid w:val="003E6877"/>
    <w:rsid w:val="003E7886"/>
    <w:rsid w:val="003F1FE0"/>
    <w:rsid w:val="003F2DC0"/>
    <w:rsid w:val="003F496A"/>
    <w:rsid w:val="003F5551"/>
    <w:rsid w:val="003F58A2"/>
    <w:rsid w:val="003F5AE5"/>
    <w:rsid w:val="003F7623"/>
    <w:rsid w:val="004001A0"/>
    <w:rsid w:val="004015C3"/>
    <w:rsid w:val="0040185C"/>
    <w:rsid w:val="00401BAB"/>
    <w:rsid w:val="00401D11"/>
    <w:rsid w:val="00402968"/>
    <w:rsid w:val="00403582"/>
    <w:rsid w:val="00403C00"/>
    <w:rsid w:val="00403D63"/>
    <w:rsid w:val="00404FB4"/>
    <w:rsid w:val="004054C2"/>
    <w:rsid w:val="00405A4A"/>
    <w:rsid w:val="00405CC0"/>
    <w:rsid w:val="0040704C"/>
    <w:rsid w:val="004108A5"/>
    <w:rsid w:val="00410EC1"/>
    <w:rsid w:val="00411222"/>
    <w:rsid w:val="00413543"/>
    <w:rsid w:val="00413FEB"/>
    <w:rsid w:val="00414F3B"/>
    <w:rsid w:val="00415333"/>
    <w:rsid w:val="00416068"/>
    <w:rsid w:val="004178EA"/>
    <w:rsid w:val="0041794E"/>
    <w:rsid w:val="00421891"/>
    <w:rsid w:val="00421C12"/>
    <w:rsid w:val="00422B6A"/>
    <w:rsid w:val="004237D3"/>
    <w:rsid w:val="00423DB8"/>
    <w:rsid w:val="004246BE"/>
    <w:rsid w:val="00427BFC"/>
    <w:rsid w:val="00432B0B"/>
    <w:rsid w:val="00433080"/>
    <w:rsid w:val="0043356D"/>
    <w:rsid w:val="0043362C"/>
    <w:rsid w:val="004336E5"/>
    <w:rsid w:val="00433D9C"/>
    <w:rsid w:val="004340E6"/>
    <w:rsid w:val="00434F6B"/>
    <w:rsid w:val="0043534B"/>
    <w:rsid w:val="00435A72"/>
    <w:rsid w:val="004368D8"/>
    <w:rsid w:val="0043745B"/>
    <w:rsid w:val="004374BC"/>
    <w:rsid w:val="004411AA"/>
    <w:rsid w:val="00441814"/>
    <w:rsid w:val="004419D6"/>
    <w:rsid w:val="00442D6F"/>
    <w:rsid w:val="00444102"/>
    <w:rsid w:val="00445B50"/>
    <w:rsid w:val="0044632D"/>
    <w:rsid w:val="00446F51"/>
    <w:rsid w:val="004477D5"/>
    <w:rsid w:val="004479DA"/>
    <w:rsid w:val="00447B09"/>
    <w:rsid w:val="00447BE1"/>
    <w:rsid w:val="00447F30"/>
    <w:rsid w:val="0045165D"/>
    <w:rsid w:val="004519CF"/>
    <w:rsid w:val="00452727"/>
    <w:rsid w:val="00454572"/>
    <w:rsid w:val="00455B66"/>
    <w:rsid w:val="0045604D"/>
    <w:rsid w:val="00456103"/>
    <w:rsid w:val="00456E57"/>
    <w:rsid w:val="0046027B"/>
    <w:rsid w:val="00463390"/>
    <w:rsid w:val="00463489"/>
    <w:rsid w:val="0046385B"/>
    <w:rsid w:val="00465AE3"/>
    <w:rsid w:val="004663DB"/>
    <w:rsid w:val="00466BA5"/>
    <w:rsid w:val="0046771C"/>
    <w:rsid w:val="0047058C"/>
    <w:rsid w:val="0047157C"/>
    <w:rsid w:val="00471F84"/>
    <w:rsid w:val="004731D8"/>
    <w:rsid w:val="004734CC"/>
    <w:rsid w:val="00473B1B"/>
    <w:rsid w:val="00474166"/>
    <w:rsid w:val="0047448F"/>
    <w:rsid w:val="00475385"/>
    <w:rsid w:val="0047743B"/>
    <w:rsid w:val="00480983"/>
    <w:rsid w:val="004809C3"/>
    <w:rsid w:val="004809F4"/>
    <w:rsid w:val="00481B12"/>
    <w:rsid w:val="00482F14"/>
    <w:rsid w:val="00483CC0"/>
    <w:rsid w:val="00483D11"/>
    <w:rsid w:val="00486CFF"/>
    <w:rsid w:val="004872C9"/>
    <w:rsid w:val="004917AD"/>
    <w:rsid w:val="00492B4C"/>
    <w:rsid w:val="004945A1"/>
    <w:rsid w:val="00495913"/>
    <w:rsid w:val="004967BD"/>
    <w:rsid w:val="004973AC"/>
    <w:rsid w:val="004A0AEB"/>
    <w:rsid w:val="004A103C"/>
    <w:rsid w:val="004A29EB"/>
    <w:rsid w:val="004A2D12"/>
    <w:rsid w:val="004A3495"/>
    <w:rsid w:val="004A3C2D"/>
    <w:rsid w:val="004A4550"/>
    <w:rsid w:val="004A4586"/>
    <w:rsid w:val="004A4CBD"/>
    <w:rsid w:val="004A595C"/>
    <w:rsid w:val="004A5DE2"/>
    <w:rsid w:val="004A5EF8"/>
    <w:rsid w:val="004A759A"/>
    <w:rsid w:val="004A7719"/>
    <w:rsid w:val="004A7797"/>
    <w:rsid w:val="004A7B1F"/>
    <w:rsid w:val="004B20A5"/>
    <w:rsid w:val="004B275D"/>
    <w:rsid w:val="004B3014"/>
    <w:rsid w:val="004B3A5E"/>
    <w:rsid w:val="004B76BB"/>
    <w:rsid w:val="004B7CDA"/>
    <w:rsid w:val="004C024E"/>
    <w:rsid w:val="004C09F8"/>
    <w:rsid w:val="004C13D3"/>
    <w:rsid w:val="004C1B98"/>
    <w:rsid w:val="004C3258"/>
    <w:rsid w:val="004C450C"/>
    <w:rsid w:val="004C4BAC"/>
    <w:rsid w:val="004C5F45"/>
    <w:rsid w:val="004D04C1"/>
    <w:rsid w:val="004D20BB"/>
    <w:rsid w:val="004D3910"/>
    <w:rsid w:val="004D695A"/>
    <w:rsid w:val="004D6D27"/>
    <w:rsid w:val="004D6DAA"/>
    <w:rsid w:val="004E0078"/>
    <w:rsid w:val="004E1316"/>
    <w:rsid w:val="004E1436"/>
    <w:rsid w:val="004E17EE"/>
    <w:rsid w:val="004E258A"/>
    <w:rsid w:val="004E35E6"/>
    <w:rsid w:val="004E55E1"/>
    <w:rsid w:val="004E5740"/>
    <w:rsid w:val="004E59A5"/>
    <w:rsid w:val="004F2B1E"/>
    <w:rsid w:val="004F342B"/>
    <w:rsid w:val="004F4594"/>
    <w:rsid w:val="004F4EBC"/>
    <w:rsid w:val="004F53FB"/>
    <w:rsid w:val="004F5891"/>
    <w:rsid w:val="004F5FC3"/>
    <w:rsid w:val="004F6604"/>
    <w:rsid w:val="004F671C"/>
    <w:rsid w:val="004F67C0"/>
    <w:rsid w:val="004F7A91"/>
    <w:rsid w:val="005025E2"/>
    <w:rsid w:val="005029B7"/>
    <w:rsid w:val="00504980"/>
    <w:rsid w:val="00504F00"/>
    <w:rsid w:val="005112AE"/>
    <w:rsid w:val="00511FD8"/>
    <w:rsid w:val="0051204B"/>
    <w:rsid w:val="00512A41"/>
    <w:rsid w:val="0051326C"/>
    <w:rsid w:val="005132E8"/>
    <w:rsid w:val="005137F1"/>
    <w:rsid w:val="00513ED2"/>
    <w:rsid w:val="00514438"/>
    <w:rsid w:val="005144CC"/>
    <w:rsid w:val="00514C0E"/>
    <w:rsid w:val="00514EDB"/>
    <w:rsid w:val="005153E2"/>
    <w:rsid w:val="005166A2"/>
    <w:rsid w:val="00516D88"/>
    <w:rsid w:val="005176D5"/>
    <w:rsid w:val="00520415"/>
    <w:rsid w:val="00520429"/>
    <w:rsid w:val="00521E71"/>
    <w:rsid w:val="005223BE"/>
    <w:rsid w:val="00522F9E"/>
    <w:rsid w:val="005236E6"/>
    <w:rsid w:val="005242A2"/>
    <w:rsid w:val="005250D0"/>
    <w:rsid w:val="00525B16"/>
    <w:rsid w:val="00525EA8"/>
    <w:rsid w:val="00525F97"/>
    <w:rsid w:val="00527456"/>
    <w:rsid w:val="00527E39"/>
    <w:rsid w:val="00531459"/>
    <w:rsid w:val="00531809"/>
    <w:rsid w:val="00531921"/>
    <w:rsid w:val="0053257D"/>
    <w:rsid w:val="00533A0C"/>
    <w:rsid w:val="00534161"/>
    <w:rsid w:val="0053531A"/>
    <w:rsid w:val="0053674D"/>
    <w:rsid w:val="0053760A"/>
    <w:rsid w:val="00540D1D"/>
    <w:rsid w:val="0054167B"/>
    <w:rsid w:val="00541A02"/>
    <w:rsid w:val="0054213A"/>
    <w:rsid w:val="00542E38"/>
    <w:rsid w:val="00543754"/>
    <w:rsid w:val="005449F0"/>
    <w:rsid w:val="00545B50"/>
    <w:rsid w:val="005471CB"/>
    <w:rsid w:val="00547701"/>
    <w:rsid w:val="00547C52"/>
    <w:rsid w:val="0055003C"/>
    <w:rsid w:val="00550DF2"/>
    <w:rsid w:val="0055136D"/>
    <w:rsid w:val="00551ECF"/>
    <w:rsid w:val="005522B1"/>
    <w:rsid w:val="00552EBA"/>
    <w:rsid w:val="00553AE2"/>
    <w:rsid w:val="00553E11"/>
    <w:rsid w:val="005565E3"/>
    <w:rsid w:val="00560B7A"/>
    <w:rsid w:val="00560F31"/>
    <w:rsid w:val="00561006"/>
    <w:rsid w:val="005619D4"/>
    <w:rsid w:val="00562B0D"/>
    <w:rsid w:val="00562C7C"/>
    <w:rsid w:val="00563160"/>
    <w:rsid w:val="0056611A"/>
    <w:rsid w:val="005669A3"/>
    <w:rsid w:val="00570B12"/>
    <w:rsid w:val="00571400"/>
    <w:rsid w:val="00571EAB"/>
    <w:rsid w:val="00572120"/>
    <w:rsid w:val="005739BD"/>
    <w:rsid w:val="00573A04"/>
    <w:rsid w:val="0057481D"/>
    <w:rsid w:val="00575403"/>
    <w:rsid w:val="00575809"/>
    <w:rsid w:val="00575A4E"/>
    <w:rsid w:val="0057673B"/>
    <w:rsid w:val="0057675F"/>
    <w:rsid w:val="00581EC5"/>
    <w:rsid w:val="005832FD"/>
    <w:rsid w:val="005837C1"/>
    <w:rsid w:val="00583C81"/>
    <w:rsid w:val="00584207"/>
    <w:rsid w:val="00584B5A"/>
    <w:rsid w:val="005850E1"/>
    <w:rsid w:val="005864DB"/>
    <w:rsid w:val="005900EE"/>
    <w:rsid w:val="0059138C"/>
    <w:rsid w:val="0059156D"/>
    <w:rsid w:val="00591AF0"/>
    <w:rsid w:val="00591DF7"/>
    <w:rsid w:val="00591ECB"/>
    <w:rsid w:val="00593688"/>
    <w:rsid w:val="00594B14"/>
    <w:rsid w:val="00595C78"/>
    <w:rsid w:val="005973DF"/>
    <w:rsid w:val="005A0883"/>
    <w:rsid w:val="005A144A"/>
    <w:rsid w:val="005A19F6"/>
    <w:rsid w:val="005A267F"/>
    <w:rsid w:val="005A2B5C"/>
    <w:rsid w:val="005A312F"/>
    <w:rsid w:val="005A3679"/>
    <w:rsid w:val="005A37DB"/>
    <w:rsid w:val="005A3ADC"/>
    <w:rsid w:val="005A3CBF"/>
    <w:rsid w:val="005A5294"/>
    <w:rsid w:val="005A547F"/>
    <w:rsid w:val="005A61BC"/>
    <w:rsid w:val="005A623E"/>
    <w:rsid w:val="005A6251"/>
    <w:rsid w:val="005A6B76"/>
    <w:rsid w:val="005A73EA"/>
    <w:rsid w:val="005B0899"/>
    <w:rsid w:val="005B1F98"/>
    <w:rsid w:val="005B2153"/>
    <w:rsid w:val="005B21AE"/>
    <w:rsid w:val="005B2F57"/>
    <w:rsid w:val="005B33D9"/>
    <w:rsid w:val="005B3423"/>
    <w:rsid w:val="005B44F4"/>
    <w:rsid w:val="005B4ABC"/>
    <w:rsid w:val="005B4EC1"/>
    <w:rsid w:val="005B4F06"/>
    <w:rsid w:val="005B678B"/>
    <w:rsid w:val="005B6A8C"/>
    <w:rsid w:val="005C23A4"/>
    <w:rsid w:val="005C3170"/>
    <w:rsid w:val="005C3B68"/>
    <w:rsid w:val="005C3DC0"/>
    <w:rsid w:val="005C4560"/>
    <w:rsid w:val="005C5123"/>
    <w:rsid w:val="005C5590"/>
    <w:rsid w:val="005C5631"/>
    <w:rsid w:val="005C5CFE"/>
    <w:rsid w:val="005C6BAF"/>
    <w:rsid w:val="005C7778"/>
    <w:rsid w:val="005D146D"/>
    <w:rsid w:val="005D1C5F"/>
    <w:rsid w:val="005D2466"/>
    <w:rsid w:val="005D2AA2"/>
    <w:rsid w:val="005D2F2E"/>
    <w:rsid w:val="005D30D7"/>
    <w:rsid w:val="005D37AC"/>
    <w:rsid w:val="005D48A1"/>
    <w:rsid w:val="005D4A69"/>
    <w:rsid w:val="005D5813"/>
    <w:rsid w:val="005D5B69"/>
    <w:rsid w:val="005D5B7F"/>
    <w:rsid w:val="005D73F3"/>
    <w:rsid w:val="005D78C0"/>
    <w:rsid w:val="005E062E"/>
    <w:rsid w:val="005E1876"/>
    <w:rsid w:val="005E18B0"/>
    <w:rsid w:val="005E3721"/>
    <w:rsid w:val="005E4A60"/>
    <w:rsid w:val="005E542A"/>
    <w:rsid w:val="005E6583"/>
    <w:rsid w:val="005E721B"/>
    <w:rsid w:val="005E7E72"/>
    <w:rsid w:val="005E7EC1"/>
    <w:rsid w:val="005F08D8"/>
    <w:rsid w:val="005F1E4C"/>
    <w:rsid w:val="005F2F97"/>
    <w:rsid w:val="005F49EC"/>
    <w:rsid w:val="005F5C83"/>
    <w:rsid w:val="005F6422"/>
    <w:rsid w:val="0060047D"/>
    <w:rsid w:val="00601891"/>
    <w:rsid w:val="00602C33"/>
    <w:rsid w:val="0060385D"/>
    <w:rsid w:val="00604FD0"/>
    <w:rsid w:val="00605325"/>
    <w:rsid w:val="00605337"/>
    <w:rsid w:val="00605882"/>
    <w:rsid w:val="00606091"/>
    <w:rsid w:val="006061AF"/>
    <w:rsid w:val="00607827"/>
    <w:rsid w:val="00607AA3"/>
    <w:rsid w:val="00607EA6"/>
    <w:rsid w:val="00610135"/>
    <w:rsid w:val="00610399"/>
    <w:rsid w:val="00610E30"/>
    <w:rsid w:val="00610FFA"/>
    <w:rsid w:val="006110A8"/>
    <w:rsid w:val="006124B2"/>
    <w:rsid w:val="00612AB8"/>
    <w:rsid w:val="00612B26"/>
    <w:rsid w:val="006133BC"/>
    <w:rsid w:val="0061421A"/>
    <w:rsid w:val="006150C1"/>
    <w:rsid w:val="00615CD5"/>
    <w:rsid w:val="00615D93"/>
    <w:rsid w:val="006178A6"/>
    <w:rsid w:val="00621071"/>
    <w:rsid w:val="00623596"/>
    <w:rsid w:val="00623CEA"/>
    <w:rsid w:val="00624086"/>
    <w:rsid w:val="00625AEF"/>
    <w:rsid w:val="00633663"/>
    <w:rsid w:val="006336BB"/>
    <w:rsid w:val="0063371B"/>
    <w:rsid w:val="006365AA"/>
    <w:rsid w:val="00636672"/>
    <w:rsid w:val="006419A1"/>
    <w:rsid w:val="00642533"/>
    <w:rsid w:val="00642D2E"/>
    <w:rsid w:val="006436CD"/>
    <w:rsid w:val="00643954"/>
    <w:rsid w:val="00643C54"/>
    <w:rsid w:val="006440FA"/>
    <w:rsid w:val="00644507"/>
    <w:rsid w:val="006469F0"/>
    <w:rsid w:val="006479FB"/>
    <w:rsid w:val="00647DBB"/>
    <w:rsid w:val="0065034E"/>
    <w:rsid w:val="00650EB3"/>
    <w:rsid w:val="006510F2"/>
    <w:rsid w:val="00651447"/>
    <w:rsid w:val="00652623"/>
    <w:rsid w:val="00652E47"/>
    <w:rsid w:val="0065340B"/>
    <w:rsid w:val="00653FD5"/>
    <w:rsid w:val="006552FF"/>
    <w:rsid w:val="00657057"/>
    <w:rsid w:val="006571EC"/>
    <w:rsid w:val="00657237"/>
    <w:rsid w:val="0066071F"/>
    <w:rsid w:val="00660A19"/>
    <w:rsid w:val="00660AB7"/>
    <w:rsid w:val="00662649"/>
    <w:rsid w:val="00662F09"/>
    <w:rsid w:val="00663C77"/>
    <w:rsid w:val="00664ACB"/>
    <w:rsid w:val="0066547E"/>
    <w:rsid w:val="006655A5"/>
    <w:rsid w:val="0066591E"/>
    <w:rsid w:val="00665ADF"/>
    <w:rsid w:val="0066604F"/>
    <w:rsid w:val="0066677C"/>
    <w:rsid w:val="006671E5"/>
    <w:rsid w:val="00667750"/>
    <w:rsid w:val="00670275"/>
    <w:rsid w:val="006706FA"/>
    <w:rsid w:val="00670A55"/>
    <w:rsid w:val="00671EA1"/>
    <w:rsid w:val="00672903"/>
    <w:rsid w:val="00672F76"/>
    <w:rsid w:val="006731BF"/>
    <w:rsid w:val="0067370C"/>
    <w:rsid w:val="00673B34"/>
    <w:rsid w:val="00674AC4"/>
    <w:rsid w:val="00674CFB"/>
    <w:rsid w:val="00675DB4"/>
    <w:rsid w:val="00680CD7"/>
    <w:rsid w:val="00680F16"/>
    <w:rsid w:val="00681569"/>
    <w:rsid w:val="0068189B"/>
    <w:rsid w:val="00681929"/>
    <w:rsid w:val="00681950"/>
    <w:rsid w:val="006830D9"/>
    <w:rsid w:val="006851AC"/>
    <w:rsid w:val="00686402"/>
    <w:rsid w:val="006864C3"/>
    <w:rsid w:val="00687010"/>
    <w:rsid w:val="00690562"/>
    <w:rsid w:val="00690648"/>
    <w:rsid w:val="00690D04"/>
    <w:rsid w:val="006923B3"/>
    <w:rsid w:val="006927C0"/>
    <w:rsid w:val="006931D3"/>
    <w:rsid w:val="00693227"/>
    <w:rsid w:val="0069434A"/>
    <w:rsid w:val="006945E5"/>
    <w:rsid w:val="00694663"/>
    <w:rsid w:val="00694F46"/>
    <w:rsid w:val="00697847"/>
    <w:rsid w:val="006A0051"/>
    <w:rsid w:val="006A11C4"/>
    <w:rsid w:val="006A14D1"/>
    <w:rsid w:val="006A1867"/>
    <w:rsid w:val="006A1A7C"/>
    <w:rsid w:val="006A34C1"/>
    <w:rsid w:val="006A3AD6"/>
    <w:rsid w:val="006A4324"/>
    <w:rsid w:val="006A4B01"/>
    <w:rsid w:val="006A5BF8"/>
    <w:rsid w:val="006A5DED"/>
    <w:rsid w:val="006A6333"/>
    <w:rsid w:val="006A7F9E"/>
    <w:rsid w:val="006B0A4B"/>
    <w:rsid w:val="006B1C7E"/>
    <w:rsid w:val="006B2506"/>
    <w:rsid w:val="006B4221"/>
    <w:rsid w:val="006B50AF"/>
    <w:rsid w:val="006B6C37"/>
    <w:rsid w:val="006B774F"/>
    <w:rsid w:val="006B7833"/>
    <w:rsid w:val="006C12B9"/>
    <w:rsid w:val="006C12BE"/>
    <w:rsid w:val="006C1564"/>
    <w:rsid w:val="006C207E"/>
    <w:rsid w:val="006C2BE6"/>
    <w:rsid w:val="006C2DF4"/>
    <w:rsid w:val="006C3C7B"/>
    <w:rsid w:val="006C4769"/>
    <w:rsid w:val="006C5C95"/>
    <w:rsid w:val="006C7048"/>
    <w:rsid w:val="006D0822"/>
    <w:rsid w:val="006D5894"/>
    <w:rsid w:val="006D6BD7"/>
    <w:rsid w:val="006D6FCA"/>
    <w:rsid w:val="006D7064"/>
    <w:rsid w:val="006D7083"/>
    <w:rsid w:val="006E0280"/>
    <w:rsid w:val="006E0880"/>
    <w:rsid w:val="006E0C39"/>
    <w:rsid w:val="006E1184"/>
    <w:rsid w:val="006E164A"/>
    <w:rsid w:val="006E1686"/>
    <w:rsid w:val="006E1F4F"/>
    <w:rsid w:val="006E23F3"/>
    <w:rsid w:val="006E3D76"/>
    <w:rsid w:val="006E4E8E"/>
    <w:rsid w:val="006E7108"/>
    <w:rsid w:val="006E7393"/>
    <w:rsid w:val="006F2E9D"/>
    <w:rsid w:val="006F32BF"/>
    <w:rsid w:val="006F4F7F"/>
    <w:rsid w:val="006F5494"/>
    <w:rsid w:val="006F58A3"/>
    <w:rsid w:val="006F6232"/>
    <w:rsid w:val="006F628B"/>
    <w:rsid w:val="006F6702"/>
    <w:rsid w:val="006F767C"/>
    <w:rsid w:val="006F7DCE"/>
    <w:rsid w:val="007005DC"/>
    <w:rsid w:val="0070083B"/>
    <w:rsid w:val="00700F0A"/>
    <w:rsid w:val="0070150C"/>
    <w:rsid w:val="00701903"/>
    <w:rsid w:val="007028CB"/>
    <w:rsid w:val="0070370D"/>
    <w:rsid w:val="00705681"/>
    <w:rsid w:val="0070650F"/>
    <w:rsid w:val="007102CD"/>
    <w:rsid w:val="00710BD1"/>
    <w:rsid w:val="00710D67"/>
    <w:rsid w:val="007110FE"/>
    <w:rsid w:val="00711BC4"/>
    <w:rsid w:val="007127D1"/>
    <w:rsid w:val="00713A6F"/>
    <w:rsid w:val="007140A7"/>
    <w:rsid w:val="00714E9E"/>
    <w:rsid w:val="00715564"/>
    <w:rsid w:val="007158B7"/>
    <w:rsid w:val="0072050C"/>
    <w:rsid w:val="00720891"/>
    <w:rsid w:val="00720A27"/>
    <w:rsid w:val="007228BB"/>
    <w:rsid w:val="00722CC8"/>
    <w:rsid w:val="00724044"/>
    <w:rsid w:val="007249E8"/>
    <w:rsid w:val="00726AD6"/>
    <w:rsid w:val="00726EF6"/>
    <w:rsid w:val="00727ABA"/>
    <w:rsid w:val="00730ECB"/>
    <w:rsid w:val="00730F38"/>
    <w:rsid w:val="00732670"/>
    <w:rsid w:val="00732AE0"/>
    <w:rsid w:val="00734184"/>
    <w:rsid w:val="007341AD"/>
    <w:rsid w:val="007347AD"/>
    <w:rsid w:val="00735681"/>
    <w:rsid w:val="00735732"/>
    <w:rsid w:val="00735963"/>
    <w:rsid w:val="00736015"/>
    <w:rsid w:val="00736443"/>
    <w:rsid w:val="00736C99"/>
    <w:rsid w:val="0073708B"/>
    <w:rsid w:val="00737A5F"/>
    <w:rsid w:val="00737DE1"/>
    <w:rsid w:val="0074014E"/>
    <w:rsid w:val="007411B6"/>
    <w:rsid w:val="00741D34"/>
    <w:rsid w:val="0074353D"/>
    <w:rsid w:val="007447C3"/>
    <w:rsid w:val="007450EB"/>
    <w:rsid w:val="0074633F"/>
    <w:rsid w:val="00746D04"/>
    <w:rsid w:val="007507EF"/>
    <w:rsid w:val="0075150F"/>
    <w:rsid w:val="00751D1D"/>
    <w:rsid w:val="0075268A"/>
    <w:rsid w:val="00752AEE"/>
    <w:rsid w:val="00752FFE"/>
    <w:rsid w:val="00754051"/>
    <w:rsid w:val="0075420F"/>
    <w:rsid w:val="00755469"/>
    <w:rsid w:val="007569B9"/>
    <w:rsid w:val="00756F6A"/>
    <w:rsid w:val="00757A04"/>
    <w:rsid w:val="00757D4D"/>
    <w:rsid w:val="00760B21"/>
    <w:rsid w:val="00760E06"/>
    <w:rsid w:val="007617FC"/>
    <w:rsid w:val="00763C73"/>
    <w:rsid w:val="007661A1"/>
    <w:rsid w:val="00766FD0"/>
    <w:rsid w:val="007673EF"/>
    <w:rsid w:val="00767679"/>
    <w:rsid w:val="0076777D"/>
    <w:rsid w:val="00770A4C"/>
    <w:rsid w:val="00771B2A"/>
    <w:rsid w:val="0077275F"/>
    <w:rsid w:val="00772F25"/>
    <w:rsid w:val="007738E0"/>
    <w:rsid w:val="007738F8"/>
    <w:rsid w:val="00780D02"/>
    <w:rsid w:val="00781151"/>
    <w:rsid w:val="007819F0"/>
    <w:rsid w:val="00782153"/>
    <w:rsid w:val="007825D3"/>
    <w:rsid w:val="007848F2"/>
    <w:rsid w:val="00784DF4"/>
    <w:rsid w:val="00784F7E"/>
    <w:rsid w:val="00784F98"/>
    <w:rsid w:val="007867A3"/>
    <w:rsid w:val="00787E38"/>
    <w:rsid w:val="00790331"/>
    <w:rsid w:val="007903B3"/>
    <w:rsid w:val="00790AA3"/>
    <w:rsid w:val="00791F50"/>
    <w:rsid w:val="00792230"/>
    <w:rsid w:val="00792D0B"/>
    <w:rsid w:val="00792FA6"/>
    <w:rsid w:val="0079335C"/>
    <w:rsid w:val="007945D4"/>
    <w:rsid w:val="00795290"/>
    <w:rsid w:val="007952BA"/>
    <w:rsid w:val="00795E1C"/>
    <w:rsid w:val="007A0039"/>
    <w:rsid w:val="007A07C5"/>
    <w:rsid w:val="007A09BD"/>
    <w:rsid w:val="007A1A9F"/>
    <w:rsid w:val="007A2D27"/>
    <w:rsid w:val="007A3091"/>
    <w:rsid w:val="007A31AF"/>
    <w:rsid w:val="007A470C"/>
    <w:rsid w:val="007A4C1E"/>
    <w:rsid w:val="007A53CF"/>
    <w:rsid w:val="007A562A"/>
    <w:rsid w:val="007A5728"/>
    <w:rsid w:val="007A606C"/>
    <w:rsid w:val="007B0B0A"/>
    <w:rsid w:val="007B0CF5"/>
    <w:rsid w:val="007B172C"/>
    <w:rsid w:val="007B1D33"/>
    <w:rsid w:val="007B221F"/>
    <w:rsid w:val="007B2CA8"/>
    <w:rsid w:val="007B2D9D"/>
    <w:rsid w:val="007B367B"/>
    <w:rsid w:val="007B3A4D"/>
    <w:rsid w:val="007B56BD"/>
    <w:rsid w:val="007B6884"/>
    <w:rsid w:val="007B7B25"/>
    <w:rsid w:val="007B7E67"/>
    <w:rsid w:val="007C0999"/>
    <w:rsid w:val="007C18CB"/>
    <w:rsid w:val="007C20A3"/>
    <w:rsid w:val="007C3178"/>
    <w:rsid w:val="007C3A70"/>
    <w:rsid w:val="007C555B"/>
    <w:rsid w:val="007C5C80"/>
    <w:rsid w:val="007C5DFC"/>
    <w:rsid w:val="007C6475"/>
    <w:rsid w:val="007D0D90"/>
    <w:rsid w:val="007D111A"/>
    <w:rsid w:val="007D1299"/>
    <w:rsid w:val="007D1464"/>
    <w:rsid w:val="007D1FC1"/>
    <w:rsid w:val="007D2684"/>
    <w:rsid w:val="007D26BF"/>
    <w:rsid w:val="007D28E7"/>
    <w:rsid w:val="007D2BD5"/>
    <w:rsid w:val="007D4189"/>
    <w:rsid w:val="007D4326"/>
    <w:rsid w:val="007D4996"/>
    <w:rsid w:val="007D5116"/>
    <w:rsid w:val="007D63B0"/>
    <w:rsid w:val="007D72B1"/>
    <w:rsid w:val="007D75D8"/>
    <w:rsid w:val="007E0012"/>
    <w:rsid w:val="007E01D3"/>
    <w:rsid w:val="007E0399"/>
    <w:rsid w:val="007E1AB4"/>
    <w:rsid w:val="007E3142"/>
    <w:rsid w:val="007E3D8C"/>
    <w:rsid w:val="007E4036"/>
    <w:rsid w:val="007E464A"/>
    <w:rsid w:val="007E5F38"/>
    <w:rsid w:val="007E74DA"/>
    <w:rsid w:val="007F2D65"/>
    <w:rsid w:val="007F3DBD"/>
    <w:rsid w:val="007F5862"/>
    <w:rsid w:val="007F598E"/>
    <w:rsid w:val="007F6AF6"/>
    <w:rsid w:val="00800425"/>
    <w:rsid w:val="00800896"/>
    <w:rsid w:val="00801340"/>
    <w:rsid w:val="00802057"/>
    <w:rsid w:val="0080278A"/>
    <w:rsid w:val="008033F7"/>
    <w:rsid w:val="00803524"/>
    <w:rsid w:val="00803916"/>
    <w:rsid w:val="008049B7"/>
    <w:rsid w:val="00804A98"/>
    <w:rsid w:val="00804D01"/>
    <w:rsid w:val="00805853"/>
    <w:rsid w:val="00805ABC"/>
    <w:rsid w:val="00805F60"/>
    <w:rsid w:val="008066BD"/>
    <w:rsid w:val="00806F5D"/>
    <w:rsid w:val="00807670"/>
    <w:rsid w:val="00810AF3"/>
    <w:rsid w:val="00811D89"/>
    <w:rsid w:val="008130CF"/>
    <w:rsid w:val="008137FB"/>
    <w:rsid w:val="00813CCE"/>
    <w:rsid w:val="008143B7"/>
    <w:rsid w:val="0081673A"/>
    <w:rsid w:val="008178AA"/>
    <w:rsid w:val="008211A6"/>
    <w:rsid w:val="008214E5"/>
    <w:rsid w:val="0082185E"/>
    <w:rsid w:val="00822211"/>
    <w:rsid w:val="00822A66"/>
    <w:rsid w:val="00823CEC"/>
    <w:rsid w:val="00825061"/>
    <w:rsid w:val="00830619"/>
    <w:rsid w:val="00830A78"/>
    <w:rsid w:val="00830FC9"/>
    <w:rsid w:val="0083131D"/>
    <w:rsid w:val="00831F36"/>
    <w:rsid w:val="00831F8F"/>
    <w:rsid w:val="00832C48"/>
    <w:rsid w:val="00832E99"/>
    <w:rsid w:val="0083313E"/>
    <w:rsid w:val="00833DAD"/>
    <w:rsid w:val="008343EC"/>
    <w:rsid w:val="008357F2"/>
    <w:rsid w:val="00835DCB"/>
    <w:rsid w:val="0083621A"/>
    <w:rsid w:val="008373AB"/>
    <w:rsid w:val="00842410"/>
    <w:rsid w:val="0084260E"/>
    <w:rsid w:val="00842B3D"/>
    <w:rsid w:val="00842CAB"/>
    <w:rsid w:val="00842EAC"/>
    <w:rsid w:val="00843A9D"/>
    <w:rsid w:val="00844E4F"/>
    <w:rsid w:val="0084555A"/>
    <w:rsid w:val="008459BC"/>
    <w:rsid w:val="00845B53"/>
    <w:rsid w:val="0084616D"/>
    <w:rsid w:val="00850DFC"/>
    <w:rsid w:val="008512C0"/>
    <w:rsid w:val="00851722"/>
    <w:rsid w:val="00851803"/>
    <w:rsid w:val="00852521"/>
    <w:rsid w:val="00852884"/>
    <w:rsid w:val="00854ABF"/>
    <w:rsid w:val="00854DB0"/>
    <w:rsid w:val="008552BE"/>
    <w:rsid w:val="008566DE"/>
    <w:rsid w:val="0085741D"/>
    <w:rsid w:val="00857879"/>
    <w:rsid w:val="008601A1"/>
    <w:rsid w:val="008611A4"/>
    <w:rsid w:val="00861C29"/>
    <w:rsid w:val="00862572"/>
    <w:rsid w:val="00862B1C"/>
    <w:rsid w:val="00865075"/>
    <w:rsid w:val="00865FDE"/>
    <w:rsid w:val="008661FB"/>
    <w:rsid w:val="00867165"/>
    <w:rsid w:val="00867BDF"/>
    <w:rsid w:val="008716DE"/>
    <w:rsid w:val="008750FE"/>
    <w:rsid w:val="008753A5"/>
    <w:rsid w:val="008753D9"/>
    <w:rsid w:val="00877067"/>
    <w:rsid w:val="008771DA"/>
    <w:rsid w:val="0087775E"/>
    <w:rsid w:val="00877B6D"/>
    <w:rsid w:val="00877D5B"/>
    <w:rsid w:val="00877DB4"/>
    <w:rsid w:val="0088114B"/>
    <w:rsid w:val="00882836"/>
    <w:rsid w:val="00882E14"/>
    <w:rsid w:val="008831D3"/>
    <w:rsid w:val="00885DBC"/>
    <w:rsid w:val="0088714C"/>
    <w:rsid w:val="00887E57"/>
    <w:rsid w:val="00890A57"/>
    <w:rsid w:val="00891277"/>
    <w:rsid w:val="008922B0"/>
    <w:rsid w:val="00892A94"/>
    <w:rsid w:val="008948E2"/>
    <w:rsid w:val="00896CD3"/>
    <w:rsid w:val="00896E80"/>
    <w:rsid w:val="00896E9E"/>
    <w:rsid w:val="00897074"/>
    <w:rsid w:val="00897939"/>
    <w:rsid w:val="008A0741"/>
    <w:rsid w:val="008A5115"/>
    <w:rsid w:val="008A5B97"/>
    <w:rsid w:val="008A6BE2"/>
    <w:rsid w:val="008A6F48"/>
    <w:rsid w:val="008B325C"/>
    <w:rsid w:val="008B36FF"/>
    <w:rsid w:val="008B4523"/>
    <w:rsid w:val="008B578C"/>
    <w:rsid w:val="008B74C4"/>
    <w:rsid w:val="008C0455"/>
    <w:rsid w:val="008C0FFA"/>
    <w:rsid w:val="008C2755"/>
    <w:rsid w:val="008C3053"/>
    <w:rsid w:val="008C35CF"/>
    <w:rsid w:val="008C4A52"/>
    <w:rsid w:val="008C574A"/>
    <w:rsid w:val="008C5788"/>
    <w:rsid w:val="008C6887"/>
    <w:rsid w:val="008C6E36"/>
    <w:rsid w:val="008C741C"/>
    <w:rsid w:val="008C74CD"/>
    <w:rsid w:val="008D0CD7"/>
    <w:rsid w:val="008D0CFB"/>
    <w:rsid w:val="008D1597"/>
    <w:rsid w:val="008D1721"/>
    <w:rsid w:val="008D1A05"/>
    <w:rsid w:val="008D1B85"/>
    <w:rsid w:val="008D1D03"/>
    <w:rsid w:val="008D2898"/>
    <w:rsid w:val="008D57E7"/>
    <w:rsid w:val="008D6D08"/>
    <w:rsid w:val="008D6D25"/>
    <w:rsid w:val="008E059C"/>
    <w:rsid w:val="008E318A"/>
    <w:rsid w:val="008E4E97"/>
    <w:rsid w:val="008E68C2"/>
    <w:rsid w:val="008E6B27"/>
    <w:rsid w:val="008F0984"/>
    <w:rsid w:val="008F0B2D"/>
    <w:rsid w:val="008F0FB3"/>
    <w:rsid w:val="008F1A0C"/>
    <w:rsid w:val="008F4E91"/>
    <w:rsid w:val="008F63A7"/>
    <w:rsid w:val="008F6C1D"/>
    <w:rsid w:val="008F6C3A"/>
    <w:rsid w:val="008F74A7"/>
    <w:rsid w:val="008F7B2F"/>
    <w:rsid w:val="00901DA3"/>
    <w:rsid w:val="0090484F"/>
    <w:rsid w:val="0090534B"/>
    <w:rsid w:val="00905370"/>
    <w:rsid w:val="0090569A"/>
    <w:rsid w:val="00905F5E"/>
    <w:rsid w:val="00906B47"/>
    <w:rsid w:val="00907190"/>
    <w:rsid w:val="009075FE"/>
    <w:rsid w:val="00910343"/>
    <w:rsid w:val="00911079"/>
    <w:rsid w:val="00912B8E"/>
    <w:rsid w:val="00913A2B"/>
    <w:rsid w:val="00914623"/>
    <w:rsid w:val="00914639"/>
    <w:rsid w:val="00914C15"/>
    <w:rsid w:val="00914C37"/>
    <w:rsid w:val="00914E1E"/>
    <w:rsid w:val="009160E6"/>
    <w:rsid w:val="00920B3C"/>
    <w:rsid w:val="00920BBD"/>
    <w:rsid w:val="009216B6"/>
    <w:rsid w:val="009237D2"/>
    <w:rsid w:val="00923AAC"/>
    <w:rsid w:val="00925EA5"/>
    <w:rsid w:val="0092627C"/>
    <w:rsid w:val="009264BC"/>
    <w:rsid w:val="009266E1"/>
    <w:rsid w:val="009269B1"/>
    <w:rsid w:val="00931581"/>
    <w:rsid w:val="009319E8"/>
    <w:rsid w:val="00932FD7"/>
    <w:rsid w:val="009338CF"/>
    <w:rsid w:val="009375C3"/>
    <w:rsid w:val="00940504"/>
    <w:rsid w:val="0094073A"/>
    <w:rsid w:val="00940BDF"/>
    <w:rsid w:val="00940EEA"/>
    <w:rsid w:val="00941A02"/>
    <w:rsid w:val="0094200B"/>
    <w:rsid w:val="009421C5"/>
    <w:rsid w:val="00942EFE"/>
    <w:rsid w:val="009430D6"/>
    <w:rsid w:val="00943580"/>
    <w:rsid w:val="0094460E"/>
    <w:rsid w:val="00945E08"/>
    <w:rsid w:val="00946E87"/>
    <w:rsid w:val="00951801"/>
    <w:rsid w:val="00951D12"/>
    <w:rsid w:val="0095236C"/>
    <w:rsid w:val="00954F59"/>
    <w:rsid w:val="00955188"/>
    <w:rsid w:val="00955673"/>
    <w:rsid w:val="00955E96"/>
    <w:rsid w:val="00955EB4"/>
    <w:rsid w:val="00956119"/>
    <w:rsid w:val="00956C8C"/>
    <w:rsid w:val="00956EEB"/>
    <w:rsid w:val="00957B36"/>
    <w:rsid w:val="00960D59"/>
    <w:rsid w:val="009611D4"/>
    <w:rsid w:val="00961F91"/>
    <w:rsid w:val="00962934"/>
    <w:rsid w:val="00962B45"/>
    <w:rsid w:val="00963F88"/>
    <w:rsid w:val="009653F2"/>
    <w:rsid w:val="00965719"/>
    <w:rsid w:val="00965D75"/>
    <w:rsid w:val="0096683A"/>
    <w:rsid w:val="00967D71"/>
    <w:rsid w:val="0097029C"/>
    <w:rsid w:val="00970DFD"/>
    <w:rsid w:val="0097194A"/>
    <w:rsid w:val="00971D9C"/>
    <w:rsid w:val="009721DD"/>
    <w:rsid w:val="009732BE"/>
    <w:rsid w:val="00973A59"/>
    <w:rsid w:val="00973CE6"/>
    <w:rsid w:val="0097427B"/>
    <w:rsid w:val="00975A43"/>
    <w:rsid w:val="009765D0"/>
    <w:rsid w:val="009768A1"/>
    <w:rsid w:val="00976B97"/>
    <w:rsid w:val="00977672"/>
    <w:rsid w:val="00981150"/>
    <w:rsid w:val="00981D0C"/>
    <w:rsid w:val="00982E91"/>
    <w:rsid w:val="00982EB6"/>
    <w:rsid w:val="009843B2"/>
    <w:rsid w:val="00985203"/>
    <w:rsid w:val="0098522F"/>
    <w:rsid w:val="00986143"/>
    <w:rsid w:val="00986ABB"/>
    <w:rsid w:val="00986C21"/>
    <w:rsid w:val="00987514"/>
    <w:rsid w:val="0098776F"/>
    <w:rsid w:val="00987FB6"/>
    <w:rsid w:val="00990008"/>
    <w:rsid w:val="009908FB"/>
    <w:rsid w:val="00990C2F"/>
    <w:rsid w:val="009911F5"/>
    <w:rsid w:val="00991290"/>
    <w:rsid w:val="0099207C"/>
    <w:rsid w:val="009922FA"/>
    <w:rsid w:val="00992853"/>
    <w:rsid w:val="009928BB"/>
    <w:rsid w:val="00992F4B"/>
    <w:rsid w:val="00993CF0"/>
    <w:rsid w:val="00993CF6"/>
    <w:rsid w:val="009966A4"/>
    <w:rsid w:val="00997405"/>
    <w:rsid w:val="0099786F"/>
    <w:rsid w:val="009A1001"/>
    <w:rsid w:val="009A1490"/>
    <w:rsid w:val="009A166B"/>
    <w:rsid w:val="009A1E75"/>
    <w:rsid w:val="009A28B1"/>
    <w:rsid w:val="009A3522"/>
    <w:rsid w:val="009A3FC1"/>
    <w:rsid w:val="009A4316"/>
    <w:rsid w:val="009A4411"/>
    <w:rsid w:val="009A46DE"/>
    <w:rsid w:val="009A5208"/>
    <w:rsid w:val="009A5C8B"/>
    <w:rsid w:val="009A7AFE"/>
    <w:rsid w:val="009B0D86"/>
    <w:rsid w:val="009B18DA"/>
    <w:rsid w:val="009B21ED"/>
    <w:rsid w:val="009B2362"/>
    <w:rsid w:val="009B3434"/>
    <w:rsid w:val="009B3A27"/>
    <w:rsid w:val="009B50E5"/>
    <w:rsid w:val="009B551F"/>
    <w:rsid w:val="009B63D4"/>
    <w:rsid w:val="009B6C9A"/>
    <w:rsid w:val="009B7EC0"/>
    <w:rsid w:val="009C08D0"/>
    <w:rsid w:val="009C1238"/>
    <w:rsid w:val="009C15A0"/>
    <w:rsid w:val="009C1D34"/>
    <w:rsid w:val="009C21AA"/>
    <w:rsid w:val="009C422A"/>
    <w:rsid w:val="009C57B9"/>
    <w:rsid w:val="009C5C99"/>
    <w:rsid w:val="009C6705"/>
    <w:rsid w:val="009C6A6B"/>
    <w:rsid w:val="009C6CB1"/>
    <w:rsid w:val="009C73C2"/>
    <w:rsid w:val="009D17FE"/>
    <w:rsid w:val="009D1B74"/>
    <w:rsid w:val="009D1C68"/>
    <w:rsid w:val="009D1C78"/>
    <w:rsid w:val="009D1DE8"/>
    <w:rsid w:val="009D25B2"/>
    <w:rsid w:val="009D3C79"/>
    <w:rsid w:val="009D3DDA"/>
    <w:rsid w:val="009D3F4B"/>
    <w:rsid w:val="009D4B4D"/>
    <w:rsid w:val="009D4FD4"/>
    <w:rsid w:val="009D5C10"/>
    <w:rsid w:val="009D674F"/>
    <w:rsid w:val="009D6874"/>
    <w:rsid w:val="009E104E"/>
    <w:rsid w:val="009E127B"/>
    <w:rsid w:val="009E20AF"/>
    <w:rsid w:val="009E26D0"/>
    <w:rsid w:val="009E2E16"/>
    <w:rsid w:val="009E3BFD"/>
    <w:rsid w:val="009E40D3"/>
    <w:rsid w:val="009E43AC"/>
    <w:rsid w:val="009E5EB9"/>
    <w:rsid w:val="009E6804"/>
    <w:rsid w:val="009E7170"/>
    <w:rsid w:val="009E7423"/>
    <w:rsid w:val="009F03E4"/>
    <w:rsid w:val="009F0737"/>
    <w:rsid w:val="009F09BC"/>
    <w:rsid w:val="009F496B"/>
    <w:rsid w:val="009F4BCB"/>
    <w:rsid w:val="009F4D05"/>
    <w:rsid w:val="009F5644"/>
    <w:rsid w:val="009F58F1"/>
    <w:rsid w:val="009F6F39"/>
    <w:rsid w:val="009F7248"/>
    <w:rsid w:val="009F7E1B"/>
    <w:rsid w:val="00A001AB"/>
    <w:rsid w:val="00A01757"/>
    <w:rsid w:val="00A01D04"/>
    <w:rsid w:val="00A01D6A"/>
    <w:rsid w:val="00A0297D"/>
    <w:rsid w:val="00A0412A"/>
    <w:rsid w:val="00A043E2"/>
    <w:rsid w:val="00A047CB"/>
    <w:rsid w:val="00A053CB"/>
    <w:rsid w:val="00A05685"/>
    <w:rsid w:val="00A065D1"/>
    <w:rsid w:val="00A10A73"/>
    <w:rsid w:val="00A112E4"/>
    <w:rsid w:val="00A118DD"/>
    <w:rsid w:val="00A11EE9"/>
    <w:rsid w:val="00A144C8"/>
    <w:rsid w:val="00A1471E"/>
    <w:rsid w:val="00A15524"/>
    <w:rsid w:val="00A15643"/>
    <w:rsid w:val="00A15EA1"/>
    <w:rsid w:val="00A16E60"/>
    <w:rsid w:val="00A1765C"/>
    <w:rsid w:val="00A20424"/>
    <w:rsid w:val="00A2073A"/>
    <w:rsid w:val="00A207CA"/>
    <w:rsid w:val="00A224CD"/>
    <w:rsid w:val="00A2262A"/>
    <w:rsid w:val="00A22DEE"/>
    <w:rsid w:val="00A23025"/>
    <w:rsid w:val="00A238AA"/>
    <w:rsid w:val="00A23AF6"/>
    <w:rsid w:val="00A243EC"/>
    <w:rsid w:val="00A247DC"/>
    <w:rsid w:val="00A2492D"/>
    <w:rsid w:val="00A256DF"/>
    <w:rsid w:val="00A26528"/>
    <w:rsid w:val="00A304FE"/>
    <w:rsid w:val="00A31832"/>
    <w:rsid w:val="00A3316C"/>
    <w:rsid w:val="00A33648"/>
    <w:rsid w:val="00A34A6A"/>
    <w:rsid w:val="00A34D50"/>
    <w:rsid w:val="00A350AC"/>
    <w:rsid w:val="00A353D5"/>
    <w:rsid w:val="00A35D81"/>
    <w:rsid w:val="00A362A4"/>
    <w:rsid w:val="00A36506"/>
    <w:rsid w:val="00A36853"/>
    <w:rsid w:val="00A3706C"/>
    <w:rsid w:val="00A3723C"/>
    <w:rsid w:val="00A379F8"/>
    <w:rsid w:val="00A37A74"/>
    <w:rsid w:val="00A40B15"/>
    <w:rsid w:val="00A419C9"/>
    <w:rsid w:val="00A431E8"/>
    <w:rsid w:val="00A4392E"/>
    <w:rsid w:val="00A455B2"/>
    <w:rsid w:val="00A4679C"/>
    <w:rsid w:val="00A46855"/>
    <w:rsid w:val="00A504B6"/>
    <w:rsid w:val="00A50A49"/>
    <w:rsid w:val="00A521E9"/>
    <w:rsid w:val="00A52419"/>
    <w:rsid w:val="00A52BAF"/>
    <w:rsid w:val="00A53C92"/>
    <w:rsid w:val="00A54656"/>
    <w:rsid w:val="00A54C2A"/>
    <w:rsid w:val="00A566D2"/>
    <w:rsid w:val="00A61C66"/>
    <w:rsid w:val="00A6452B"/>
    <w:rsid w:val="00A648F0"/>
    <w:rsid w:val="00A64A7A"/>
    <w:rsid w:val="00A66FB2"/>
    <w:rsid w:val="00A67510"/>
    <w:rsid w:val="00A70988"/>
    <w:rsid w:val="00A70D4F"/>
    <w:rsid w:val="00A71BD2"/>
    <w:rsid w:val="00A7399F"/>
    <w:rsid w:val="00A73E40"/>
    <w:rsid w:val="00A755E9"/>
    <w:rsid w:val="00A75E2C"/>
    <w:rsid w:val="00A77943"/>
    <w:rsid w:val="00A77BCC"/>
    <w:rsid w:val="00A81138"/>
    <w:rsid w:val="00A81885"/>
    <w:rsid w:val="00A82CC1"/>
    <w:rsid w:val="00A8365F"/>
    <w:rsid w:val="00A83DF5"/>
    <w:rsid w:val="00A8510A"/>
    <w:rsid w:val="00A85541"/>
    <w:rsid w:val="00A85552"/>
    <w:rsid w:val="00A85BD7"/>
    <w:rsid w:val="00A85D15"/>
    <w:rsid w:val="00A85EE8"/>
    <w:rsid w:val="00A86622"/>
    <w:rsid w:val="00A86A74"/>
    <w:rsid w:val="00A87092"/>
    <w:rsid w:val="00A872DC"/>
    <w:rsid w:val="00A8780B"/>
    <w:rsid w:val="00A87C13"/>
    <w:rsid w:val="00A90558"/>
    <w:rsid w:val="00A91DEA"/>
    <w:rsid w:val="00A92665"/>
    <w:rsid w:val="00A927FC"/>
    <w:rsid w:val="00A92A7F"/>
    <w:rsid w:val="00A92C95"/>
    <w:rsid w:val="00A92E99"/>
    <w:rsid w:val="00A94FED"/>
    <w:rsid w:val="00A96C43"/>
    <w:rsid w:val="00AA1131"/>
    <w:rsid w:val="00AA420A"/>
    <w:rsid w:val="00AA4D82"/>
    <w:rsid w:val="00AA4F84"/>
    <w:rsid w:val="00AA53C3"/>
    <w:rsid w:val="00AA55DE"/>
    <w:rsid w:val="00AA5ACD"/>
    <w:rsid w:val="00AA5C35"/>
    <w:rsid w:val="00AA613D"/>
    <w:rsid w:val="00AA6570"/>
    <w:rsid w:val="00AA695C"/>
    <w:rsid w:val="00AB060B"/>
    <w:rsid w:val="00AB0C24"/>
    <w:rsid w:val="00AB0FF7"/>
    <w:rsid w:val="00AB1607"/>
    <w:rsid w:val="00AB16EB"/>
    <w:rsid w:val="00AB3BBD"/>
    <w:rsid w:val="00AB439E"/>
    <w:rsid w:val="00AB47C4"/>
    <w:rsid w:val="00AB6559"/>
    <w:rsid w:val="00AB65C2"/>
    <w:rsid w:val="00AB690C"/>
    <w:rsid w:val="00AB78BB"/>
    <w:rsid w:val="00AC15FE"/>
    <w:rsid w:val="00AC24A2"/>
    <w:rsid w:val="00AC2C43"/>
    <w:rsid w:val="00AC2DE9"/>
    <w:rsid w:val="00AC32E3"/>
    <w:rsid w:val="00AC4294"/>
    <w:rsid w:val="00AC520E"/>
    <w:rsid w:val="00AC58C8"/>
    <w:rsid w:val="00AC6009"/>
    <w:rsid w:val="00AC6B1D"/>
    <w:rsid w:val="00AC7754"/>
    <w:rsid w:val="00AD0354"/>
    <w:rsid w:val="00AD18CC"/>
    <w:rsid w:val="00AD22B7"/>
    <w:rsid w:val="00AD262C"/>
    <w:rsid w:val="00AD4BAA"/>
    <w:rsid w:val="00AD4D0A"/>
    <w:rsid w:val="00AD56B5"/>
    <w:rsid w:val="00AD6753"/>
    <w:rsid w:val="00AE017C"/>
    <w:rsid w:val="00AE031B"/>
    <w:rsid w:val="00AE1745"/>
    <w:rsid w:val="00AE1B2B"/>
    <w:rsid w:val="00AE2640"/>
    <w:rsid w:val="00AE33A8"/>
    <w:rsid w:val="00AE3991"/>
    <w:rsid w:val="00AE4093"/>
    <w:rsid w:val="00AE41EA"/>
    <w:rsid w:val="00AE437D"/>
    <w:rsid w:val="00AE4AC4"/>
    <w:rsid w:val="00AE4E4A"/>
    <w:rsid w:val="00AE5727"/>
    <w:rsid w:val="00AE5CCE"/>
    <w:rsid w:val="00AE6ECB"/>
    <w:rsid w:val="00AE7388"/>
    <w:rsid w:val="00AE75BE"/>
    <w:rsid w:val="00AF0C8C"/>
    <w:rsid w:val="00AF0E9E"/>
    <w:rsid w:val="00AF147C"/>
    <w:rsid w:val="00AF1B57"/>
    <w:rsid w:val="00AF4257"/>
    <w:rsid w:val="00AF45BB"/>
    <w:rsid w:val="00AF4D05"/>
    <w:rsid w:val="00AF524D"/>
    <w:rsid w:val="00AF5F7D"/>
    <w:rsid w:val="00AF6DB3"/>
    <w:rsid w:val="00AF713B"/>
    <w:rsid w:val="00B00A32"/>
    <w:rsid w:val="00B017DB"/>
    <w:rsid w:val="00B01E42"/>
    <w:rsid w:val="00B01E74"/>
    <w:rsid w:val="00B01EF0"/>
    <w:rsid w:val="00B02510"/>
    <w:rsid w:val="00B03D99"/>
    <w:rsid w:val="00B05D47"/>
    <w:rsid w:val="00B068A3"/>
    <w:rsid w:val="00B10527"/>
    <w:rsid w:val="00B111B8"/>
    <w:rsid w:val="00B11638"/>
    <w:rsid w:val="00B11716"/>
    <w:rsid w:val="00B118A2"/>
    <w:rsid w:val="00B1197E"/>
    <w:rsid w:val="00B12F5C"/>
    <w:rsid w:val="00B133E9"/>
    <w:rsid w:val="00B14643"/>
    <w:rsid w:val="00B14CD8"/>
    <w:rsid w:val="00B14D3A"/>
    <w:rsid w:val="00B158F2"/>
    <w:rsid w:val="00B16BB6"/>
    <w:rsid w:val="00B16C8B"/>
    <w:rsid w:val="00B16DF0"/>
    <w:rsid w:val="00B16E3D"/>
    <w:rsid w:val="00B17CF6"/>
    <w:rsid w:val="00B20319"/>
    <w:rsid w:val="00B2094A"/>
    <w:rsid w:val="00B20E89"/>
    <w:rsid w:val="00B21B9C"/>
    <w:rsid w:val="00B23C30"/>
    <w:rsid w:val="00B257E4"/>
    <w:rsid w:val="00B258B6"/>
    <w:rsid w:val="00B27D28"/>
    <w:rsid w:val="00B31393"/>
    <w:rsid w:val="00B31A89"/>
    <w:rsid w:val="00B31B8C"/>
    <w:rsid w:val="00B3275C"/>
    <w:rsid w:val="00B33800"/>
    <w:rsid w:val="00B34A68"/>
    <w:rsid w:val="00B3593B"/>
    <w:rsid w:val="00B35F3E"/>
    <w:rsid w:val="00B37AD7"/>
    <w:rsid w:val="00B37AFA"/>
    <w:rsid w:val="00B40698"/>
    <w:rsid w:val="00B41511"/>
    <w:rsid w:val="00B41EBF"/>
    <w:rsid w:val="00B424D6"/>
    <w:rsid w:val="00B43E5E"/>
    <w:rsid w:val="00B448E8"/>
    <w:rsid w:val="00B467B0"/>
    <w:rsid w:val="00B46DCB"/>
    <w:rsid w:val="00B47216"/>
    <w:rsid w:val="00B4764E"/>
    <w:rsid w:val="00B47BB2"/>
    <w:rsid w:val="00B50D6A"/>
    <w:rsid w:val="00B543A2"/>
    <w:rsid w:val="00B54981"/>
    <w:rsid w:val="00B54FDE"/>
    <w:rsid w:val="00B54FE2"/>
    <w:rsid w:val="00B56ADB"/>
    <w:rsid w:val="00B56C8B"/>
    <w:rsid w:val="00B56EAA"/>
    <w:rsid w:val="00B577FD"/>
    <w:rsid w:val="00B6037A"/>
    <w:rsid w:val="00B6147A"/>
    <w:rsid w:val="00B61C70"/>
    <w:rsid w:val="00B62BED"/>
    <w:rsid w:val="00B63406"/>
    <w:rsid w:val="00B63630"/>
    <w:rsid w:val="00B637EF"/>
    <w:rsid w:val="00B65811"/>
    <w:rsid w:val="00B66690"/>
    <w:rsid w:val="00B675F7"/>
    <w:rsid w:val="00B70125"/>
    <w:rsid w:val="00B709EE"/>
    <w:rsid w:val="00B70BC9"/>
    <w:rsid w:val="00B71018"/>
    <w:rsid w:val="00B717B9"/>
    <w:rsid w:val="00B71C93"/>
    <w:rsid w:val="00B71FD8"/>
    <w:rsid w:val="00B7244E"/>
    <w:rsid w:val="00B72876"/>
    <w:rsid w:val="00B734F9"/>
    <w:rsid w:val="00B7351E"/>
    <w:rsid w:val="00B76A50"/>
    <w:rsid w:val="00B775A3"/>
    <w:rsid w:val="00B77F85"/>
    <w:rsid w:val="00B8002A"/>
    <w:rsid w:val="00B810EB"/>
    <w:rsid w:val="00B81248"/>
    <w:rsid w:val="00B815F7"/>
    <w:rsid w:val="00B8248A"/>
    <w:rsid w:val="00B82DA5"/>
    <w:rsid w:val="00B833AC"/>
    <w:rsid w:val="00B8358D"/>
    <w:rsid w:val="00B8452C"/>
    <w:rsid w:val="00B846E0"/>
    <w:rsid w:val="00B87585"/>
    <w:rsid w:val="00B87965"/>
    <w:rsid w:val="00B90206"/>
    <w:rsid w:val="00B902C9"/>
    <w:rsid w:val="00B90B52"/>
    <w:rsid w:val="00B916A0"/>
    <w:rsid w:val="00B91EE2"/>
    <w:rsid w:val="00B932E4"/>
    <w:rsid w:val="00B93F16"/>
    <w:rsid w:val="00B947CB"/>
    <w:rsid w:val="00B947EB"/>
    <w:rsid w:val="00B9516E"/>
    <w:rsid w:val="00B9653E"/>
    <w:rsid w:val="00B96763"/>
    <w:rsid w:val="00B96F02"/>
    <w:rsid w:val="00B9772D"/>
    <w:rsid w:val="00BA03E0"/>
    <w:rsid w:val="00BA07F7"/>
    <w:rsid w:val="00BA0C83"/>
    <w:rsid w:val="00BA129F"/>
    <w:rsid w:val="00BA14D6"/>
    <w:rsid w:val="00BA2BC2"/>
    <w:rsid w:val="00BA2FCD"/>
    <w:rsid w:val="00BA31EF"/>
    <w:rsid w:val="00BA42AD"/>
    <w:rsid w:val="00BA50C5"/>
    <w:rsid w:val="00BA52AE"/>
    <w:rsid w:val="00BA61DC"/>
    <w:rsid w:val="00BA7BC0"/>
    <w:rsid w:val="00BB3034"/>
    <w:rsid w:val="00BB383F"/>
    <w:rsid w:val="00BB4C7A"/>
    <w:rsid w:val="00BB6F6E"/>
    <w:rsid w:val="00BC0219"/>
    <w:rsid w:val="00BC0614"/>
    <w:rsid w:val="00BC0DAA"/>
    <w:rsid w:val="00BC1B8A"/>
    <w:rsid w:val="00BC1BC1"/>
    <w:rsid w:val="00BC2641"/>
    <w:rsid w:val="00BC2C0A"/>
    <w:rsid w:val="00BC4B29"/>
    <w:rsid w:val="00BC50D4"/>
    <w:rsid w:val="00BC5A72"/>
    <w:rsid w:val="00BC70C1"/>
    <w:rsid w:val="00BC7FEB"/>
    <w:rsid w:val="00BD063D"/>
    <w:rsid w:val="00BD0912"/>
    <w:rsid w:val="00BD1F34"/>
    <w:rsid w:val="00BD33D7"/>
    <w:rsid w:val="00BD4499"/>
    <w:rsid w:val="00BD4EF7"/>
    <w:rsid w:val="00BD57DC"/>
    <w:rsid w:val="00BD5ACC"/>
    <w:rsid w:val="00BD696F"/>
    <w:rsid w:val="00BD70DF"/>
    <w:rsid w:val="00BD7FA2"/>
    <w:rsid w:val="00BE0D91"/>
    <w:rsid w:val="00BE11B4"/>
    <w:rsid w:val="00BE15EB"/>
    <w:rsid w:val="00BE1893"/>
    <w:rsid w:val="00BE1ACE"/>
    <w:rsid w:val="00BE29FD"/>
    <w:rsid w:val="00BE2B06"/>
    <w:rsid w:val="00BE2EB4"/>
    <w:rsid w:val="00BE4F1A"/>
    <w:rsid w:val="00BE59C6"/>
    <w:rsid w:val="00BE61E3"/>
    <w:rsid w:val="00BE6578"/>
    <w:rsid w:val="00BE675B"/>
    <w:rsid w:val="00BE7FD4"/>
    <w:rsid w:val="00BF06CC"/>
    <w:rsid w:val="00BF0888"/>
    <w:rsid w:val="00BF08B7"/>
    <w:rsid w:val="00BF09A1"/>
    <w:rsid w:val="00BF0B58"/>
    <w:rsid w:val="00BF0EB1"/>
    <w:rsid w:val="00BF150B"/>
    <w:rsid w:val="00BF1942"/>
    <w:rsid w:val="00BF21AB"/>
    <w:rsid w:val="00BF3E28"/>
    <w:rsid w:val="00BF48F5"/>
    <w:rsid w:val="00BF4C09"/>
    <w:rsid w:val="00BF5165"/>
    <w:rsid w:val="00BF5B03"/>
    <w:rsid w:val="00BF6221"/>
    <w:rsid w:val="00BF707A"/>
    <w:rsid w:val="00C031B3"/>
    <w:rsid w:val="00C03746"/>
    <w:rsid w:val="00C067F7"/>
    <w:rsid w:val="00C109DE"/>
    <w:rsid w:val="00C1108B"/>
    <w:rsid w:val="00C11915"/>
    <w:rsid w:val="00C11936"/>
    <w:rsid w:val="00C11E0D"/>
    <w:rsid w:val="00C12B12"/>
    <w:rsid w:val="00C137F7"/>
    <w:rsid w:val="00C14671"/>
    <w:rsid w:val="00C15788"/>
    <w:rsid w:val="00C1586C"/>
    <w:rsid w:val="00C1611B"/>
    <w:rsid w:val="00C171A4"/>
    <w:rsid w:val="00C17DA1"/>
    <w:rsid w:val="00C20A20"/>
    <w:rsid w:val="00C2201E"/>
    <w:rsid w:val="00C22435"/>
    <w:rsid w:val="00C22A36"/>
    <w:rsid w:val="00C23F86"/>
    <w:rsid w:val="00C249FB"/>
    <w:rsid w:val="00C2537A"/>
    <w:rsid w:val="00C25D53"/>
    <w:rsid w:val="00C266EA"/>
    <w:rsid w:val="00C269C8"/>
    <w:rsid w:val="00C269D0"/>
    <w:rsid w:val="00C27486"/>
    <w:rsid w:val="00C27A3B"/>
    <w:rsid w:val="00C31773"/>
    <w:rsid w:val="00C323AA"/>
    <w:rsid w:val="00C326DD"/>
    <w:rsid w:val="00C330E8"/>
    <w:rsid w:val="00C33D3B"/>
    <w:rsid w:val="00C33FD9"/>
    <w:rsid w:val="00C34325"/>
    <w:rsid w:val="00C3478B"/>
    <w:rsid w:val="00C3678F"/>
    <w:rsid w:val="00C371B8"/>
    <w:rsid w:val="00C40231"/>
    <w:rsid w:val="00C40560"/>
    <w:rsid w:val="00C40573"/>
    <w:rsid w:val="00C41647"/>
    <w:rsid w:val="00C44562"/>
    <w:rsid w:val="00C446AE"/>
    <w:rsid w:val="00C446F4"/>
    <w:rsid w:val="00C4477D"/>
    <w:rsid w:val="00C44D77"/>
    <w:rsid w:val="00C44F7B"/>
    <w:rsid w:val="00C455BC"/>
    <w:rsid w:val="00C46450"/>
    <w:rsid w:val="00C46DEA"/>
    <w:rsid w:val="00C47B37"/>
    <w:rsid w:val="00C5075F"/>
    <w:rsid w:val="00C515A4"/>
    <w:rsid w:val="00C52845"/>
    <w:rsid w:val="00C53DEC"/>
    <w:rsid w:val="00C53E28"/>
    <w:rsid w:val="00C57A2B"/>
    <w:rsid w:val="00C57ED9"/>
    <w:rsid w:val="00C60095"/>
    <w:rsid w:val="00C602C9"/>
    <w:rsid w:val="00C60A14"/>
    <w:rsid w:val="00C61FCD"/>
    <w:rsid w:val="00C62097"/>
    <w:rsid w:val="00C624AC"/>
    <w:rsid w:val="00C634C5"/>
    <w:rsid w:val="00C63A6D"/>
    <w:rsid w:val="00C63DAF"/>
    <w:rsid w:val="00C63F20"/>
    <w:rsid w:val="00C65394"/>
    <w:rsid w:val="00C656D6"/>
    <w:rsid w:val="00C6620C"/>
    <w:rsid w:val="00C66861"/>
    <w:rsid w:val="00C66AA6"/>
    <w:rsid w:val="00C66AC3"/>
    <w:rsid w:val="00C66EC5"/>
    <w:rsid w:val="00C6702B"/>
    <w:rsid w:val="00C67954"/>
    <w:rsid w:val="00C70B7A"/>
    <w:rsid w:val="00C71047"/>
    <w:rsid w:val="00C716EA"/>
    <w:rsid w:val="00C718E7"/>
    <w:rsid w:val="00C7282E"/>
    <w:rsid w:val="00C7285F"/>
    <w:rsid w:val="00C73358"/>
    <w:rsid w:val="00C736BA"/>
    <w:rsid w:val="00C736FE"/>
    <w:rsid w:val="00C75A55"/>
    <w:rsid w:val="00C76ADE"/>
    <w:rsid w:val="00C77EC3"/>
    <w:rsid w:val="00C77ECE"/>
    <w:rsid w:val="00C8105B"/>
    <w:rsid w:val="00C81F3F"/>
    <w:rsid w:val="00C8269B"/>
    <w:rsid w:val="00C837CC"/>
    <w:rsid w:val="00C838A8"/>
    <w:rsid w:val="00C83FAD"/>
    <w:rsid w:val="00C84956"/>
    <w:rsid w:val="00C85071"/>
    <w:rsid w:val="00C86C62"/>
    <w:rsid w:val="00C90B4B"/>
    <w:rsid w:val="00C91811"/>
    <w:rsid w:val="00C91C1A"/>
    <w:rsid w:val="00C9242A"/>
    <w:rsid w:val="00C9265A"/>
    <w:rsid w:val="00C928FB"/>
    <w:rsid w:val="00C929C4"/>
    <w:rsid w:val="00C92A8A"/>
    <w:rsid w:val="00C94393"/>
    <w:rsid w:val="00C9533C"/>
    <w:rsid w:val="00C9562B"/>
    <w:rsid w:val="00C95CD4"/>
    <w:rsid w:val="00C97B69"/>
    <w:rsid w:val="00C97C48"/>
    <w:rsid w:val="00CA38FC"/>
    <w:rsid w:val="00CA39FE"/>
    <w:rsid w:val="00CA561A"/>
    <w:rsid w:val="00CA58DF"/>
    <w:rsid w:val="00CA7755"/>
    <w:rsid w:val="00CB235C"/>
    <w:rsid w:val="00CB29A8"/>
    <w:rsid w:val="00CB2CA0"/>
    <w:rsid w:val="00CB3007"/>
    <w:rsid w:val="00CB357A"/>
    <w:rsid w:val="00CB3B75"/>
    <w:rsid w:val="00CB4618"/>
    <w:rsid w:val="00CB4815"/>
    <w:rsid w:val="00CB4B5C"/>
    <w:rsid w:val="00CB52F9"/>
    <w:rsid w:val="00CB6CCB"/>
    <w:rsid w:val="00CC1A8D"/>
    <w:rsid w:val="00CC1E38"/>
    <w:rsid w:val="00CC2145"/>
    <w:rsid w:val="00CC33D6"/>
    <w:rsid w:val="00CC6BCB"/>
    <w:rsid w:val="00CC7769"/>
    <w:rsid w:val="00CC782D"/>
    <w:rsid w:val="00CD0633"/>
    <w:rsid w:val="00CD12D2"/>
    <w:rsid w:val="00CD2816"/>
    <w:rsid w:val="00CD294A"/>
    <w:rsid w:val="00CD2BFF"/>
    <w:rsid w:val="00CD3034"/>
    <w:rsid w:val="00CD36A0"/>
    <w:rsid w:val="00CD6307"/>
    <w:rsid w:val="00CD670D"/>
    <w:rsid w:val="00CD7299"/>
    <w:rsid w:val="00CE01B6"/>
    <w:rsid w:val="00CE0602"/>
    <w:rsid w:val="00CE10AB"/>
    <w:rsid w:val="00CE1399"/>
    <w:rsid w:val="00CE1412"/>
    <w:rsid w:val="00CE1D64"/>
    <w:rsid w:val="00CE203B"/>
    <w:rsid w:val="00CE2674"/>
    <w:rsid w:val="00CE4726"/>
    <w:rsid w:val="00CE4B4A"/>
    <w:rsid w:val="00CE6AF9"/>
    <w:rsid w:val="00CE7BD0"/>
    <w:rsid w:val="00CF08E8"/>
    <w:rsid w:val="00CF1147"/>
    <w:rsid w:val="00CF1A49"/>
    <w:rsid w:val="00CF3412"/>
    <w:rsid w:val="00CF49CC"/>
    <w:rsid w:val="00CF5601"/>
    <w:rsid w:val="00CF5F29"/>
    <w:rsid w:val="00CF5F6A"/>
    <w:rsid w:val="00D01494"/>
    <w:rsid w:val="00D0173F"/>
    <w:rsid w:val="00D01BA5"/>
    <w:rsid w:val="00D02619"/>
    <w:rsid w:val="00D05517"/>
    <w:rsid w:val="00D065FC"/>
    <w:rsid w:val="00D06E84"/>
    <w:rsid w:val="00D0759A"/>
    <w:rsid w:val="00D07B08"/>
    <w:rsid w:val="00D10FF3"/>
    <w:rsid w:val="00D112EE"/>
    <w:rsid w:val="00D12BF4"/>
    <w:rsid w:val="00D1752F"/>
    <w:rsid w:val="00D17C4F"/>
    <w:rsid w:val="00D240A7"/>
    <w:rsid w:val="00D243A5"/>
    <w:rsid w:val="00D24720"/>
    <w:rsid w:val="00D2493D"/>
    <w:rsid w:val="00D24C19"/>
    <w:rsid w:val="00D2545A"/>
    <w:rsid w:val="00D2626B"/>
    <w:rsid w:val="00D2658C"/>
    <w:rsid w:val="00D27D0D"/>
    <w:rsid w:val="00D300C1"/>
    <w:rsid w:val="00D30550"/>
    <w:rsid w:val="00D3065B"/>
    <w:rsid w:val="00D31771"/>
    <w:rsid w:val="00D31A38"/>
    <w:rsid w:val="00D33CA9"/>
    <w:rsid w:val="00D341E7"/>
    <w:rsid w:val="00D34C4F"/>
    <w:rsid w:val="00D36445"/>
    <w:rsid w:val="00D36CB3"/>
    <w:rsid w:val="00D37597"/>
    <w:rsid w:val="00D37F14"/>
    <w:rsid w:val="00D40374"/>
    <w:rsid w:val="00D42545"/>
    <w:rsid w:val="00D433D8"/>
    <w:rsid w:val="00D436AA"/>
    <w:rsid w:val="00D43B44"/>
    <w:rsid w:val="00D44352"/>
    <w:rsid w:val="00D44C64"/>
    <w:rsid w:val="00D46A13"/>
    <w:rsid w:val="00D47709"/>
    <w:rsid w:val="00D502EA"/>
    <w:rsid w:val="00D50CC4"/>
    <w:rsid w:val="00D521B4"/>
    <w:rsid w:val="00D52242"/>
    <w:rsid w:val="00D5388F"/>
    <w:rsid w:val="00D53CFB"/>
    <w:rsid w:val="00D553C9"/>
    <w:rsid w:val="00D553CF"/>
    <w:rsid w:val="00D55763"/>
    <w:rsid w:val="00D564F8"/>
    <w:rsid w:val="00D5700E"/>
    <w:rsid w:val="00D577D4"/>
    <w:rsid w:val="00D60FEB"/>
    <w:rsid w:val="00D610E7"/>
    <w:rsid w:val="00D612B9"/>
    <w:rsid w:val="00D61C44"/>
    <w:rsid w:val="00D62CEA"/>
    <w:rsid w:val="00D633A0"/>
    <w:rsid w:val="00D63E06"/>
    <w:rsid w:val="00D6695D"/>
    <w:rsid w:val="00D67109"/>
    <w:rsid w:val="00D702BF"/>
    <w:rsid w:val="00D707C4"/>
    <w:rsid w:val="00D71FD7"/>
    <w:rsid w:val="00D73494"/>
    <w:rsid w:val="00D73DDA"/>
    <w:rsid w:val="00D7455B"/>
    <w:rsid w:val="00D752F3"/>
    <w:rsid w:val="00D765AD"/>
    <w:rsid w:val="00D7712F"/>
    <w:rsid w:val="00D774BC"/>
    <w:rsid w:val="00D77530"/>
    <w:rsid w:val="00D776F5"/>
    <w:rsid w:val="00D8019B"/>
    <w:rsid w:val="00D8078E"/>
    <w:rsid w:val="00D80EBB"/>
    <w:rsid w:val="00D80FF4"/>
    <w:rsid w:val="00D8165C"/>
    <w:rsid w:val="00D81C76"/>
    <w:rsid w:val="00D829D0"/>
    <w:rsid w:val="00D839F6"/>
    <w:rsid w:val="00D846C2"/>
    <w:rsid w:val="00D84FB8"/>
    <w:rsid w:val="00D85D4C"/>
    <w:rsid w:val="00D85E0B"/>
    <w:rsid w:val="00D85F72"/>
    <w:rsid w:val="00D86D4B"/>
    <w:rsid w:val="00D875CD"/>
    <w:rsid w:val="00D87675"/>
    <w:rsid w:val="00D87BB0"/>
    <w:rsid w:val="00D87F1B"/>
    <w:rsid w:val="00D902C2"/>
    <w:rsid w:val="00D90CF4"/>
    <w:rsid w:val="00D915A0"/>
    <w:rsid w:val="00D9281E"/>
    <w:rsid w:val="00D92E80"/>
    <w:rsid w:val="00D92E8C"/>
    <w:rsid w:val="00D93305"/>
    <w:rsid w:val="00D93C09"/>
    <w:rsid w:val="00D95768"/>
    <w:rsid w:val="00D96BF7"/>
    <w:rsid w:val="00D96D6B"/>
    <w:rsid w:val="00D9704F"/>
    <w:rsid w:val="00D97763"/>
    <w:rsid w:val="00DA04C6"/>
    <w:rsid w:val="00DA2817"/>
    <w:rsid w:val="00DA3E4C"/>
    <w:rsid w:val="00DA4DA3"/>
    <w:rsid w:val="00DA527E"/>
    <w:rsid w:val="00DA7100"/>
    <w:rsid w:val="00DA7E81"/>
    <w:rsid w:val="00DB043C"/>
    <w:rsid w:val="00DB0F34"/>
    <w:rsid w:val="00DB14F1"/>
    <w:rsid w:val="00DB161C"/>
    <w:rsid w:val="00DB1C1B"/>
    <w:rsid w:val="00DB3364"/>
    <w:rsid w:val="00DB344B"/>
    <w:rsid w:val="00DB3CDD"/>
    <w:rsid w:val="00DB5CF0"/>
    <w:rsid w:val="00DB6482"/>
    <w:rsid w:val="00DC039E"/>
    <w:rsid w:val="00DC1633"/>
    <w:rsid w:val="00DC19FB"/>
    <w:rsid w:val="00DC2FB4"/>
    <w:rsid w:val="00DC35D4"/>
    <w:rsid w:val="00DC38E3"/>
    <w:rsid w:val="00DC3988"/>
    <w:rsid w:val="00DC3BF0"/>
    <w:rsid w:val="00DC4FA2"/>
    <w:rsid w:val="00DC5CD8"/>
    <w:rsid w:val="00DC7260"/>
    <w:rsid w:val="00DC7BE5"/>
    <w:rsid w:val="00DD04E5"/>
    <w:rsid w:val="00DD2055"/>
    <w:rsid w:val="00DD402B"/>
    <w:rsid w:val="00DD4166"/>
    <w:rsid w:val="00DD47DC"/>
    <w:rsid w:val="00DD5A87"/>
    <w:rsid w:val="00DD62E6"/>
    <w:rsid w:val="00DD6562"/>
    <w:rsid w:val="00DD6F0C"/>
    <w:rsid w:val="00DE0148"/>
    <w:rsid w:val="00DE023C"/>
    <w:rsid w:val="00DE0995"/>
    <w:rsid w:val="00DE24E2"/>
    <w:rsid w:val="00DE2A23"/>
    <w:rsid w:val="00DE2D0F"/>
    <w:rsid w:val="00DE4C34"/>
    <w:rsid w:val="00DE4D93"/>
    <w:rsid w:val="00DE4E9F"/>
    <w:rsid w:val="00DE4EAC"/>
    <w:rsid w:val="00DE5AC4"/>
    <w:rsid w:val="00DE6DDA"/>
    <w:rsid w:val="00DE75B0"/>
    <w:rsid w:val="00DF0BC6"/>
    <w:rsid w:val="00DF0CBE"/>
    <w:rsid w:val="00DF1326"/>
    <w:rsid w:val="00DF20EC"/>
    <w:rsid w:val="00DF4F72"/>
    <w:rsid w:val="00DF54DC"/>
    <w:rsid w:val="00DF5E18"/>
    <w:rsid w:val="00DF603C"/>
    <w:rsid w:val="00E00E08"/>
    <w:rsid w:val="00E03E00"/>
    <w:rsid w:val="00E04C90"/>
    <w:rsid w:val="00E05A74"/>
    <w:rsid w:val="00E06D6E"/>
    <w:rsid w:val="00E06D90"/>
    <w:rsid w:val="00E07A84"/>
    <w:rsid w:val="00E07EE3"/>
    <w:rsid w:val="00E10313"/>
    <w:rsid w:val="00E12736"/>
    <w:rsid w:val="00E12D80"/>
    <w:rsid w:val="00E13168"/>
    <w:rsid w:val="00E13DEF"/>
    <w:rsid w:val="00E174E3"/>
    <w:rsid w:val="00E224B1"/>
    <w:rsid w:val="00E23056"/>
    <w:rsid w:val="00E23068"/>
    <w:rsid w:val="00E2449C"/>
    <w:rsid w:val="00E249FA"/>
    <w:rsid w:val="00E24C2C"/>
    <w:rsid w:val="00E255F4"/>
    <w:rsid w:val="00E265A0"/>
    <w:rsid w:val="00E27569"/>
    <w:rsid w:val="00E276AB"/>
    <w:rsid w:val="00E310C7"/>
    <w:rsid w:val="00E31E09"/>
    <w:rsid w:val="00E3232F"/>
    <w:rsid w:val="00E32CF3"/>
    <w:rsid w:val="00E338C2"/>
    <w:rsid w:val="00E34674"/>
    <w:rsid w:val="00E348A4"/>
    <w:rsid w:val="00E34C7F"/>
    <w:rsid w:val="00E34E54"/>
    <w:rsid w:val="00E36A11"/>
    <w:rsid w:val="00E370E8"/>
    <w:rsid w:val="00E40C68"/>
    <w:rsid w:val="00E42547"/>
    <w:rsid w:val="00E425CE"/>
    <w:rsid w:val="00E432DA"/>
    <w:rsid w:val="00E438EE"/>
    <w:rsid w:val="00E43DAD"/>
    <w:rsid w:val="00E45FBD"/>
    <w:rsid w:val="00E46209"/>
    <w:rsid w:val="00E47030"/>
    <w:rsid w:val="00E470A9"/>
    <w:rsid w:val="00E47F15"/>
    <w:rsid w:val="00E50543"/>
    <w:rsid w:val="00E506A3"/>
    <w:rsid w:val="00E50863"/>
    <w:rsid w:val="00E50B37"/>
    <w:rsid w:val="00E5120C"/>
    <w:rsid w:val="00E52E12"/>
    <w:rsid w:val="00E534E7"/>
    <w:rsid w:val="00E53543"/>
    <w:rsid w:val="00E543F3"/>
    <w:rsid w:val="00E56052"/>
    <w:rsid w:val="00E5771E"/>
    <w:rsid w:val="00E60237"/>
    <w:rsid w:val="00E605F3"/>
    <w:rsid w:val="00E61BC7"/>
    <w:rsid w:val="00E61DF4"/>
    <w:rsid w:val="00E63F2C"/>
    <w:rsid w:val="00E64657"/>
    <w:rsid w:val="00E66FFF"/>
    <w:rsid w:val="00E672C2"/>
    <w:rsid w:val="00E67876"/>
    <w:rsid w:val="00E71722"/>
    <w:rsid w:val="00E7335E"/>
    <w:rsid w:val="00E7392C"/>
    <w:rsid w:val="00E73BB8"/>
    <w:rsid w:val="00E73C59"/>
    <w:rsid w:val="00E74720"/>
    <w:rsid w:val="00E7692D"/>
    <w:rsid w:val="00E77B8A"/>
    <w:rsid w:val="00E77FA6"/>
    <w:rsid w:val="00E80BE6"/>
    <w:rsid w:val="00E824F7"/>
    <w:rsid w:val="00E8266A"/>
    <w:rsid w:val="00E82D6B"/>
    <w:rsid w:val="00E839A8"/>
    <w:rsid w:val="00E83F40"/>
    <w:rsid w:val="00E842B9"/>
    <w:rsid w:val="00E84BB0"/>
    <w:rsid w:val="00E86511"/>
    <w:rsid w:val="00E86A61"/>
    <w:rsid w:val="00E875EA"/>
    <w:rsid w:val="00E87F25"/>
    <w:rsid w:val="00E9156D"/>
    <w:rsid w:val="00E91B45"/>
    <w:rsid w:val="00E922F8"/>
    <w:rsid w:val="00E92D8A"/>
    <w:rsid w:val="00E92F2A"/>
    <w:rsid w:val="00E93869"/>
    <w:rsid w:val="00E93A0E"/>
    <w:rsid w:val="00E94725"/>
    <w:rsid w:val="00E95CA1"/>
    <w:rsid w:val="00E95D2C"/>
    <w:rsid w:val="00E96C9D"/>
    <w:rsid w:val="00EA14CB"/>
    <w:rsid w:val="00EA1D93"/>
    <w:rsid w:val="00EA1DE9"/>
    <w:rsid w:val="00EA2DDA"/>
    <w:rsid w:val="00EA32A8"/>
    <w:rsid w:val="00EA378F"/>
    <w:rsid w:val="00EA3A2F"/>
    <w:rsid w:val="00EA4371"/>
    <w:rsid w:val="00EA4823"/>
    <w:rsid w:val="00EA4F5E"/>
    <w:rsid w:val="00EA4FAB"/>
    <w:rsid w:val="00EA6434"/>
    <w:rsid w:val="00EA65C8"/>
    <w:rsid w:val="00EA6C5E"/>
    <w:rsid w:val="00EA6D97"/>
    <w:rsid w:val="00EA71F8"/>
    <w:rsid w:val="00EA7215"/>
    <w:rsid w:val="00EA7944"/>
    <w:rsid w:val="00EB0C5D"/>
    <w:rsid w:val="00EB0CF3"/>
    <w:rsid w:val="00EB2026"/>
    <w:rsid w:val="00EB21E0"/>
    <w:rsid w:val="00EB294F"/>
    <w:rsid w:val="00EB402B"/>
    <w:rsid w:val="00EB4788"/>
    <w:rsid w:val="00EB6607"/>
    <w:rsid w:val="00EC1CE4"/>
    <w:rsid w:val="00EC28A8"/>
    <w:rsid w:val="00EC3CA1"/>
    <w:rsid w:val="00EC4689"/>
    <w:rsid w:val="00EC494E"/>
    <w:rsid w:val="00EC608C"/>
    <w:rsid w:val="00ED0700"/>
    <w:rsid w:val="00ED0C85"/>
    <w:rsid w:val="00ED4E5E"/>
    <w:rsid w:val="00ED5637"/>
    <w:rsid w:val="00ED5840"/>
    <w:rsid w:val="00ED5B9F"/>
    <w:rsid w:val="00ED76A4"/>
    <w:rsid w:val="00ED76C1"/>
    <w:rsid w:val="00ED7D08"/>
    <w:rsid w:val="00EE053E"/>
    <w:rsid w:val="00EE16EB"/>
    <w:rsid w:val="00EE1F53"/>
    <w:rsid w:val="00EE2663"/>
    <w:rsid w:val="00EE2FD3"/>
    <w:rsid w:val="00EE37F7"/>
    <w:rsid w:val="00EE387C"/>
    <w:rsid w:val="00EE43E9"/>
    <w:rsid w:val="00EE48A3"/>
    <w:rsid w:val="00EE4BF1"/>
    <w:rsid w:val="00EE567F"/>
    <w:rsid w:val="00EE586C"/>
    <w:rsid w:val="00EE6055"/>
    <w:rsid w:val="00EE6C29"/>
    <w:rsid w:val="00EE7116"/>
    <w:rsid w:val="00EE7BBA"/>
    <w:rsid w:val="00EF0872"/>
    <w:rsid w:val="00EF11C5"/>
    <w:rsid w:val="00EF150F"/>
    <w:rsid w:val="00EF2630"/>
    <w:rsid w:val="00EF30CF"/>
    <w:rsid w:val="00EF36C5"/>
    <w:rsid w:val="00EF3908"/>
    <w:rsid w:val="00EF4293"/>
    <w:rsid w:val="00EF4653"/>
    <w:rsid w:val="00EF4ACE"/>
    <w:rsid w:val="00F000D4"/>
    <w:rsid w:val="00F002E0"/>
    <w:rsid w:val="00F00AF7"/>
    <w:rsid w:val="00F01319"/>
    <w:rsid w:val="00F0152B"/>
    <w:rsid w:val="00F01B3D"/>
    <w:rsid w:val="00F039E1"/>
    <w:rsid w:val="00F048E1"/>
    <w:rsid w:val="00F05BF0"/>
    <w:rsid w:val="00F06D7C"/>
    <w:rsid w:val="00F07869"/>
    <w:rsid w:val="00F07903"/>
    <w:rsid w:val="00F10143"/>
    <w:rsid w:val="00F104E1"/>
    <w:rsid w:val="00F10EA0"/>
    <w:rsid w:val="00F10F22"/>
    <w:rsid w:val="00F11350"/>
    <w:rsid w:val="00F11E4F"/>
    <w:rsid w:val="00F120BE"/>
    <w:rsid w:val="00F12CB3"/>
    <w:rsid w:val="00F1660B"/>
    <w:rsid w:val="00F1697C"/>
    <w:rsid w:val="00F17E6D"/>
    <w:rsid w:val="00F20645"/>
    <w:rsid w:val="00F21670"/>
    <w:rsid w:val="00F2212F"/>
    <w:rsid w:val="00F228E4"/>
    <w:rsid w:val="00F22C83"/>
    <w:rsid w:val="00F231E2"/>
    <w:rsid w:val="00F24E02"/>
    <w:rsid w:val="00F30D17"/>
    <w:rsid w:val="00F322EC"/>
    <w:rsid w:val="00F32DE0"/>
    <w:rsid w:val="00F32EBD"/>
    <w:rsid w:val="00F33E41"/>
    <w:rsid w:val="00F34725"/>
    <w:rsid w:val="00F35941"/>
    <w:rsid w:val="00F35960"/>
    <w:rsid w:val="00F35DA5"/>
    <w:rsid w:val="00F36030"/>
    <w:rsid w:val="00F40354"/>
    <w:rsid w:val="00F40587"/>
    <w:rsid w:val="00F40FBF"/>
    <w:rsid w:val="00F42DE8"/>
    <w:rsid w:val="00F42E0A"/>
    <w:rsid w:val="00F43716"/>
    <w:rsid w:val="00F4468B"/>
    <w:rsid w:val="00F450DC"/>
    <w:rsid w:val="00F46211"/>
    <w:rsid w:val="00F46CD1"/>
    <w:rsid w:val="00F47825"/>
    <w:rsid w:val="00F47A45"/>
    <w:rsid w:val="00F47BC1"/>
    <w:rsid w:val="00F47F59"/>
    <w:rsid w:val="00F506CF"/>
    <w:rsid w:val="00F51845"/>
    <w:rsid w:val="00F51F63"/>
    <w:rsid w:val="00F52BC9"/>
    <w:rsid w:val="00F53523"/>
    <w:rsid w:val="00F53D92"/>
    <w:rsid w:val="00F56050"/>
    <w:rsid w:val="00F60458"/>
    <w:rsid w:val="00F60C6C"/>
    <w:rsid w:val="00F60CF7"/>
    <w:rsid w:val="00F6108E"/>
    <w:rsid w:val="00F61365"/>
    <w:rsid w:val="00F61B68"/>
    <w:rsid w:val="00F62D53"/>
    <w:rsid w:val="00F64D31"/>
    <w:rsid w:val="00F6724C"/>
    <w:rsid w:val="00F67481"/>
    <w:rsid w:val="00F71452"/>
    <w:rsid w:val="00F717D8"/>
    <w:rsid w:val="00F72002"/>
    <w:rsid w:val="00F72232"/>
    <w:rsid w:val="00F72312"/>
    <w:rsid w:val="00F72501"/>
    <w:rsid w:val="00F73264"/>
    <w:rsid w:val="00F7357A"/>
    <w:rsid w:val="00F7384F"/>
    <w:rsid w:val="00F73FDD"/>
    <w:rsid w:val="00F75360"/>
    <w:rsid w:val="00F76866"/>
    <w:rsid w:val="00F768CD"/>
    <w:rsid w:val="00F7694C"/>
    <w:rsid w:val="00F76C25"/>
    <w:rsid w:val="00F77BE2"/>
    <w:rsid w:val="00F77D04"/>
    <w:rsid w:val="00F8031F"/>
    <w:rsid w:val="00F81283"/>
    <w:rsid w:val="00F8147C"/>
    <w:rsid w:val="00F8177C"/>
    <w:rsid w:val="00F81A76"/>
    <w:rsid w:val="00F82E56"/>
    <w:rsid w:val="00F8362E"/>
    <w:rsid w:val="00F838D1"/>
    <w:rsid w:val="00F83F1F"/>
    <w:rsid w:val="00F84810"/>
    <w:rsid w:val="00F85768"/>
    <w:rsid w:val="00F908BF"/>
    <w:rsid w:val="00F91024"/>
    <w:rsid w:val="00F935AD"/>
    <w:rsid w:val="00F9373F"/>
    <w:rsid w:val="00F94835"/>
    <w:rsid w:val="00F95F91"/>
    <w:rsid w:val="00F96273"/>
    <w:rsid w:val="00F96567"/>
    <w:rsid w:val="00F9685B"/>
    <w:rsid w:val="00FA100E"/>
    <w:rsid w:val="00FA1320"/>
    <w:rsid w:val="00FA2EB0"/>
    <w:rsid w:val="00FA5981"/>
    <w:rsid w:val="00FA5F99"/>
    <w:rsid w:val="00FA6858"/>
    <w:rsid w:val="00FA6A6F"/>
    <w:rsid w:val="00FA6E39"/>
    <w:rsid w:val="00FB02FD"/>
    <w:rsid w:val="00FB0E32"/>
    <w:rsid w:val="00FB14D9"/>
    <w:rsid w:val="00FB2ECD"/>
    <w:rsid w:val="00FB470E"/>
    <w:rsid w:val="00FB47A8"/>
    <w:rsid w:val="00FB4E55"/>
    <w:rsid w:val="00FB7F12"/>
    <w:rsid w:val="00FC1C23"/>
    <w:rsid w:val="00FC27F6"/>
    <w:rsid w:val="00FC337B"/>
    <w:rsid w:val="00FC350A"/>
    <w:rsid w:val="00FC369D"/>
    <w:rsid w:val="00FC429A"/>
    <w:rsid w:val="00FC4497"/>
    <w:rsid w:val="00FC5065"/>
    <w:rsid w:val="00FC6135"/>
    <w:rsid w:val="00FC7A54"/>
    <w:rsid w:val="00FC7D8D"/>
    <w:rsid w:val="00FC7E1E"/>
    <w:rsid w:val="00FC7FA2"/>
    <w:rsid w:val="00FD1ED6"/>
    <w:rsid w:val="00FD1FB9"/>
    <w:rsid w:val="00FD22C6"/>
    <w:rsid w:val="00FD249A"/>
    <w:rsid w:val="00FD336D"/>
    <w:rsid w:val="00FD3DAB"/>
    <w:rsid w:val="00FD4030"/>
    <w:rsid w:val="00FD6E70"/>
    <w:rsid w:val="00FD7142"/>
    <w:rsid w:val="00FE0517"/>
    <w:rsid w:val="00FE0545"/>
    <w:rsid w:val="00FE062F"/>
    <w:rsid w:val="00FE1322"/>
    <w:rsid w:val="00FE1964"/>
    <w:rsid w:val="00FE1D7F"/>
    <w:rsid w:val="00FE257E"/>
    <w:rsid w:val="00FE2EF1"/>
    <w:rsid w:val="00FE3200"/>
    <w:rsid w:val="00FE3E30"/>
    <w:rsid w:val="00FE41C9"/>
    <w:rsid w:val="00FE49D8"/>
    <w:rsid w:val="00FE520A"/>
    <w:rsid w:val="00FE65DD"/>
    <w:rsid w:val="00FE6BAB"/>
    <w:rsid w:val="00FE73DA"/>
    <w:rsid w:val="00FF0B34"/>
    <w:rsid w:val="00FF2577"/>
    <w:rsid w:val="00FF3BD7"/>
    <w:rsid w:val="00FF406D"/>
    <w:rsid w:val="00FF4A56"/>
    <w:rsid w:val="00FF7538"/>
    <w:rsid w:val="00FF7BC9"/>
    <w:rsid w:val="00FF7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2A42A77"/>
  <w15:docId w15:val="{BE02DD56-E219-4DEE-831D-BB9C620AB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Batang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iPriority="99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iPriority="99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58A3"/>
    <w:pPr>
      <w:spacing w:before="60" w:after="120"/>
      <w:ind w:left="2835"/>
    </w:pPr>
    <w:rPr>
      <w:rFonts w:ascii="Arial" w:eastAsia="Times New Roman" w:hAnsi="Arial"/>
      <w:kern w:val="18"/>
      <w:sz w:val="18"/>
      <w:lang w:val="en-AU" w:bidi="ar-SA"/>
    </w:rPr>
  </w:style>
  <w:style w:type="paragraph" w:styleId="Heading1">
    <w:name w:val="heading 1"/>
    <w:next w:val="Normal"/>
    <w:link w:val="Heading1Char"/>
    <w:qFormat/>
    <w:rsid w:val="00FF7BC9"/>
    <w:pPr>
      <w:numPr>
        <w:numId w:val="3"/>
      </w:numPr>
      <w:spacing w:after="360"/>
      <w:outlineLvl w:val="0"/>
    </w:pPr>
    <w:rPr>
      <w:rFonts w:ascii="Arial Bold" w:eastAsia="Times New Roman" w:hAnsi="Arial Bold" w:cs="Arial"/>
      <w:b/>
      <w:color w:val="003366"/>
      <w:kern w:val="28"/>
      <w:lang w:val="en-AU" w:bidi="ar-SA"/>
    </w:rPr>
  </w:style>
  <w:style w:type="paragraph" w:styleId="Heading2">
    <w:name w:val="heading 2"/>
    <w:aliases w:val="Heading 2_2"/>
    <w:basedOn w:val="Normal"/>
    <w:next w:val="Normal"/>
    <w:link w:val="Heading2Char"/>
    <w:uiPriority w:val="99"/>
    <w:qFormat/>
    <w:rsid w:val="006F58A3"/>
    <w:pPr>
      <w:numPr>
        <w:ilvl w:val="1"/>
        <w:numId w:val="3"/>
      </w:numPr>
      <w:tabs>
        <w:tab w:val="left" w:pos="2835"/>
      </w:tabs>
      <w:spacing w:before="360"/>
      <w:outlineLvl w:val="1"/>
    </w:pPr>
    <w:rPr>
      <w:b/>
      <w:color w:val="003366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9D4B4D"/>
    <w:pPr>
      <w:keepNext/>
      <w:numPr>
        <w:ilvl w:val="2"/>
        <w:numId w:val="3"/>
      </w:numPr>
      <w:spacing w:before="240" w:after="60"/>
      <w:outlineLvl w:val="2"/>
    </w:pPr>
    <w:rPr>
      <w:rFonts w:ascii="Arial Bold" w:hAnsi="Arial Bold"/>
      <w:b/>
      <w:bCs/>
      <w:sz w:val="20"/>
      <w:szCs w:val="26"/>
      <w:u w:val="single"/>
    </w:rPr>
  </w:style>
  <w:style w:type="paragraph" w:styleId="Heading4">
    <w:name w:val="heading 4"/>
    <w:basedOn w:val="Normal"/>
    <w:next w:val="NormalIndent"/>
    <w:link w:val="Heading4Char"/>
    <w:qFormat/>
    <w:rsid w:val="009D4B4D"/>
    <w:pPr>
      <w:widowControl w:val="0"/>
      <w:numPr>
        <w:ilvl w:val="3"/>
        <w:numId w:val="3"/>
      </w:numPr>
      <w:adjustRightInd w:val="0"/>
      <w:spacing w:before="0" w:after="0" w:line="360" w:lineRule="atLeast"/>
      <w:jc w:val="both"/>
      <w:textAlignment w:val="baseline"/>
      <w:outlineLvl w:val="3"/>
    </w:pPr>
    <w:rPr>
      <w:rFonts w:ascii="Tahoma" w:hAnsi="Tahoma" w:cs="Tahoma"/>
      <w:i/>
      <w:kern w:val="0"/>
      <w:sz w:val="20"/>
      <w:lang w:val="en-GB"/>
    </w:rPr>
  </w:style>
  <w:style w:type="paragraph" w:styleId="Heading5">
    <w:name w:val="heading 5"/>
    <w:basedOn w:val="Normal"/>
    <w:next w:val="NormalIndent"/>
    <w:link w:val="Heading5Char"/>
    <w:qFormat/>
    <w:rsid w:val="005112AE"/>
    <w:pPr>
      <w:widowControl w:val="0"/>
      <w:numPr>
        <w:ilvl w:val="4"/>
        <w:numId w:val="3"/>
      </w:numPr>
      <w:adjustRightInd w:val="0"/>
      <w:spacing w:before="0" w:after="0" w:line="360" w:lineRule="atLeast"/>
      <w:jc w:val="both"/>
      <w:textAlignment w:val="baseline"/>
      <w:outlineLvl w:val="4"/>
    </w:pPr>
    <w:rPr>
      <w:rFonts w:ascii="Tahoma" w:hAnsi="Tahoma" w:cs="Tahoma"/>
      <w:b/>
      <w:kern w:val="0"/>
      <w:sz w:val="20"/>
      <w:lang w:val="en-GB"/>
    </w:rPr>
  </w:style>
  <w:style w:type="paragraph" w:styleId="Heading6">
    <w:name w:val="heading 6"/>
    <w:basedOn w:val="Normal"/>
    <w:next w:val="NormalIndent"/>
    <w:link w:val="Heading6Char"/>
    <w:qFormat/>
    <w:rsid w:val="005112AE"/>
    <w:pPr>
      <w:widowControl w:val="0"/>
      <w:numPr>
        <w:ilvl w:val="5"/>
        <w:numId w:val="3"/>
      </w:numPr>
      <w:adjustRightInd w:val="0"/>
      <w:spacing w:before="0" w:after="0" w:line="360" w:lineRule="atLeast"/>
      <w:jc w:val="both"/>
      <w:textAlignment w:val="baseline"/>
      <w:outlineLvl w:val="5"/>
    </w:pPr>
    <w:rPr>
      <w:rFonts w:ascii="Tahoma" w:hAnsi="Tahoma" w:cs="Tahoma"/>
      <w:kern w:val="0"/>
      <w:sz w:val="20"/>
      <w:u w:val="single"/>
      <w:lang w:val="en-GB"/>
    </w:rPr>
  </w:style>
  <w:style w:type="paragraph" w:styleId="Heading7">
    <w:name w:val="heading 7"/>
    <w:basedOn w:val="Normal"/>
    <w:next w:val="NormalIndent"/>
    <w:link w:val="Heading7Char"/>
    <w:qFormat/>
    <w:rsid w:val="005112AE"/>
    <w:pPr>
      <w:widowControl w:val="0"/>
      <w:numPr>
        <w:ilvl w:val="6"/>
        <w:numId w:val="3"/>
      </w:numPr>
      <w:adjustRightInd w:val="0"/>
      <w:spacing w:before="0" w:after="0" w:line="360" w:lineRule="atLeast"/>
      <w:jc w:val="both"/>
      <w:textAlignment w:val="baseline"/>
      <w:outlineLvl w:val="6"/>
    </w:pPr>
    <w:rPr>
      <w:rFonts w:ascii="Tahoma" w:hAnsi="Tahoma" w:cs="Tahoma"/>
      <w:i/>
      <w:kern w:val="0"/>
      <w:sz w:val="20"/>
      <w:lang w:val="en-GB"/>
    </w:rPr>
  </w:style>
  <w:style w:type="paragraph" w:styleId="Heading8">
    <w:name w:val="heading 8"/>
    <w:basedOn w:val="Normal"/>
    <w:next w:val="NormalIndent"/>
    <w:link w:val="Heading8Char"/>
    <w:qFormat/>
    <w:rsid w:val="005112AE"/>
    <w:pPr>
      <w:widowControl w:val="0"/>
      <w:numPr>
        <w:ilvl w:val="7"/>
        <w:numId w:val="3"/>
      </w:numPr>
      <w:adjustRightInd w:val="0"/>
      <w:spacing w:before="0" w:after="0" w:line="360" w:lineRule="atLeast"/>
      <w:jc w:val="both"/>
      <w:textAlignment w:val="baseline"/>
      <w:outlineLvl w:val="7"/>
    </w:pPr>
    <w:rPr>
      <w:rFonts w:ascii="Tahoma" w:hAnsi="Tahoma" w:cs="Tahoma"/>
      <w:i/>
      <w:kern w:val="0"/>
      <w:sz w:val="20"/>
      <w:lang w:val="en-GB"/>
    </w:rPr>
  </w:style>
  <w:style w:type="paragraph" w:styleId="Heading9">
    <w:name w:val="heading 9"/>
    <w:basedOn w:val="Normal"/>
    <w:next w:val="NormalIndent"/>
    <w:link w:val="Heading9Char"/>
    <w:qFormat/>
    <w:rsid w:val="005112AE"/>
    <w:pPr>
      <w:widowControl w:val="0"/>
      <w:numPr>
        <w:ilvl w:val="8"/>
        <w:numId w:val="3"/>
      </w:numPr>
      <w:adjustRightInd w:val="0"/>
      <w:spacing w:before="0" w:after="0" w:line="360" w:lineRule="atLeast"/>
      <w:jc w:val="both"/>
      <w:textAlignment w:val="baseline"/>
      <w:outlineLvl w:val="8"/>
    </w:pPr>
    <w:rPr>
      <w:rFonts w:ascii="Tahoma" w:hAnsi="Tahoma" w:cs="Tahoma"/>
      <w:i/>
      <w:kern w:val="0"/>
      <w:sz w:val="20"/>
      <w:lang w:val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F58A3"/>
    <w:pPr>
      <w:tabs>
        <w:tab w:val="center" w:pos="4320"/>
        <w:tab w:val="right" w:pos="8640"/>
      </w:tabs>
      <w:spacing w:after="0"/>
      <w:jc w:val="right"/>
    </w:pPr>
    <w:rPr>
      <w:sz w:val="12"/>
    </w:rPr>
  </w:style>
  <w:style w:type="paragraph" w:customStyle="1" w:styleId="NormalBullet">
    <w:name w:val="Normal (Bullet)"/>
    <w:basedOn w:val="Normal"/>
    <w:rsid w:val="006F58A3"/>
    <w:pPr>
      <w:spacing w:after="60"/>
      <w:ind w:left="0"/>
    </w:pPr>
  </w:style>
  <w:style w:type="paragraph" w:customStyle="1" w:styleId="NormalTable">
    <w:name w:val="Normal (Table)"/>
    <w:basedOn w:val="Normal"/>
    <w:rsid w:val="006F58A3"/>
    <w:pPr>
      <w:widowControl w:val="0"/>
      <w:spacing w:before="40" w:after="40"/>
      <w:ind w:left="0"/>
    </w:pPr>
    <w:rPr>
      <w:rFonts w:cs="Arial"/>
      <w:snapToGrid w:val="0"/>
      <w:color w:val="000000"/>
      <w:sz w:val="16"/>
      <w:lang w:val="en-US"/>
    </w:rPr>
  </w:style>
  <w:style w:type="character" w:styleId="PageNumber">
    <w:name w:val="page number"/>
    <w:basedOn w:val="DefaultParagraphFont"/>
    <w:rsid w:val="006F58A3"/>
  </w:style>
  <w:style w:type="paragraph" w:customStyle="1" w:styleId="DefaultParagraphFontParaCharChar">
    <w:name w:val="Default Paragraph Font Para Char Char"/>
    <w:basedOn w:val="Normal"/>
    <w:rsid w:val="006F58A3"/>
    <w:pPr>
      <w:spacing w:before="0" w:after="160" w:line="240" w:lineRule="exact"/>
      <w:ind w:left="0"/>
    </w:pPr>
    <w:rPr>
      <w:rFonts w:ascii="Verdana" w:hAnsi="Verdana"/>
      <w:kern w:val="0"/>
      <w:sz w:val="20"/>
      <w:lang w:val="en-US"/>
    </w:rPr>
  </w:style>
  <w:style w:type="paragraph" w:styleId="Header">
    <w:name w:val="header"/>
    <w:aliases w:val="Header2"/>
    <w:link w:val="HeaderChar"/>
    <w:autoRedefine/>
    <w:uiPriority w:val="99"/>
    <w:rsid w:val="009B6C9A"/>
    <w:pPr>
      <w:widowControl w:val="0"/>
      <w:adjustRightInd w:val="0"/>
      <w:spacing w:line="360" w:lineRule="atLeast"/>
      <w:jc w:val="thaiDistribute"/>
      <w:textAlignment w:val="baseline"/>
    </w:pPr>
    <w:rPr>
      <w:rFonts w:ascii="Cordia New" w:eastAsia="Arial" w:hAnsi="Cordia New" w:cs="Cordia New"/>
      <w:sz w:val="28"/>
      <w:szCs w:val="28"/>
    </w:rPr>
  </w:style>
  <w:style w:type="paragraph" w:styleId="BalloonText">
    <w:name w:val="Balloon Text"/>
    <w:basedOn w:val="Normal"/>
    <w:link w:val="BalloonTextChar"/>
    <w:semiHidden/>
    <w:rsid w:val="006F58A3"/>
    <w:rPr>
      <w:rFonts w:ascii="Tahoma" w:hAnsi="Tahoma"/>
      <w:sz w:val="16"/>
      <w:szCs w:val="18"/>
    </w:rPr>
  </w:style>
  <w:style w:type="paragraph" w:customStyle="1" w:styleId="AINDENTEDBULLET">
    <w:name w:val="A INDENTED BULLET"/>
    <w:basedOn w:val="Normal"/>
    <w:rsid w:val="006F58A3"/>
    <w:pPr>
      <w:tabs>
        <w:tab w:val="left" w:pos="1080"/>
      </w:tabs>
      <w:overflowPunct w:val="0"/>
      <w:autoSpaceDE w:val="0"/>
      <w:autoSpaceDN w:val="0"/>
      <w:adjustRightInd w:val="0"/>
      <w:spacing w:before="0" w:after="0"/>
      <w:ind w:left="662" w:hanging="331"/>
      <w:textAlignment w:val="baseline"/>
    </w:pPr>
    <w:rPr>
      <w:rFonts w:ascii="Book Antiqua" w:hAnsi="Book Antiqua"/>
      <w:kern w:val="0"/>
      <w:sz w:val="22"/>
      <w:szCs w:val="28"/>
      <w:lang w:val="en-US" w:bidi="th-TH"/>
    </w:rPr>
  </w:style>
  <w:style w:type="table" w:styleId="TableList5">
    <w:name w:val="Table List 5"/>
    <w:basedOn w:val="TableNormal"/>
    <w:rsid w:val="006F58A3"/>
    <w:pPr>
      <w:spacing w:before="60" w:after="120"/>
      <w:ind w:left="2835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6F58A3"/>
    <w:pPr>
      <w:spacing w:before="60" w:after="120"/>
      <w:ind w:left="2835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paragraph" w:customStyle="1" w:styleId="Headermodify">
    <w:name w:val="Header_modify"/>
    <w:basedOn w:val="Header"/>
    <w:autoRedefine/>
    <w:rsid w:val="006F58A3"/>
  </w:style>
  <w:style w:type="paragraph" w:styleId="Closing">
    <w:name w:val="Closing"/>
    <w:basedOn w:val="Normal"/>
    <w:link w:val="ClosingChar"/>
    <w:rsid w:val="006F58A3"/>
    <w:pPr>
      <w:ind w:left="4320"/>
    </w:pPr>
    <w:rPr>
      <w:rFonts w:cs="Cordia New"/>
    </w:rPr>
  </w:style>
  <w:style w:type="character" w:customStyle="1" w:styleId="Heading3Char">
    <w:name w:val="Heading 3 Char"/>
    <w:basedOn w:val="DefaultParagraphFont"/>
    <w:link w:val="Heading3"/>
    <w:rsid w:val="009D4B4D"/>
    <w:rPr>
      <w:rFonts w:ascii="Arial Bold" w:eastAsia="Times New Roman" w:hAnsi="Arial Bold"/>
      <w:b/>
      <w:bCs/>
      <w:kern w:val="18"/>
      <w:szCs w:val="26"/>
      <w:u w:val="single"/>
      <w:lang w:val="en-AU" w:bidi="ar-SA"/>
    </w:rPr>
  </w:style>
  <w:style w:type="character" w:customStyle="1" w:styleId="Heading4Char">
    <w:name w:val="Heading 4 Char"/>
    <w:basedOn w:val="DefaultParagraphFont"/>
    <w:link w:val="Heading4"/>
    <w:rsid w:val="009D4B4D"/>
    <w:rPr>
      <w:rFonts w:ascii="Tahoma" w:eastAsia="Times New Roman" w:hAnsi="Tahoma" w:cs="Tahoma"/>
      <w:i/>
      <w:lang w:val="en-GB" w:bidi="ar-SA"/>
    </w:rPr>
  </w:style>
  <w:style w:type="character" w:customStyle="1" w:styleId="Heading5Char">
    <w:name w:val="Heading 5 Char"/>
    <w:basedOn w:val="DefaultParagraphFont"/>
    <w:link w:val="Heading5"/>
    <w:rsid w:val="005112AE"/>
    <w:rPr>
      <w:rFonts w:ascii="Tahoma" w:eastAsia="Times New Roman" w:hAnsi="Tahoma" w:cs="Tahoma"/>
      <w:b/>
      <w:lang w:val="en-GB" w:bidi="ar-SA"/>
    </w:rPr>
  </w:style>
  <w:style w:type="character" w:customStyle="1" w:styleId="Heading6Char">
    <w:name w:val="Heading 6 Char"/>
    <w:basedOn w:val="DefaultParagraphFont"/>
    <w:link w:val="Heading6"/>
    <w:rsid w:val="005112AE"/>
    <w:rPr>
      <w:rFonts w:ascii="Tahoma" w:eastAsia="Times New Roman" w:hAnsi="Tahoma" w:cs="Tahoma"/>
      <w:u w:val="single"/>
      <w:lang w:val="en-GB" w:bidi="ar-SA"/>
    </w:rPr>
  </w:style>
  <w:style w:type="character" w:customStyle="1" w:styleId="Heading7Char">
    <w:name w:val="Heading 7 Char"/>
    <w:basedOn w:val="DefaultParagraphFont"/>
    <w:link w:val="Heading7"/>
    <w:rsid w:val="005112AE"/>
    <w:rPr>
      <w:rFonts w:ascii="Tahoma" w:eastAsia="Times New Roman" w:hAnsi="Tahoma" w:cs="Tahoma"/>
      <w:i/>
      <w:lang w:val="en-GB" w:bidi="ar-SA"/>
    </w:rPr>
  </w:style>
  <w:style w:type="character" w:customStyle="1" w:styleId="Heading8Char">
    <w:name w:val="Heading 8 Char"/>
    <w:basedOn w:val="DefaultParagraphFont"/>
    <w:link w:val="Heading8"/>
    <w:rsid w:val="005112AE"/>
    <w:rPr>
      <w:rFonts w:ascii="Tahoma" w:eastAsia="Times New Roman" w:hAnsi="Tahoma" w:cs="Tahoma"/>
      <w:i/>
      <w:lang w:val="en-GB" w:bidi="ar-SA"/>
    </w:rPr>
  </w:style>
  <w:style w:type="character" w:customStyle="1" w:styleId="Heading9Char">
    <w:name w:val="Heading 9 Char"/>
    <w:basedOn w:val="DefaultParagraphFont"/>
    <w:link w:val="Heading9"/>
    <w:rsid w:val="005112AE"/>
    <w:rPr>
      <w:rFonts w:ascii="Tahoma" w:eastAsia="Times New Roman" w:hAnsi="Tahoma" w:cs="Tahoma"/>
      <w:i/>
      <w:lang w:val="en-GB" w:bidi="ar-SA"/>
    </w:rPr>
  </w:style>
  <w:style w:type="paragraph" w:styleId="NormalIndent">
    <w:name w:val="Normal Indent"/>
    <w:basedOn w:val="Normal"/>
    <w:rsid w:val="005112AE"/>
    <w:pPr>
      <w:widowControl w:val="0"/>
      <w:adjustRightInd w:val="0"/>
      <w:spacing w:before="0" w:after="0" w:line="360" w:lineRule="atLeast"/>
      <w:ind w:left="36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TOC3">
    <w:name w:val="toc 3"/>
    <w:basedOn w:val="Normal"/>
    <w:next w:val="Normal"/>
    <w:uiPriority w:val="39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480"/>
      <w:jc w:val="both"/>
      <w:textAlignment w:val="baseline"/>
    </w:pPr>
    <w:rPr>
      <w:rFonts w:ascii="Tahoma" w:hAnsi="Tahoma" w:cs="Tahoma"/>
      <w:i/>
      <w:kern w:val="0"/>
      <w:sz w:val="20"/>
      <w:lang w:val="en-GB"/>
    </w:rPr>
  </w:style>
  <w:style w:type="paragraph" w:styleId="TOC2">
    <w:name w:val="toc 2"/>
    <w:basedOn w:val="Normal"/>
    <w:next w:val="Normal"/>
    <w:uiPriority w:val="39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240"/>
      <w:jc w:val="both"/>
      <w:textAlignment w:val="baseline"/>
    </w:pPr>
    <w:rPr>
      <w:rFonts w:ascii="Tahoma" w:hAnsi="Tahoma" w:cs="Tahoma"/>
      <w:smallCaps/>
      <w:kern w:val="0"/>
      <w:sz w:val="20"/>
      <w:lang w:val="en-GB"/>
    </w:rPr>
  </w:style>
  <w:style w:type="paragraph" w:styleId="TOC1">
    <w:name w:val="toc 1"/>
    <w:basedOn w:val="Normal"/>
    <w:next w:val="Normal"/>
    <w:uiPriority w:val="39"/>
    <w:qFormat/>
    <w:rsid w:val="005112AE"/>
    <w:pPr>
      <w:widowControl w:val="0"/>
      <w:tabs>
        <w:tab w:val="right" w:leader="dot" w:pos="8640"/>
      </w:tabs>
      <w:adjustRightInd w:val="0"/>
      <w:spacing w:before="120" w:line="360" w:lineRule="atLeast"/>
      <w:ind w:left="0"/>
      <w:jc w:val="both"/>
      <w:textAlignment w:val="baseline"/>
    </w:pPr>
    <w:rPr>
      <w:rFonts w:ascii="Tahoma" w:hAnsi="Tahoma" w:cs="Tahoma"/>
      <w:b/>
      <w:caps/>
      <w:kern w:val="0"/>
      <w:sz w:val="20"/>
      <w:lang w:val="en-GB"/>
    </w:rPr>
  </w:style>
  <w:style w:type="paragraph" w:styleId="Index7">
    <w:name w:val="index 7"/>
    <w:basedOn w:val="Normal"/>
    <w:next w:val="Normal"/>
    <w:rsid w:val="005112AE"/>
    <w:pPr>
      <w:widowControl w:val="0"/>
      <w:adjustRightInd w:val="0"/>
      <w:spacing w:before="0" w:after="0" w:line="360" w:lineRule="atLeast"/>
      <w:ind w:left="1698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6">
    <w:name w:val="index 6"/>
    <w:basedOn w:val="Normal"/>
    <w:next w:val="Normal"/>
    <w:rsid w:val="005112AE"/>
    <w:pPr>
      <w:widowControl w:val="0"/>
      <w:adjustRightInd w:val="0"/>
      <w:spacing w:before="0" w:after="0" w:line="360" w:lineRule="atLeast"/>
      <w:ind w:left="1415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5">
    <w:name w:val="index 5"/>
    <w:basedOn w:val="Normal"/>
    <w:next w:val="Normal"/>
    <w:rsid w:val="005112AE"/>
    <w:pPr>
      <w:widowControl w:val="0"/>
      <w:adjustRightInd w:val="0"/>
      <w:spacing w:before="0" w:after="0" w:line="360" w:lineRule="atLeast"/>
      <w:ind w:left="1132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4">
    <w:name w:val="index 4"/>
    <w:basedOn w:val="Normal"/>
    <w:next w:val="Normal"/>
    <w:rsid w:val="005112AE"/>
    <w:pPr>
      <w:widowControl w:val="0"/>
      <w:adjustRightInd w:val="0"/>
      <w:spacing w:before="0" w:after="0" w:line="360" w:lineRule="atLeast"/>
      <w:ind w:left="849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3">
    <w:name w:val="index 3"/>
    <w:basedOn w:val="Normal"/>
    <w:next w:val="Normal"/>
    <w:rsid w:val="005112AE"/>
    <w:pPr>
      <w:widowControl w:val="0"/>
      <w:adjustRightInd w:val="0"/>
      <w:spacing w:before="0" w:after="0" w:line="360" w:lineRule="atLeast"/>
      <w:ind w:left="566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2">
    <w:name w:val="index 2"/>
    <w:basedOn w:val="Normal"/>
    <w:next w:val="Normal"/>
    <w:rsid w:val="005112AE"/>
    <w:pPr>
      <w:widowControl w:val="0"/>
      <w:adjustRightInd w:val="0"/>
      <w:spacing w:before="0" w:after="0" w:line="360" w:lineRule="atLeast"/>
      <w:ind w:left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1">
    <w:name w:val="index 1"/>
    <w:basedOn w:val="Normal"/>
    <w:next w:val="Normal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styleId="LineNumber">
    <w:name w:val="line number"/>
    <w:basedOn w:val="DefaultParagraphFont"/>
    <w:rsid w:val="005112AE"/>
  </w:style>
  <w:style w:type="paragraph" w:styleId="IndexHeading">
    <w:name w:val="index heading"/>
    <w:basedOn w:val="Normal"/>
    <w:next w:val="Index1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styleId="FootnoteReference">
    <w:name w:val="footnote reference"/>
    <w:basedOn w:val="DefaultParagraphFont"/>
    <w:rsid w:val="005112AE"/>
    <w:rPr>
      <w:position w:val="6"/>
      <w:sz w:val="16"/>
    </w:rPr>
  </w:style>
  <w:style w:type="paragraph" w:styleId="FootnoteText">
    <w:name w:val="footnote text"/>
    <w:basedOn w:val="Normal"/>
    <w:link w:val="FootnoteTextChar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FootnoteTextChar">
    <w:name w:val="Footnote Text Char"/>
    <w:basedOn w:val="DefaultParagraphFont"/>
    <w:link w:val="FootnoteText"/>
    <w:rsid w:val="005112AE"/>
    <w:rPr>
      <w:rFonts w:ascii="Tahoma" w:eastAsia="Times New Roman" w:hAnsi="Tahoma" w:cs="Tahoma"/>
      <w:lang w:val="en-GB" w:bidi="ar-SA"/>
    </w:rPr>
  </w:style>
  <w:style w:type="paragraph" w:customStyle="1" w:styleId="FrontTitle">
    <w:name w:val="FrontTitle"/>
    <w:basedOn w:val="Normal"/>
    <w:rsid w:val="005112AE"/>
    <w:pPr>
      <w:keepNext/>
      <w:keepLines/>
      <w:widowControl w:val="0"/>
      <w:adjustRightInd w:val="0"/>
      <w:spacing w:before="240" w:after="240" w:line="360" w:lineRule="atLeast"/>
      <w:ind w:left="0"/>
      <w:jc w:val="center"/>
      <w:textAlignment w:val="baseline"/>
    </w:pPr>
    <w:rPr>
      <w:rFonts w:cs="Tahoma"/>
      <w:b/>
      <w:kern w:val="0"/>
      <w:sz w:val="32"/>
      <w:u w:val="single"/>
      <w:lang w:val="en-GB"/>
    </w:rPr>
  </w:style>
  <w:style w:type="paragraph" w:styleId="TOC4">
    <w:name w:val="toc 4"/>
    <w:basedOn w:val="Normal"/>
    <w:next w:val="Normal"/>
    <w:uiPriority w:val="39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72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5">
    <w:name w:val="toc 5"/>
    <w:basedOn w:val="Normal"/>
    <w:next w:val="Normal"/>
    <w:uiPriority w:val="39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96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6">
    <w:name w:val="toc 6"/>
    <w:basedOn w:val="Normal"/>
    <w:next w:val="Normal"/>
    <w:uiPriority w:val="39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120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7">
    <w:name w:val="toc 7"/>
    <w:basedOn w:val="Normal"/>
    <w:next w:val="Normal"/>
    <w:uiPriority w:val="39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144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8">
    <w:name w:val="toc 8"/>
    <w:basedOn w:val="Normal"/>
    <w:next w:val="Normal"/>
    <w:uiPriority w:val="39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168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9">
    <w:name w:val="toc 9"/>
    <w:basedOn w:val="Normal"/>
    <w:next w:val="Normal"/>
    <w:uiPriority w:val="39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192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ListBullet">
    <w:name w:val="List Bullet"/>
    <w:basedOn w:val="Normal"/>
    <w:rsid w:val="005112AE"/>
    <w:pPr>
      <w:widowControl w:val="0"/>
      <w:adjustRightInd w:val="0"/>
      <w:spacing w:before="0" w:after="0" w:line="360" w:lineRule="atLeast"/>
      <w:ind w:left="283" w:hanging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TableofFigures">
    <w:name w:val="table of figures"/>
    <w:basedOn w:val="Normal"/>
    <w:next w:val="Normal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480" w:hanging="48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BodyText">
    <w:name w:val="Body Text"/>
    <w:basedOn w:val="Normal"/>
    <w:link w:val="BodyTextChar"/>
    <w:rsid w:val="005112AE"/>
    <w:pPr>
      <w:widowControl w:val="0"/>
      <w:adjustRightInd w:val="0"/>
      <w:spacing w:before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BodyTextChar">
    <w:name w:val="Body Text Char"/>
    <w:basedOn w:val="DefaultParagraphFont"/>
    <w:link w:val="BodyText"/>
    <w:rsid w:val="005112AE"/>
    <w:rPr>
      <w:rFonts w:ascii="Tahoma" w:eastAsia="Times New Roman" w:hAnsi="Tahoma" w:cs="Tahoma"/>
      <w:lang w:val="en-GB" w:bidi="ar-SA"/>
    </w:rPr>
  </w:style>
  <w:style w:type="paragraph" w:styleId="ListBullet2">
    <w:name w:val="List Bullet 2"/>
    <w:basedOn w:val="Normal"/>
    <w:rsid w:val="005112AE"/>
    <w:pPr>
      <w:widowControl w:val="0"/>
      <w:adjustRightInd w:val="0"/>
      <w:spacing w:before="0" w:after="0" w:line="360" w:lineRule="atLeast"/>
      <w:ind w:left="566" w:hanging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BodyTextIndent">
    <w:name w:val="Body Text Indent"/>
    <w:basedOn w:val="Normal"/>
    <w:link w:val="BodyTextIndentChar"/>
    <w:rsid w:val="005112AE"/>
    <w:pPr>
      <w:widowControl w:val="0"/>
      <w:adjustRightInd w:val="0"/>
      <w:spacing w:before="0" w:line="360" w:lineRule="atLeast"/>
      <w:ind w:left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BodyTextIndentChar">
    <w:name w:val="Body Text Indent Char"/>
    <w:basedOn w:val="DefaultParagraphFont"/>
    <w:link w:val="BodyTextIndent"/>
    <w:rsid w:val="005112AE"/>
    <w:rPr>
      <w:rFonts w:ascii="Tahoma" w:eastAsia="Times New Roman" w:hAnsi="Tahoma" w:cs="Tahoma"/>
      <w:lang w:val="en-GB" w:bidi="ar-SA"/>
    </w:rPr>
  </w:style>
  <w:style w:type="paragraph" w:styleId="List">
    <w:name w:val="List"/>
    <w:basedOn w:val="Normal"/>
    <w:rsid w:val="005112AE"/>
    <w:pPr>
      <w:widowControl w:val="0"/>
      <w:adjustRightInd w:val="0"/>
      <w:spacing w:before="0" w:after="0" w:line="360" w:lineRule="atLeast"/>
      <w:ind w:left="283" w:hanging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styleId="Hyperlink">
    <w:name w:val="Hyperlink"/>
    <w:basedOn w:val="DefaultParagraphFont"/>
    <w:uiPriority w:val="99"/>
    <w:rsid w:val="005112AE"/>
    <w:rPr>
      <w:color w:val="0000FF"/>
      <w:u w:val="single"/>
    </w:rPr>
  </w:style>
  <w:style w:type="character" w:styleId="FollowedHyperlink">
    <w:name w:val="FollowedHyperlink"/>
    <w:basedOn w:val="DefaultParagraphFont"/>
    <w:rsid w:val="005112AE"/>
    <w:rPr>
      <w:color w:val="800080"/>
      <w:u w:val="single"/>
    </w:rPr>
  </w:style>
  <w:style w:type="paragraph" w:styleId="BodyText2">
    <w:name w:val="Body Text 2"/>
    <w:basedOn w:val="Normal"/>
    <w:link w:val="BodyText2Char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i/>
      <w:iCs/>
      <w:kern w:val="0"/>
      <w:sz w:val="20"/>
      <w:lang w:val="en-GB"/>
    </w:rPr>
  </w:style>
  <w:style w:type="character" w:customStyle="1" w:styleId="BodyText2Char">
    <w:name w:val="Body Text 2 Char"/>
    <w:basedOn w:val="DefaultParagraphFont"/>
    <w:link w:val="BodyText2"/>
    <w:rsid w:val="005112AE"/>
    <w:rPr>
      <w:rFonts w:ascii="Tahoma" w:eastAsia="Times New Roman" w:hAnsi="Tahoma" w:cs="Tahoma"/>
      <w:i/>
      <w:iCs/>
      <w:lang w:val="en-GB" w:bidi="ar-SA"/>
    </w:rPr>
  </w:style>
  <w:style w:type="paragraph" w:customStyle="1" w:styleId="Feature">
    <w:name w:val="Feature"/>
    <w:basedOn w:val="Normal"/>
    <w:rsid w:val="005112AE"/>
    <w:pPr>
      <w:widowControl w:val="0"/>
      <w:overflowPunct w:val="0"/>
      <w:autoSpaceDE w:val="0"/>
      <w:autoSpaceDN w:val="0"/>
      <w:adjustRightInd w:val="0"/>
      <w:spacing w:before="120" w:after="0" w:line="360" w:lineRule="atLeast"/>
      <w:ind w:left="0"/>
      <w:jc w:val="both"/>
      <w:textAlignment w:val="baseline"/>
    </w:pPr>
    <w:rPr>
      <w:rFonts w:ascii="Tahoma" w:hAnsi="Tahoma" w:cs="Tahoma"/>
      <w:b/>
      <w:kern w:val="0"/>
      <w:sz w:val="20"/>
      <w:lang w:val="en-GB"/>
    </w:rPr>
  </w:style>
  <w:style w:type="paragraph" w:styleId="BodyText3">
    <w:name w:val="Body Text 3"/>
    <w:basedOn w:val="Normal"/>
    <w:link w:val="BodyText3Char"/>
    <w:rsid w:val="005112AE"/>
    <w:pPr>
      <w:widowControl w:val="0"/>
      <w:adjustRightInd w:val="0"/>
      <w:spacing w:before="0" w:after="0" w:line="360" w:lineRule="atLeast"/>
      <w:ind w:left="0"/>
      <w:jc w:val="center"/>
      <w:textAlignment w:val="baseline"/>
    </w:pPr>
    <w:rPr>
      <w:rFonts w:ascii="Tahoma" w:hAnsi="Tahoma" w:cs="Tahoma"/>
      <w:kern w:val="0"/>
      <w:sz w:val="16"/>
      <w:lang w:val="en-GB"/>
    </w:rPr>
  </w:style>
  <w:style w:type="character" w:customStyle="1" w:styleId="BodyText3Char">
    <w:name w:val="Body Text 3 Char"/>
    <w:basedOn w:val="DefaultParagraphFont"/>
    <w:link w:val="BodyText3"/>
    <w:rsid w:val="005112AE"/>
    <w:rPr>
      <w:rFonts w:ascii="Tahoma" w:eastAsia="Times New Roman" w:hAnsi="Tahoma" w:cs="Tahoma"/>
      <w:sz w:val="16"/>
      <w:lang w:val="en-GB" w:bidi="ar-SA"/>
    </w:rPr>
  </w:style>
  <w:style w:type="paragraph" w:styleId="DocumentMap">
    <w:name w:val="Document Map"/>
    <w:basedOn w:val="Normal"/>
    <w:link w:val="DocumentMapChar"/>
    <w:rsid w:val="005112AE"/>
    <w:pPr>
      <w:widowControl w:val="0"/>
      <w:shd w:val="clear" w:color="auto" w:fill="00008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DocumentMapChar">
    <w:name w:val="Document Map Char"/>
    <w:basedOn w:val="DefaultParagraphFont"/>
    <w:link w:val="DocumentMap"/>
    <w:rsid w:val="005112AE"/>
    <w:rPr>
      <w:rFonts w:ascii="Tahoma" w:eastAsia="Times New Roman" w:hAnsi="Tahoma" w:cs="Tahoma"/>
      <w:shd w:val="clear" w:color="auto" w:fill="000080"/>
      <w:lang w:val="en-GB" w:bidi="ar-SA"/>
    </w:rPr>
  </w:style>
  <w:style w:type="paragraph" w:styleId="PlainText">
    <w:name w:val="Plain Text"/>
    <w:basedOn w:val="Normal"/>
    <w:link w:val="PlainTextChar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Courier New" w:hAnsi="Courier New" w:cs="Tahoma"/>
      <w:kern w:val="0"/>
      <w:sz w:val="20"/>
    </w:rPr>
  </w:style>
  <w:style w:type="character" w:customStyle="1" w:styleId="PlainTextChar">
    <w:name w:val="Plain Text Char"/>
    <w:basedOn w:val="DefaultParagraphFont"/>
    <w:link w:val="PlainText"/>
    <w:rsid w:val="005112AE"/>
    <w:rPr>
      <w:rFonts w:ascii="Courier New" w:eastAsia="Times New Roman" w:hAnsi="Courier New" w:cs="Tahoma"/>
      <w:lang w:val="en-AU" w:bidi="ar-SA"/>
    </w:rPr>
  </w:style>
  <w:style w:type="paragraph" w:customStyle="1" w:styleId="Default">
    <w:name w:val="Default"/>
    <w:rsid w:val="005112AE"/>
    <w:pPr>
      <w:widowControl w:val="0"/>
      <w:autoSpaceDE w:val="0"/>
      <w:autoSpaceDN w:val="0"/>
      <w:adjustRightInd w:val="0"/>
      <w:spacing w:line="360" w:lineRule="atLeast"/>
      <w:jc w:val="both"/>
      <w:textAlignment w:val="baseline"/>
    </w:pPr>
    <w:rPr>
      <w:rFonts w:ascii="Verdana-Bold" w:eastAsia="Times New Roman" w:hAnsi="Verdana-Bold" w:cs="Verdana-Bold"/>
    </w:rPr>
  </w:style>
  <w:style w:type="table" w:styleId="TableList1">
    <w:name w:val="Table List 1"/>
    <w:basedOn w:val="TableNormal"/>
    <w:rsid w:val="005112AE"/>
    <w:pPr>
      <w:spacing w:before="120"/>
      <w:ind w:left="567"/>
    </w:pPr>
    <w:rPr>
      <w:rFonts w:eastAsia="Times New Roman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cellbody">
    <w:name w:val="cellbody"/>
    <w:basedOn w:val="Normal"/>
    <w:rsid w:val="005112AE"/>
    <w:pPr>
      <w:widowControl w:val="0"/>
      <w:adjustRightInd w:val="0"/>
      <w:spacing w:before="100" w:beforeAutospacing="1" w:after="100" w:afterAutospacing="1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US" w:bidi="th-TH"/>
    </w:rPr>
  </w:style>
  <w:style w:type="paragraph" w:styleId="BodyTextIndent2">
    <w:name w:val="Body Text Indent 2"/>
    <w:basedOn w:val="Normal"/>
    <w:link w:val="BodyTextIndent2Char"/>
    <w:rsid w:val="005112AE"/>
    <w:pPr>
      <w:widowControl w:val="0"/>
      <w:adjustRightInd w:val="0"/>
      <w:spacing w:before="0" w:line="480" w:lineRule="auto"/>
      <w:ind w:left="36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BodyTextIndent2Char">
    <w:name w:val="Body Text Indent 2 Char"/>
    <w:basedOn w:val="DefaultParagraphFont"/>
    <w:link w:val="BodyTextIndent2"/>
    <w:rsid w:val="005112AE"/>
    <w:rPr>
      <w:rFonts w:ascii="Tahoma" w:eastAsia="Times New Roman" w:hAnsi="Tahoma" w:cs="Tahoma"/>
      <w:lang w:val="en-GB" w:bidi="ar-SA"/>
    </w:rPr>
  </w:style>
  <w:style w:type="character" w:styleId="CommentReference">
    <w:name w:val="annotation reference"/>
    <w:basedOn w:val="DefaultParagraphFont"/>
    <w:rsid w:val="005112AE"/>
    <w:rPr>
      <w:sz w:val="16"/>
      <w:szCs w:val="18"/>
    </w:rPr>
  </w:style>
  <w:style w:type="paragraph" w:styleId="CommentText">
    <w:name w:val="annotation text"/>
    <w:basedOn w:val="Normal"/>
    <w:link w:val="CommentTextChar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/>
      <w:kern w:val="0"/>
      <w:sz w:val="20"/>
      <w:szCs w:val="23"/>
      <w:lang w:val="en-GB"/>
    </w:rPr>
  </w:style>
  <w:style w:type="character" w:customStyle="1" w:styleId="CommentTextChar">
    <w:name w:val="Comment Text Char"/>
    <w:basedOn w:val="DefaultParagraphFont"/>
    <w:link w:val="CommentText"/>
    <w:rsid w:val="005112AE"/>
    <w:rPr>
      <w:rFonts w:ascii="Tahoma" w:eastAsia="Times New Roman" w:hAnsi="Tahoma"/>
      <w:szCs w:val="23"/>
      <w:lang w:val="en-GB" w:bidi="ar-SA"/>
    </w:rPr>
  </w:style>
  <w:style w:type="paragraph" w:styleId="CommentSubject">
    <w:name w:val="annotation subject"/>
    <w:basedOn w:val="CommentText"/>
    <w:next w:val="CommentText"/>
    <w:link w:val="CommentSubjectChar"/>
    <w:rsid w:val="005112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112AE"/>
    <w:rPr>
      <w:rFonts w:ascii="Tahoma" w:eastAsia="Times New Roman" w:hAnsi="Tahoma"/>
      <w:b/>
      <w:bCs/>
      <w:szCs w:val="23"/>
      <w:lang w:val="en-GB" w:bidi="ar-SA"/>
    </w:rPr>
  </w:style>
  <w:style w:type="paragraph" w:customStyle="1" w:styleId="body">
    <w:name w:val="body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kern w:val="0"/>
      <w:sz w:val="20"/>
      <w:lang w:val="en-US" w:bidi="th-TH"/>
    </w:rPr>
  </w:style>
  <w:style w:type="paragraph" w:customStyle="1" w:styleId="xl28">
    <w:name w:val="xl28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29">
    <w:name w:val="xl29"/>
    <w:basedOn w:val="Normal"/>
    <w:rsid w:val="005112AE"/>
    <w:pP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30">
    <w:name w:val="xl30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31">
    <w:name w:val="xl31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32">
    <w:name w:val="xl32"/>
    <w:basedOn w:val="Normal"/>
    <w:rsid w:val="005112AE"/>
    <w:pPr>
      <w:spacing w:before="100" w:beforeAutospacing="1" w:after="100" w:afterAutospacing="1"/>
      <w:ind w:left="0"/>
    </w:pPr>
    <w:rPr>
      <w:rFonts w:cs="Times New Roman"/>
      <w:color w:val="FF0000"/>
      <w:kern w:val="0"/>
      <w:sz w:val="24"/>
      <w:szCs w:val="24"/>
      <w:lang w:val="en-US" w:bidi="th-TH"/>
    </w:rPr>
  </w:style>
  <w:style w:type="paragraph" w:customStyle="1" w:styleId="xl33">
    <w:name w:val="xl33"/>
    <w:basedOn w:val="Normal"/>
    <w:rsid w:val="005112AE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34">
    <w:name w:val="xl34"/>
    <w:basedOn w:val="Normal"/>
    <w:rsid w:val="005112AE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35">
    <w:name w:val="xl35"/>
    <w:basedOn w:val="Normal"/>
    <w:rsid w:val="005112AE"/>
    <w:pPr>
      <w:pBdr>
        <w:top w:val="single" w:sz="4" w:space="0" w:color="auto"/>
      </w:pBdr>
      <w:spacing w:before="100" w:beforeAutospacing="1" w:after="100" w:afterAutospacing="1"/>
      <w:ind w:left="0"/>
    </w:pPr>
    <w:rPr>
      <w:rFonts w:cs="Times New Roman"/>
      <w:color w:val="800000"/>
      <w:kern w:val="0"/>
      <w:sz w:val="24"/>
      <w:szCs w:val="24"/>
      <w:lang w:val="en-US" w:bidi="th-TH"/>
    </w:rPr>
  </w:style>
  <w:style w:type="paragraph" w:customStyle="1" w:styleId="xl36">
    <w:name w:val="xl36"/>
    <w:basedOn w:val="Normal"/>
    <w:rsid w:val="005112AE"/>
    <w:pPr>
      <w:pBdr>
        <w:top w:val="single" w:sz="4" w:space="0" w:color="auto"/>
      </w:pBdr>
      <w:spacing w:before="100" w:beforeAutospacing="1" w:after="100" w:afterAutospacing="1"/>
      <w:ind w:left="0"/>
    </w:pPr>
    <w:rPr>
      <w:rFonts w:cs="Times New Roman"/>
      <w:color w:val="FF0000"/>
      <w:kern w:val="0"/>
      <w:sz w:val="24"/>
      <w:szCs w:val="24"/>
      <w:lang w:val="en-US" w:bidi="th-TH"/>
    </w:rPr>
  </w:style>
  <w:style w:type="paragraph" w:customStyle="1" w:styleId="xl37">
    <w:name w:val="xl37"/>
    <w:basedOn w:val="Normal"/>
    <w:rsid w:val="005112AE"/>
    <w:pPr>
      <w:pBdr>
        <w:top w:val="single" w:sz="4" w:space="0" w:color="auto"/>
      </w:pBdr>
      <w:shd w:val="clear" w:color="auto" w:fill="FFFF99"/>
      <w:spacing w:before="100" w:beforeAutospacing="1" w:after="100" w:afterAutospacing="1"/>
      <w:ind w:left="0"/>
      <w:jc w:val="right"/>
    </w:pPr>
    <w:rPr>
      <w:rFonts w:cs="Times New Roman"/>
      <w:color w:val="000080"/>
      <w:kern w:val="0"/>
      <w:sz w:val="24"/>
      <w:szCs w:val="24"/>
      <w:lang w:val="en-US" w:bidi="th-TH"/>
    </w:rPr>
  </w:style>
  <w:style w:type="paragraph" w:customStyle="1" w:styleId="xl38">
    <w:name w:val="xl38"/>
    <w:basedOn w:val="Normal"/>
    <w:rsid w:val="005112AE"/>
    <w:pPr>
      <w:pBdr>
        <w:top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39">
    <w:name w:val="xl39"/>
    <w:basedOn w:val="Normal"/>
    <w:rsid w:val="005112AE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40">
    <w:name w:val="xl40"/>
    <w:basedOn w:val="Normal"/>
    <w:rsid w:val="005112AE"/>
    <w:pPr>
      <w:pBdr>
        <w:top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41">
    <w:name w:val="xl41"/>
    <w:basedOn w:val="Normal"/>
    <w:rsid w:val="005112AE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42">
    <w:name w:val="xl42"/>
    <w:basedOn w:val="Normal"/>
    <w:rsid w:val="005112AE"/>
    <w:pPr>
      <w:spacing w:before="100" w:beforeAutospacing="1" w:after="100" w:afterAutospacing="1"/>
      <w:ind w:left="0"/>
    </w:pPr>
    <w:rPr>
      <w:rFonts w:cs="Times New Roman"/>
      <w:color w:val="800000"/>
      <w:kern w:val="0"/>
      <w:sz w:val="24"/>
      <w:szCs w:val="24"/>
      <w:lang w:val="en-US" w:bidi="th-TH"/>
    </w:rPr>
  </w:style>
  <w:style w:type="paragraph" w:customStyle="1" w:styleId="xl43">
    <w:name w:val="xl43"/>
    <w:basedOn w:val="Normal"/>
    <w:rsid w:val="005112AE"/>
    <w:pPr>
      <w:shd w:val="clear" w:color="auto" w:fill="FFFF99"/>
      <w:spacing w:before="100" w:beforeAutospacing="1" w:after="100" w:afterAutospacing="1"/>
      <w:ind w:left="0"/>
    </w:pPr>
    <w:rPr>
      <w:rFonts w:cs="Times New Roman"/>
      <w:color w:val="000080"/>
      <w:kern w:val="0"/>
      <w:sz w:val="24"/>
      <w:szCs w:val="24"/>
      <w:lang w:val="en-US" w:bidi="th-TH"/>
    </w:rPr>
  </w:style>
  <w:style w:type="paragraph" w:customStyle="1" w:styleId="xl44">
    <w:name w:val="xl44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color w:val="800000"/>
      <w:kern w:val="0"/>
      <w:sz w:val="24"/>
      <w:szCs w:val="24"/>
      <w:lang w:val="en-US" w:bidi="th-TH"/>
    </w:rPr>
  </w:style>
  <w:style w:type="paragraph" w:customStyle="1" w:styleId="xl45">
    <w:name w:val="xl45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FF00FF"/>
      <w:kern w:val="0"/>
      <w:sz w:val="24"/>
      <w:szCs w:val="24"/>
      <w:lang w:val="en-US" w:bidi="th-TH"/>
    </w:rPr>
  </w:style>
  <w:style w:type="paragraph" w:customStyle="1" w:styleId="xl46">
    <w:name w:val="xl46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47">
    <w:name w:val="xl47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48">
    <w:name w:val="xl48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800000"/>
      <w:kern w:val="0"/>
      <w:sz w:val="24"/>
      <w:szCs w:val="24"/>
      <w:lang w:val="en-US" w:bidi="th-TH"/>
    </w:rPr>
  </w:style>
  <w:style w:type="paragraph" w:customStyle="1" w:styleId="xl49">
    <w:name w:val="xl49"/>
    <w:basedOn w:val="Normal"/>
    <w:rsid w:val="005112AE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50">
    <w:name w:val="xl50"/>
    <w:basedOn w:val="Normal"/>
    <w:rsid w:val="005112AE"/>
    <w:pPr>
      <w:pBdr>
        <w:top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51">
    <w:name w:val="xl51"/>
    <w:basedOn w:val="Normal"/>
    <w:rsid w:val="005112AE"/>
    <w:pPr>
      <w:pBdr>
        <w:top w:val="single" w:sz="4" w:space="0" w:color="auto"/>
        <w:left w:val="double" w:sz="6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52">
    <w:name w:val="xl52"/>
    <w:basedOn w:val="Normal"/>
    <w:rsid w:val="005112AE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53">
    <w:name w:val="xl53"/>
    <w:basedOn w:val="Normal"/>
    <w:rsid w:val="005112AE"/>
    <w:pPr>
      <w:pBdr>
        <w:bottom w:val="single" w:sz="4" w:space="0" w:color="auto"/>
      </w:pBdr>
      <w:shd w:val="clear" w:color="auto" w:fill="FF6600"/>
      <w:spacing w:before="100" w:beforeAutospacing="1" w:after="100" w:afterAutospacing="1"/>
      <w:ind w:left="0"/>
    </w:pPr>
    <w:rPr>
      <w:rFonts w:cs="Times New Roman"/>
      <w:b/>
      <w:bCs/>
      <w:color w:val="FFFFFF"/>
      <w:kern w:val="0"/>
      <w:sz w:val="24"/>
      <w:szCs w:val="24"/>
      <w:lang w:val="en-US" w:bidi="th-TH"/>
    </w:rPr>
  </w:style>
  <w:style w:type="paragraph" w:customStyle="1" w:styleId="xl54">
    <w:name w:val="xl54"/>
    <w:basedOn w:val="Normal"/>
    <w:rsid w:val="005112AE"/>
    <w:pPr>
      <w:pBdr>
        <w:bottom w:val="single" w:sz="4" w:space="0" w:color="auto"/>
        <w:right w:val="single" w:sz="4" w:space="0" w:color="auto"/>
      </w:pBdr>
      <w:shd w:val="clear" w:color="auto" w:fill="FF6600"/>
      <w:spacing w:before="100" w:beforeAutospacing="1" w:after="100" w:afterAutospacing="1"/>
      <w:ind w:left="0"/>
    </w:pPr>
    <w:rPr>
      <w:rFonts w:cs="Times New Roman"/>
      <w:b/>
      <w:bCs/>
      <w:color w:val="FFFFFF"/>
      <w:kern w:val="0"/>
      <w:sz w:val="24"/>
      <w:szCs w:val="24"/>
      <w:lang w:val="en-US" w:bidi="th-TH"/>
    </w:rPr>
  </w:style>
  <w:style w:type="paragraph" w:customStyle="1" w:styleId="xl55">
    <w:name w:val="xl55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FF0000"/>
      <w:kern w:val="0"/>
      <w:sz w:val="24"/>
      <w:szCs w:val="24"/>
      <w:lang w:val="en-US" w:bidi="th-TH"/>
    </w:rPr>
  </w:style>
  <w:style w:type="paragraph" w:customStyle="1" w:styleId="xl56">
    <w:name w:val="xl56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57">
    <w:name w:val="xl57"/>
    <w:basedOn w:val="Normal"/>
    <w:rsid w:val="005112AE"/>
    <w:pPr>
      <w:pBdr>
        <w:top w:val="single" w:sz="4" w:space="0" w:color="auto"/>
        <w:left w:val="double" w:sz="6" w:space="0" w:color="auto"/>
        <w:right w:val="single" w:sz="4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b/>
      <w:bCs/>
      <w:color w:val="800000"/>
      <w:kern w:val="0"/>
      <w:sz w:val="24"/>
      <w:szCs w:val="24"/>
      <w:lang w:val="en-US" w:bidi="th-TH"/>
    </w:rPr>
  </w:style>
  <w:style w:type="paragraph" w:customStyle="1" w:styleId="xl58">
    <w:name w:val="xl58"/>
    <w:basedOn w:val="Normal"/>
    <w:rsid w:val="005112AE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59">
    <w:name w:val="xl59"/>
    <w:basedOn w:val="Normal"/>
    <w:rsid w:val="005112AE"/>
    <w:pPr>
      <w:pBdr>
        <w:left w:val="double" w:sz="6" w:space="0" w:color="auto"/>
        <w:bottom w:val="single" w:sz="4" w:space="0" w:color="auto"/>
      </w:pBdr>
      <w:shd w:val="clear" w:color="auto" w:fill="666699"/>
      <w:spacing w:before="100" w:beforeAutospacing="1" w:after="100" w:afterAutospacing="1"/>
      <w:ind w:left="0"/>
    </w:pPr>
    <w:rPr>
      <w:rFonts w:cs="Times New Roman"/>
      <w:b/>
      <w:bCs/>
      <w:color w:val="FFFFFF"/>
      <w:kern w:val="0"/>
      <w:sz w:val="24"/>
      <w:szCs w:val="24"/>
      <w:lang w:val="en-US" w:bidi="th-TH"/>
    </w:rPr>
  </w:style>
  <w:style w:type="paragraph" w:customStyle="1" w:styleId="xl60">
    <w:name w:val="xl60"/>
    <w:basedOn w:val="Normal"/>
    <w:rsid w:val="005112AE"/>
    <w:pPr>
      <w:pBdr>
        <w:bottom w:val="single" w:sz="4" w:space="0" w:color="auto"/>
        <w:right w:val="single" w:sz="4" w:space="0" w:color="auto"/>
      </w:pBdr>
      <w:shd w:val="clear" w:color="auto" w:fill="666699"/>
      <w:spacing w:before="100" w:beforeAutospacing="1" w:after="100" w:afterAutospacing="1"/>
      <w:ind w:left="0"/>
    </w:pPr>
    <w:rPr>
      <w:rFonts w:cs="Times New Roman"/>
      <w:b/>
      <w:bCs/>
      <w:color w:val="FFFFFF"/>
      <w:kern w:val="0"/>
      <w:sz w:val="24"/>
      <w:szCs w:val="24"/>
      <w:lang w:val="en-US" w:bidi="th-TH"/>
    </w:rPr>
  </w:style>
  <w:style w:type="paragraph" w:customStyle="1" w:styleId="xl61">
    <w:name w:val="xl61"/>
    <w:basedOn w:val="Normal"/>
    <w:rsid w:val="005112AE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62">
    <w:name w:val="xl62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color w:val="800000"/>
      <w:kern w:val="0"/>
      <w:sz w:val="24"/>
      <w:szCs w:val="24"/>
      <w:lang w:val="en-US" w:bidi="th-TH"/>
    </w:rPr>
  </w:style>
  <w:style w:type="paragraph" w:customStyle="1" w:styleId="xl63">
    <w:name w:val="xl63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color w:val="FF0000"/>
      <w:kern w:val="0"/>
      <w:sz w:val="24"/>
      <w:szCs w:val="24"/>
      <w:lang w:val="en-US" w:bidi="th-TH"/>
    </w:rPr>
  </w:style>
  <w:style w:type="paragraph" w:customStyle="1" w:styleId="xl64">
    <w:name w:val="xl64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color w:val="FF0000"/>
      <w:kern w:val="0"/>
      <w:sz w:val="24"/>
      <w:szCs w:val="24"/>
      <w:lang w:val="en-US" w:bidi="th-TH"/>
    </w:rPr>
  </w:style>
  <w:style w:type="paragraph" w:customStyle="1" w:styleId="xl65">
    <w:name w:val="xl65"/>
    <w:basedOn w:val="Normal"/>
    <w:rsid w:val="005112AE"/>
    <w:pPr>
      <w:pBdr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66">
    <w:name w:val="xl66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67">
    <w:name w:val="xl67"/>
    <w:basedOn w:val="Normal"/>
    <w:rsid w:val="005112AE"/>
    <w:pPr>
      <w:pBdr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800000"/>
      <w:kern w:val="0"/>
      <w:sz w:val="24"/>
      <w:szCs w:val="24"/>
      <w:lang w:val="en-US" w:bidi="th-TH"/>
    </w:rPr>
  </w:style>
  <w:style w:type="paragraph" w:customStyle="1" w:styleId="xl68">
    <w:name w:val="xl68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800000"/>
      <w:kern w:val="0"/>
      <w:sz w:val="24"/>
      <w:szCs w:val="24"/>
      <w:lang w:val="en-US" w:bidi="th-TH"/>
    </w:rPr>
  </w:style>
  <w:style w:type="paragraph" w:customStyle="1" w:styleId="xl69">
    <w:name w:val="xl69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70">
    <w:name w:val="xl70"/>
    <w:basedOn w:val="Normal"/>
    <w:rsid w:val="005112AE"/>
    <w:pPr>
      <w:pBdr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color w:val="800000"/>
      <w:kern w:val="0"/>
      <w:sz w:val="24"/>
      <w:szCs w:val="24"/>
      <w:lang w:val="en-US" w:bidi="th-TH"/>
    </w:rPr>
  </w:style>
  <w:style w:type="paragraph" w:customStyle="1" w:styleId="xl71">
    <w:name w:val="xl71"/>
    <w:basedOn w:val="Normal"/>
    <w:rsid w:val="005112AE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72">
    <w:name w:val="xl72"/>
    <w:basedOn w:val="Normal"/>
    <w:rsid w:val="005112AE"/>
    <w:pPr>
      <w:pBdr>
        <w:left w:val="double" w:sz="6" w:space="0" w:color="auto"/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  <w:lang w:val="en-US" w:bidi="th-TH"/>
    </w:rPr>
  </w:style>
  <w:style w:type="paragraph" w:customStyle="1" w:styleId="xl73">
    <w:name w:val="xl73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74">
    <w:name w:val="xl74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75">
    <w:name w:val="xl75"/>
    <w:basedOn w:val="Normal"/>
    <w:rsid w:val="005112AE"/>
    <w:pP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76">
    <w:name w:val="xl76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77">
    <w:name w:val="xl77"/>
    <w:basedOn w:val="Normal"/>
    <w:rsid w:val="005112AE"/>
    <w:pPr>
      <w:pBdr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78">
    <w:name w:val="xl78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79">
    <w:name w:val="xl79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80">
    <w:name w:val="xl80"/>
    <w:basedOn w:val="Normal"/>
    <w:rsid w:val="005112AE"/>
    <w:pPr>
      <w:pBdr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81">
    <w:name w:val="xl81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82">
    <w:name w:val="xl82"/>
    <w:basedOn w:val="Normal"/>
    <w:rsid w:val="005112AE"/>
    <w:pPr>
      <w:pBdr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83">
    <w:name w:val="xl83"/>
    <w:basedOn w:val="Normal"/>
    <w:rsid w:val="005112AE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84">
    <w:name w:val="xl84"/>
    <w:basedOn w:val="Normal"/>
    <w:rsid w:val="005112AE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85">
    <w:name w:val="xl85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86">
    <w:name w:val="xl86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87">
    <w:name w:val="xl87"/>
    <w:basedOn w:val="Normal"/>
    <w:rsid w:val="005112AE"/>
    <w:pPr>
      <w:pBdr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88">
    <w:name w:val="xl88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89">
    <w:name w:val="xl89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90">
    <w:name w:val="xl90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91">
    <w:name w:val="xl91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92">
    <w:name w:val="xl92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93">
    <w:name w:val="xl93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94">
    <w:name w:val="xl94"/>
    <w:basedOn w:val="Normal"/>
    <w:rsid w:val="005112AE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95">
    <w:name w:val="xl95"/>
    <w:basedOn w:val="Normal"/>
    <w:rsid w:val="005112AE"/>
    <w:pPr>
      <w:pBdr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96">
    <w:name w:val="xl96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97">
    <w:name w:val="xl97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98">
    <w:name w:val="xl98"/>
    <w:basedOn w:val="Normal"/>
    <w:rsid w:val="005112AE"/>
    <w:pPr>
      <w:pBdr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99">
    <w:name w:val="xl99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100">
    <w:name w:val="xl100"/>
    <w:basedOn w:val="Normal"/>
    <w:rsid w:val="005112AE"/>
    <w:pPr>
      <w:pBdr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101">
    <w:name w:val="xl101"/>
    <w:basedOn w:val="Normal"/>
    <w:rsid w:val="005112AE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  <w:lang w:val="en-US" w:bidi="th-TH"/>
    </w:rPr>
  </w:style>
  <w:style w:type="paragraph" w:customStyle="1" w:styleId="xl102">
    <w:name w:val="xl102"/>
    <w:basedOn w:val="Normal"/>
    <w:rsid w:val="005112AE"/>
    <w:pPr>
      <w:pBdr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103">
    <w:name w:val="xl103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104">
    <w:name w:val="xl104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105">
    <w:name w:val="xl105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106">
    <w:name w:val="xl106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107">
    <w:name w:val="xl107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108">
    <w:name w:val="xl108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109">
    <w:name w:val="xl109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color w:val="0000FF"/>
      <w:kern w:val="0"/>
      <w:sz w:val="24"/>
      <w:szCs w:val="24"/>
      <w:lang w:val="en-US" w:bidi="th-TH"/>
    </w:rPr>
  </w:style>
  <w:style w:type="paragraph" w:customStyle="1" w:styleId="xl110">
    <w:name w:val="xl110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color w:val="0000FF"/>
      <w:kern w:val="0"/>
      <w:sz w:val="24"/>
      <w:szCs w:val="24"/>
      <w:lang w:val="en-US" w:bidi="th-TH"/>
    </w:rPr>
  </w:style>
  <w:style w:type="paragraph" w:customStyle="1" w:styleId="xl111">
    <w:name w:val="xl111"/>
    <w:basedOn w:val="Normal"/>
    <w:rsid w:val="005112AE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112">
    <w:name w:val="xl112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xl113">
    <w:name w:val="xl113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  <w:lang w:val="en-US" w:bidi="th-TH"/>
    </w:rPr>
  </w:style>
  <w:style w:type="paragraph" w:customStyle="1" w:styleId="font5">
    <w:name w:val="font5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color w:val="000000"/>
      <w:kern w:val="0"/>
      <w:sz w:val="16"/>
      <w:szCs w:val="16"/>
      <w:lang w:val="en-US" w:bidi="th-TH"/>
    </w:rPr>
  </w:style>
  <w:style w:type="paragraph" w:customStyle="1" w:styleId="font6">
    <w:name w:val="font6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color w:val="000000"/>
      <w:kern w:val="0"/>
      <w:sz w:val="16"/>
      <w:szCs w:val="16"/>
      <w:lang w:val="en-US" w:bidi="th-TH"/>
    </w:rPr>
  </w:style>
  <w:style w:type="paragraph" w:customStyle="1" w:styleId="xl114">
    <w:name w:val="xl114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15">
    <w:name w:val="xl115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center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16">
    <w:name w:val="xl116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17">
    <w:name w:val="xl117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18">
    <w:name w:val="xl118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color w:val="FFFFFF"/>
      <w:kern w:val="0"/>
      <w:sz w:val="24"/>
      <w:szCs w:val="24"/>
      <w:lang w:val="en-US" w:bidi="th-TH"/>
    </w:rPr>
  </w:style>
  <w:style w:type="paragraph" w:customStyle="1" w:styleId="xl119">
    <w:name w:val="xl119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color w:val="000000"/>
      <w:kern w:val="0"/>
      <w:sz w:val="24"/>
      <w:szCs w:val="24"/>
      <w:lang w:val="en-US" w:bidi="th-TH"/>
    </w:rPr>
  </w:style>
  <w:style w:type="paragraph" w:customStyle="1" w:styleId="xl120">
    <w:name w:val="xl120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21">
    <w:name w:val="xl121"/>
    <w:basedOn w:val="Normal"/>
    <w:rsid w:val="005112AE"/>
    <w:pPr>
      <w:spacing w:before="100" w:beforeAutospacing="1" w:after="100" w:afterAutospacing="1"/>
      <w:ind w:left="0"/>
      <w:jc w:val="center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22">
    <w:name w:val="xl122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23">
    <w:name w:val="xl123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24">
    <w:name w:val="xl124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kern w:val="0"/>
      <w:sz w:val="24"/>
      <w:szCs w:val="24"/>
      <w:lang w:val="en-US" w:bidi="th-TH"/>
    </w:rPr>
  </w:style>
  <w:style w:type="paragraph" w:customStyle="1" w:styleId="xl125">
    <w:name w:val="xl125"/>
    <w:basedOn w:val="Normal"/>
    <w:rsid w:val="005112AE"/>
    <w:pPr>
      <w:spacing w:before="100" w:beforeAutospacing="1" w:after="100" w:afterAutospacing="1"/>
      <w:ind w:left="0"/>
      <w:jc w:val="center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26">
    <w:name w:val="xl126"/>
    <w:basedOn w:val="Normal"/>
    <w:rsid w:val="005112AE"/>
    <w:pPr>
      <w:spacing w:before="100" w:beforeAutospacing="1" w:after="100" w:afterAutospacing="1"/>
      <w:ind w:left="0"/>
      <w:jc w:val="center"/>
    </w:pPr>
    <w:rPr>
      <w:rFonts w:ascii="Tahoma" w:hAnsi="Tahoma" w:cs="Tahoma"/>
      <w:kern w:val="0"/>
      <w:sz w:val="24"/>
      <w:szCs w:val="24"/>
      <w:lang w:val="en-US" w:bidi="th-TH"/>
    </w:rPr>
  </w:style>
  <w:style w:type="paragraph" w:customStyle="1" w:styleId="xl127">
    <w:name w:val="xl127"/>
    <w:basedOn w:val="Normal"/>
    <w:rsid w:val="005112AE"/>
    <w:pP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  <w:lang w:val="en-US" w:bidi="th-TH"/>
    </w:rPr>
  </w:style>
  <w:style w:type="paragraph" w:customStyle="1" w:styleId="xl128">
    <w:name w:val="xl128"/>
    <w:basedOn w:val="Normal"/>
    <w:rsid w:val="005112AE"/>
    <w:pPr>
      <w:pBdr>
        <w:left w:val="single" w:sz="4" w:space="0" w:color="auto"/>
      </w:pBdr>
      <w:shd w:val="clear" w:color="auto" w:fill="FFFFFF"/>
      <w:spacing w:before="100" w:beforeAutospacing="1" w:after="100" w:afterAutospacing="1"/>
      <w:ind w:left="0"/>
      <w:textAlignment w:val="center"/>
    </w:pPr>
    <w:rPr>
      <w:rFonts w:ascii="Tahoma" w:hAnsi="Tahoma" w:cs="Tahoma"/>
      <w:i/>
      <w:iCs/>
      <w:kern w:val="0"/>
      <w:sz w:val="24"/>
      <w:szCs w:val="24"/>
      <w:lang w:val="en-US" w:bidi="th-TH"/>
    </w:rPr>
  </w:style>
  <w:style w:type="paragraph" w:customStyle="1" w:styleId="xl129">
    <w:name w:val="xl129"/>
    <w:basedOn w:val="Normal"/>
    <w:rsid w:val="005112AE"/>
    <w:pPr>
      <w:spacing w:before="100" w:beforeAutospacing="1" w:after="100" w:afterAutospacing="1"/>
      <w:ind w:left="0"/>
      <w:textAlignment w:val="center"/>
    </w:pPr>
    <w:rPr>
      <w:rFonts w:ascii="Tahoma" w:hAnsi="Tahoma" w:cs="Tahoma"/>
      <w:i/>
      <w:iCs/>
      <w:kern w:val="0"/>
      <w:sz w:val="24"/>
      <w:szCs w:val="24"/>
      <w:lang w:val="en-US" w:bidi="th-TH"/>
    </w:rPr>
  </w:style>
  <w:style w:type="paragraph" w:customStyle="1" w:styleId="xl130">
    <w:name w:val="xl130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i/>
      <w:iCs/>
      <w:kern w:val="0"/>
      <w:sz w:val="24"/>
      <w:szCs w:val="24"/>
      <w:lang w:val="en-US" w:bidi="th-TH"/>
    </w:rPr>
  </w:style>
  <w:style w:type="paragraph" w:customStyle="1" w:styleId="xl131">
    <w:name w:val="xl131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  <w:lang w:val="en-US" w:bidi="th-TH"/>
    </w:rPr>
  </w:style>
  <w:style w:type="paragraph" w:customStyle="1" w:styleId="xl132">
    <w:name w:val="xl132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  <w:lang w:val="en-US" w:bidi="th-TH"/>
    </w:rPr>
  </w:style>
  <w:style w:type="paragraph" w:customStyle="1" w:styleId="xl133">
    <w:name w:val="xl133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  <w:lang w:val="en-US" w:bidi="th-TH"/>
    </w:rPr>
  </w:style>
  <w:style w:type="paragraph" w:customStyle="1" w:styleId="xl134">
    <w:name w:val="xl134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  <w:lang w:val="en-US" w:bidi="th-TH"/>
    </w:rPr>
  </w:style>
  <w:style w:type="paragraph" w:customStyle="1" w:styleId="xl135">
    <w:name w:val="xl135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36">
    <w:name w:val="xl136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paragraph" w:customStyle="1" w:styleId="xl137">
    <w:name w:val="xl137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b/>
      <w:bCs/>
      <w:kern w:val="0"/>
      <w:sz w:val="24"/>
      <w:szCs w:val="24"/>
      <w:lang w:val="en-US" w:bidi="th-TH"/>
    </w:rPr>
  </w:style>
  <w:style w:type="character" w:styleId="Strong">
    <w:name w:val="Strong"/>
    <w:basedOn w:val="DefaultParagraphFont"/>
    <w:uiPriority w:val="22"/>
    <w:qFormat/>
    <w:rsid w:val="005112AE"/>
    <w:rPr>
      <w:b/>
      <w:bCs/>
    </w:rPr>
  </w:style>
  <w:style w:type="paragraph" w:customStyle="1" w:styleId="Style1">
    <w:name w:val="Style1"/>
    <w:basedOn w:val="Heading3"/>
    <w:rsid w:val="005112AE"/>
    <w:pPr>
      <w:keepLines/>
      <w:widowControl w:val="0"/>
      <w:tabs>
        <w:tab w:val="num" w:pos="2520"/>
      </w:tabs>
      <w:adjustRightInd w:val="0"/>
      <w:spacing w:before="0" w:after="240" w:line="360" w:lineRule="atLeast"/>
      <w:ind w:left="2520" w:hanging="180"/>
      <w:jc w:val="both"/>
      <w:textAlignment w:val="baseline"/>
    </w:pPr>
    <w:rPr>
      <w:rFonts w:ascii="Tahoma" w:hAnsi="Tahoma" w:cs="Tahoma"/>
      <w:bCs w:val="0"/>
      <w:i/>
      <w:kern w:val="0"/>
      <w:szCs w:val="22"/>
      <w:lang w:val="en-GB"/>
    </w:rPr>
  </w:style>
  <w:style w:type="paragraph" w:customStyle="1" w:styleId="Style2">
    <w:name w:val="Style2"/>
    <w:basedOn w:val="Heading3"/>
    <w:autoRedefine/>
    <w:rsid w:val="005112AE"/>
    <w:pPr>
      <w:keepLines/>
      <w:widowControl w:val="0"/>
      <w:adjustRightInd w:val="0"/>
      <w:spacing w:before="0" w:after="240" w:line="360" w:lineRule="atLeast"/>
      <w:ind w:left="0"/>
      <w:jc w:val="both"/>
      <w:textAlignment w:val="baseline"/>
    </w:pPr>
    <w:rPr>
      <w:rFonts w:ascii="Tahoma" w:hAnsi="Tahoma" w:cs="Tahoma"/>
      <w:bCs w:val="0"/>
      <w:kern w:val="0"/>
      <w:szCs w:val="20"/>
      <w:lang w:val="en-GB"/>
    </w:rPr>
  </w:style>
  <w:style w:type="paragraph" w:customStyle="1" w:styleId="Style3">
    <w:name w:val="Style3"/>
    <w:basedOn w:val="Heading3"/>
    <w:next w:val="Heading3"/>
    <w:autoRedefine/>
    <w:rsid w:val="005112AE"/>
    <w:pPr>
      <w:keepLines/>
      <w:widowControl w:val="0"/>
      <w:tabs>
        <w:tab w:val="num" w:pos="720"/>
      </w:tabs>
      <w:adjustRightInd w:val="0"/>
      <w:spacing w:before="0" w:after="240" w:line="360" w:lineRule="atLeast"/>
      <w:jc w:val="both"/>
      <w:textAlignment w:val="baseline"/>
    </w:pPr>
    <w:rPr>
      <w:rFonts w:ascii="Tahoma" w:hAnsi="Tahoma" w:cs="Tahoma"/>
      <w:bCs w:val="0"/>
      <w:kern w:val="0"/>
      <w:szCs w:val="20"/>
      <w:lang w:val="en-GB"/>
    </w:rPr>
  </w:style>
  <w:style w:type="table" w:styleId="TableGrid">
    <w:name w:val="Table Grid"/>
    <w:basedOn w:val="TableNormal"/>
    <w:rsid w:val="005112AE"/>
    <w:pPr>
      <w:widowControl w:val="0"/>
      <w:adjustRightInd w:val="0"/>
      <w:spacing w:line="360" w:lineRule="atLeast"/>
      <w:jc w:val="both"/>
      <w:textAlignment w:val="baseline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PPENDIX">
    <w:name w:val="APPENDIX"/>
    <w:rsid w:val="005112AE"/>
    <w:pPr>
      <w:numPr>
        <w:numId w:val="1"/>
      </w:numPr>
    </w:pPr>
  </w:style>
  <w:style w:type="numbering" w:customStyle="1" w:styleId="Style4">
    <w:name w:val="Style4"/>
    <w:basedOn w:val="NoList"/>
    <w:rsid w:val="005112AE"/>
    <w:pPr>
      <w:numPr>
        <w:numId w:val="2"/>
      </w:numPr>
    </w:pPr>
  </w:style>
  <w:style w:type="paragraph" w:styleId="NormalWeb">
    <w:name w:val="Normal (Web)"/>
    <w:basedOn w:val="Normal"/>
    <w:uiPriority w:val="99"/>
    <w:rsid w:val="005112AE"/>
    <w:pPr>
      <w:spacing w:before="100" w:beforeAutospacing="1" w:after="100" w:afterAutospacing="1"/>
      <w:ind w:left="0"/>
    </w:pPr>
    <w:rPr>
      <w:rFonts w:ascii="Tahoma" w:hAnsi="Tahoma" w:cs="Tahoma"/>
      <w:kern w:val="0"/>
      <w:sz w:val="24"/>
      <w:szCs w:val="24"/>
      <w:lang w:val="en-US" w:bidi="th-TH"/>
    </w:rPr>
  </w:style>
  <w:style w:type="paragraph" w:customStyle="1" w:styleId="bodytext0">
    <w:name w:val="bodytext"/>
    <w:basedOn w:val="Normal"/>
    <w:rsid w:val="005112AE"/>
    <w:pPr>
      <w:spacing w:before="100" w:beforeAutospacing="1" w:after="100" w:afterAutospacing="1" w:line="360" w:lineRule="auto"/>
      <w:ind w:left="0"/>
      <w:jc w:val="both"/>
    </w:pPr>
    <w:rPr>
      <w:rFonts w:ascii="Verdana" w:hAnsi="Verdana" w:cs="Tahoma"/>
      <w:color w:val="000000"/>
      <w:kern w:val="0"/>
      <w:szCs w:val="18"/>
      <w:lang w:val="en-US" w:bidi="th-TH"/>
    </w:rPr>
  </w:style>
  <w:style w:type="paragraph" w:customStyle="1" w:styleId="Head2">
    <w:name w:val="Head2"/>
    <w:basedOn w:val="Normal"/>
    <w:link w:val="Head2Char"/>
    <w:rsid w:val="005112AE"/>
    <w:pPr>
      <w:spacing w:before="0" w:after="0"/>
      <w:ind w:left="0"/>
    </w:pPr>
    <w:rPr>
      <w:rFonts w:ascii="Angsana New" w:hAnsi="Angsana New" w:cs="Browallia New"/>
      <w:b/>
      <w:bCs/>
      <w:kern w:val="0"/>
      <w:sz w:val="36"/>
      <w:szCs w:val="32"/>
      <w:lang w:val="en-US" w:bidi="th-TH"/>
    </w:rPr>
  </w:style>
  <w:style w:type="character" w:customStyle="1" w:styleId="Head2Char">
    <w:name w:val="Head2 Char"/>
    <w:basedOn w:val="DefaultParagraphFont"/>
    <w:link w:val="Head2"/>
    <w:rsid w:val="005112AE"/>
    <w:rPr>
      <w:rFonts w:ascii="Angsana New" w:eastAsia="Times New Roman" w:hAnsi="Angsana New" w:cs="Browallia New"/>
      <w:b/>
      <w:bCs/>
      <w:sz w:val="36"/>
      <w:szCs w:val="32"/>
    </w:rPr>
  </w:style>
  <w:style w:type="paragraph" w:styleId="ListContinue4">
    <w:name w:val="List Continue 4"/>
    <w:basedOn w:val="Normal"/>
    <w:rsid w:val="005112AE"/>
    <w:pPr>
      <w:spacing w:before="0"/>
      <w:ind w:left="1440"/>
    </w:pPr>
    <w:rPr>
      <w:kern w:val="0"/>
      <w:sz w:val="20"/>
      <w:lang w:val="en-US"/>
    </w:rPr>
  </w:style>
  <w:style w:type="character" w:customStyle="1" w:styleId="Heading1Char">
    <w:name w:val="Heading 1 Char"/>
    <w:basedOn w:val="DefaultParagraphFont"/>
    <w:link w:val="Heading1"/>
    <w:rsid w:val="00FF7BC9"/>
    <w:rPr>
      <w:rFonts w:ascii="Arial Bold" w:eastAsia="Times New Roman" w:hAnsi="Arial Bold" w:cs="Arial"/>
      <w:b/>
      <w:color w:val="003366"/>
      <w:kern w:val="28"/>
      <w:lang w:val="en-AU" w:bidi="ar-SA"/>
    </w:rPr>
  </w:style>
  <w:style w:type="paragraph" w:customStyle="1" w:styleId="TableText">
    <w:name w:val="Table Text"/>
    <w:basedOn w:val="Normal"/>
    <w:rsid w:val="005112AE"/>
    <w:pPr>
      <w:keepLines/>
      <w:spacing w:before="0" w:after="0"/>
      <w:ind w:left="0"/>
    </w:pPr>
    <w:rPr>
      <w:rFonts w:ascii="Tahoma" w:eastAsia="Batang" w:hAnsi="Tahoma" w:cs="Tahoma"/>
      <w:kern w:val="0"/>
      <w:sz w:val="20"/>
      <w:lang w:val="en-US" w:eastAsia="ko-KR" w:bidi="th-TH"/>
    </w:rPr>
  </w:style>
  <w:style w:type="paragraph" w:customStyle="1" w:styleId="StyleTableTextAsianTimesNewRoman10ptBoldCentered">
    <w:name w:val="Style Table Text + (Asian) Times New Roman 10 pt Bold Centered ..."/>
    <w:basedOn w:val="TableText"/>
    <w:rsid w:val="005112AE"/>
    <w:pPr>
      <w:spacing w:before="60" w:after="60"/>
      <w:jc w:val="center"/>
    </w:pPr>
    <w:rPr>
      <w:rFonts w:eastAsia="Times New Roman"/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910343"/>
    <w:pPr>
      <w:spacing w:before="0" w:after="0"/>
      <w:ind w:left="720"/>
    </w:pPr>
    <w:rPr>
      <w:rFonts w:ascii="Times New Roman" w:hAnsi="Times New Roman"/>
      <w:kern w:val="0"/>
      <w:sz w:val="24"/>
      <w:szCs w:val="30"/>
      <w:lang w:val="en-US" w:bidi="th-TH"/>
    </w:rPr>
  </w:style>
  <w:style w:type="character" w:customStyle="1" w:styleId="HeaderChar">
    <w:name w:val="Header Char"/>
    <w:aliases w:val="Header2 Char"/>
    <w:basedOn w:val="DefaultParagraphFont"/>
    <w:link w:val="Header"/>
    <w:uiPriority w:val="99"/>
    <w:rsid w:val="009B6C9A"/>
    <w:rPr>
      <w:rFonts w:ascii="Cordia New" w:eastAsia="Arial" w:hAnsi="Cordia New" w:cs="Cordia New"/>
      <w:sz w:val="28"/>
      <w:szCs w:val="28"/>
    </w:rPr>
  </w:style>
  <w:style w:type="table" w:styleId="TableClassic4">
    <w:name w:val="Table Classic 4"/>
    <w:basedOn w:val="TableNormal"/>
    <w:rsid w:val="00BE6578"/>
    <w:pPr>
      <w:spacing w:before="60" w:after="120"/>
      <w:ind w:left="2835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List-Accent5">
    <w:name w:val="Light List Accent 5"/>
    <w:basedOn w:val="TableNormal"/>
    <w:uiPriority w:val="61"/>
    <w:rsid w:val="00BE6578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1">
    <w:name w:val="Light Grid Accent 1"/>
    <w:basedOn w:val="TableNormal"/>
    <w:uiPriority w:val="62"/>
    <w:rsid w:val="00C455BC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NoSpacing">
    <w:name w:val="No Spacing"/>
    <w:link w:val="NoSpacingChar"/>
    <w:uiPriority w:val="1"/>
    <w:qFormat/>
    <w:rsid w:val="002442AF"/>
    <w:rPr>
      <w:rFonts w:asciiTheme="minorHAnsi" w:eastAsiaTheme="minorEastAsia" w:hAnsiTheme="minorHAnsi" w:cstheme="minorBidi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2442AF"/>
    <w:rPr>
      <w:rFonts w:asciiTheme="minorHAnsi" w:eastAsiaTheme="minorEastAsia" w:hAnsiTheme="minorHAnsi" w:cstheme="minorBidi"/>
      <w:sz w:val="28"/>
      <w:szCs w:val="28"/>
    </w:rPr>
  </w:style>
  <w:style w:type="character" w:customStyle="1" w:styleId="ListParagraphChar">
    <w:name w:val="List Paragraph Char"/>
    <w:link w:val="ListParagraph"/>
    <w:uiPriority w:val="34"/>
    <w:rsid w:val="00AE5727"/>
    <w:rPr>
      <w:rFonts w:eastAsia="Times New Roman"/>
      <w:sz w:val="24"/>
      <w:szCs w:val="30"/>
    </w:rPr>
  </w:style>
  <w:style w:type="paragraph" w:customStyle="1" w:styleId="Heading20">
    <w:name w:val="Heading2"/>
    <w:basedOn w:val="Normal"/>
    <w:qFormat/>
    <w:rsid w:val="00DC7260"/>
    <w:pPr>
      <w:tabs>
        <w:tab w:val="num" w:pos="720"/>
      </w:tabs>
      <w:spacing w:before="0" w:after="0"/>
      <w:ind w:left="720" w:right="15" w:hanging="360"/>
      <w:jc w:val="thaiDistribute"/>
    </w:pPr>
    <w:rPr>
      <w:rFonts w:asciiTheme="majorBidi" w:eastAsia="SimSun" w:hAnsiTheme="majorBidi" w:cstheme="majorBidi"/>
      <w:kern w:val="0"/>
      <w:sz w:val="28"/>
      <w:szCs w:val="28"/>
      <w:lang w:val="en-US" w:eastAsia="zh-CN" w:bidi="th-TH"/>
    </w:rPr>
  </w:style>
  <w:style w:type="table" w:customStyle="1" w:styleId="TableGrid1">
    <w:name w:val="Table Grid1"/>
    <w:basedOn w:val="TableNormal"/>
    <w:next w:val="TableGrid"/>
    <w:uiPriority w:val="59"/>
    <w:rsid w:val="0039664C"/>
    <w:rPr>
      <w:rFonts w:eastAsia="SimSu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4-Accent41">
    <w:name w:val="Grid Table 4 - Accent 41"/>
    <w:basedOn w:val="TableNormal"/>
    <w:uiPriority w:val="49"/>
    <w:rsid w:val="00A83DF5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character" w:customStyle="1" w:styleId="FooterChar">
    <w:name w:val="Footer Char"/>
    <w:basedOn w:val="DefaultParagraphFont"/>
    <w:link w:val="Footer"/>
    <w:uiPriority w:val="99"/>
    <w:rsid w:val="00E27569"/>
    <w:rPr>
      <w:rFonts w:ascii="Arial" w:eastAsia="Times New Roman" w:hAnsi="Arial"/>
      <w:kern w:val="18"/>
      <w:sz w:val="12"/>
      <w:lang w:val="en-AU" w:bidi="ar-SA"/>
    </w:rPr>
  </w:style>
  <w:style w:type="character" w:customStyle="1" w:styleId="BalloonTextChar">
    <w:name w:val="Balloon Text Char"/>
    <w:basedOn w:val="DefaultParagraphFont"/>
    <w:link w:val="BalloonText"/>
    <w:semiHidden/>
    <w:rsid w:val="00E27569"/>
    <w:rPr>
      <w:rFonts w:ascii="Tahoma" w:eastAsia="Times New Roman" w:hAnsi="Tahoma"/>
      <w:kern w:val="18"/>
      <w:sz w:val="16"/>
      <w:szCs w:val="18"/>
      <w:lang w:val="en-AU" w:bidi="ar-SA"/>
    </w:rPr>
  </w:style>
  <w:style w:type="character" w:customStyle="1" w:styleId="ASecurityStyle2BoldChar">
    <w:name w:val="A Security Style2 Bold Char"/>
    <w:basedOn w:val="DefaultParagraphFont"/>
    <w:link w:val="ASecurityStyle2Bold"/>
    <w:locked/>
    <w:rsid w:val="00E27569"/>
    <w:rPr>
      <w:rFonts w:ascii="Angsana New" w:hAnsi="Angsana New"/>
      <w:b/>
      <w:bCs/>
      <w:color w:val="000000"/>
    </w:rPr>
  </w:style>
  <w:style w:type="paragraph" w:customStyle="1" w:styleId="ASecurityStyle2Bold">
    <w:name w:val="A Security Style2 Bold"/>
    <w:basedOn w:val="Normal"/>
    <w:link w:val="ASecurityStyle2BoldChar"/>
    <w:rsid w:val="00E27569"/>
    <w:pPr>
      <w:spacing w:before="100" w:beforeAutospacing="1"/>
      <w:ind w:left="0"/>
    </w:pPr>
    <w:rPr>
      <w:rFonts w:ascii="Angsana New" w:eastAsia="Batang" w:hAnsi="Angsana New"/>
      <w:b/>
      <w:bCs/>
      <w:color w:val="000000"/>
      <w:kern w:val="0"/>
      <w:sz w:val="20"/>
      <w:lang w:val="en-US" w:bidi="th-TH"/>
    </w:rPr>
  </w:style>
  <w:style w:type="table" w:styleId="LightList-Accent1">
    <w:name w:val="Light List Accent 1"/>
    <w:basedOn w:val="TableNormal"/>
    <w:uiPriority w:val="61"/>
    <w:rsid w:val="00E27569"/>
    <w:rPr>
      <w:rFonts w:asciiTheme="minorHAnsi" w:eastAsia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2-Accent5">
    <w:name w:val="Medium Shading 2 Accent 5"/>
    <w:basedOn w:val="TableNormal"/>
    <w:uiPriority w:val="64"/>
    <w:rsid w:val="00E27569"/>
    <w:rPr>
      <w:rFonts w:asciiTheme="minorHAnsi" w:eastAsia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Heading2Char">
    <w:name w:val="Heading 2 Char"/>
    <w:aliases w:val="Heading 2_2 Char"/>
    <w:basedOn w:val="DefaultParagraphFont"/>
    <w:link w:val="Heading2"/>
    <w:uiPriority w:val="99"/>
    <w:rsid w:val="00E27569"/>
    <w:rPr>
      <w:rFonts w:ascii="Arial" w:eastAsia="Times New Roman" w:hAnsi="Arial"/>
      <w:b/>
      <w:color w:val="003366"/>
      <w:kern w:val="18"/>
      <w:sz w:val="18"/>
      <w:lang w:bidi="ar-SA"/>
    </w:rPr>
  </w:style>
  <w:style w:type="paragraph" w:styleId="List2">
    <w:name w:val="List 2"/>
    <w:basedOn w:val="Normal"/>
    <w:rsid w:val="00E27569"/>
    <w:pPr>
      <w:spacing w:before="0" w:after="0"/>
      <w:ind w:left="566" w:hanging="283"/>
    </w:pPr>
    <w:rPr>
      <w:rFonts w:ascii="Cordia New" w:eastAsia="Cordia New" w:hAnsi="Cordia New"/>
      <w:kern w:val="0"/>
      <w:sz w:val="28"/>
      <w:szCs w:val="28"/>
      <w:lang w:val="en-US" w:bidi="th-TH"/>
    </w:rPr>
  </w:style>
  <w:style w:type="paragraph" w:styleId="MacroText">
    <w:name w:val="macro"/>
    <w:link w:val="MacroTextChar"/>
    <w:semiHidden/>
    <w:rsid w:val="00E2756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EucrosiaUPC" w:eastAsia="Times New Roman" w:hAnsi="EucrosiaUPC" w:cs="Times New Roman"/>
      <w:sz w:val="28"/>
      <w:szCs w:val="28"/>
      <w:lang w:bidi="ar-SA"/>
    </w:rPr>
  </w:style>
  <w:style w:type="character" w:customStyle="1" w:styleId="MacroTextChar">
    <w:name w:val="Macro Text Char"/>
    <w:basedOn w:val="DefaultParagraphFont"/>
    <w:link w:val="MacroText"/>
    <w:semiHidden/>
    <w:rsid w:val="00E27569"/>
    <w:rPr>
      <w:rFonts w:ascii="EucrosiaUPC" w:eastAsia="Times New Roman" w:hAnsi="EucrosiaUPC" w:cs="Times New Roman"/>
      <w:sz w:val="28"/>
      <w:szCs w:val="28"/>
      <w:lang w:bidi="ar-SA"/>
    </w:rPr>
  </w:style>
  <w:style w:type="paragraph" w:styleId="Caption">
    <w:name w:val="caption"/>
    <w:basedOn w:val="Normal"/>
    <w:next w:val="Normal"/>
    <w:qFormat/>
    <w:rsid w:val="00E27569"/>
    <w:pPr>
      <w:spacing w:before="0" w:after="0"/>
      <w:ind w:left="0"/>
    </w:pPr>
    <w:rPr>
      <w:rFonts w:ascii="Angsana New" w:eastAsia="Cordia New" w:hAnsi="Angsana New"/>
      <w:kern w:val="0"/>
      <w:sz w:val="32"/>
      <w:szCs w:val="32"/>
      <w:u w:val="single"/>
      <w:lang w:val="en-US" w:bidi="th-TH"/>
    </w:rPr>
  </w:style>
  <w:style w:type="paragraph" w:customStyle="1" w:styleId="Outlinenumbered">
    <w:name w:val="Outline numbered"/>
    <w:aliases w:val="Left:  0&quot;,Hanging:  0.25&quot;"/>
    <w:basedOn w:val="Heading3"/>
    <w:rsid w:val="00E27569"/>
    <w:pPr>
      <w:keepNext w:val="0"/>
      <w:keepLines/>
      <w:numPr>
        <w:numId w:val="5"/>
      </w:numPr>
      <w:spacing w:before="100" w:beforeAutospacing="1" w:after="100" w:afterAutospacing="1"/>
    </w:pPr>
    <w:rPr>
      <w:rFonts w:ascii="Cordia New" w:eastAsia="Cordia New" w:hAnsi="Cordia New" w:cs="Cordia New"/>
      <w:b w:val="0"/>
      <w:bCs w:val="0"/>
      <w:snapToGrid w:val="0"/>
      <w:kern w:val="0"/>
      <w:sz w:val="28"/>
      <w:szCs w:val="28"/>
      <w:u w:val="none"/>
      <w:lang w:val="en-US" w:eastAsia="ko-KR" w:bidi="th-TH"/>
    </w:rPr>
  </w:style>
  <w:style w:type="paragraph" w:styleId="List3">
    <w:name w:val="List 3"/>
    <w:basedOn w:val="Normal"/>
    <w:uiPriority w:val="99"/>
    <w:unhideWhenUsed/>
    <w:rsid w:val="00E27569"/>
    <w:pPr>
      <w:spacing w:before="0" w:after="0"/>
      <w:ind w:left="1080" w:hanging="360"/>
      <w:contextualSpacing/>
    </w:pPr>
    <w:rPr>
      <w:rFonts w:ascii="Times New Roman" w:eastAsia="SimSun" w:hAnsi="Times New Roman"/>
      <w:kern w:val="0"/>
      <w:sz w:val="24"/>
      <w:szCs w:val="28"/>
      <w:lang w:val="en-US" w:eastAsia="zh-CN" w:bidi="th-TH"/>
    </w:rPr>
  </w:style>
  <w:style w:type="paragraph" w:customStyle="1" w:styleId="ListLevel3">
    <w:name w:val="List Level 3"/>
    <w:basedOn w:val="Normal"/>
    <w:link w:val="ListLevel3Char"/>
    <w:uiPriority w:val="99"/>
    <w:rsid w:val="00E27569"/>
    <w:pPr>
      <w:spacing w:before="120"/>
      <w:ind w:left="0"/>
      <w:jc w:val="thaiDistribute"/>
      <w:outlineLvl w:val="1"/>
    </w:pPr>
    <w:rPr>
      <w:rFonts w:ascii="Cordia New" w:hAnsi="Cordia New"/>
      <w:kern w:val="0"/>
      <w:sz w:val="32"/>
      <w:szCs w:val="32"/>
      <w:lang w:val="en-US" w:bidi="th-TH"/>
    </w:rPr>
  </w:style>
  <w:style w:type="character" w:customStyle="1" w:styleId="ListLevel3Char">
    <w:name w:val="List Level 3 Char"/>
    <w:basedOn w:val="DefaultParagraphFont"/>
    <w:link w:val="ListLevel3"/>
    <w:uiPriority w:val="99"/>
    <w:locked/>
    <w:rsid w:val="00E27569"/>
    <w:rPr>
      <w:rFonts w:ascii="Cordia New" w:eastAsia="Times New Roman" w:hAnsi="Cordia New"/>
      <w:sz w:val="32"/>
      <w:szCs w:val="32"/>
    </w:rPr>
  </w:style>
  <w:style w:type="paragraph" w:customStyle="1" w:styleId="ListLevel2">
    <w:name w:val="List Level2"/>
    <w:basedOn w:val="Heading2"/>
    <w:next w:val="ListLevel3"/>
    <w:link w:val="ListLevel2Char"/>
    <w:uiPriority w:val="99"/>
    <w:rsid w:val="00E27569"/>
    <w:pPr>
      <w:tabs>
        <w:tab w:val="clear" w:pos="2835"/>
        <w:tab w:val="num" w:pos="993"/>
      </w:tabs>
      <w:spacing w:before="120"/>
      <w:ind w:left="992" w:hanging="561"/>
      <w:jc w:val="thaiDistribute"/>
    </w:pPr>
    <w:rPr>
      <w:rFonts w:ascii="Cordia New" w:hAnsi="Cordia New"/>
      <w:b w:val="0"/>
      <w:color w:val="4F81BD" w:themeColor="accent1"/>
      <w:sz w:val="32"/>
      <w:szCs w:val="32"/>
      <w:lang w:eastAsia="zh-CN"/>
    </w:rPr>
  </w:style>
  <w:style w:type="character" w:customStyle="1" w:styleId="ListLevel2Char">
    <w:name w:val="List Level2 Char"/>
    <w:basedOn w:val="Heading2Char"/>
    <w:link w:val="ListLevel2"/>
    <w:uiPriority w:val="99"/>
    <w:locked/>
    <w:rsid w:val="00E27569"/>
    <w:rPr>
      <w:rFonts w:ascii="Cordia New" w:eastAsia="Times New Roman" w:hAnsi="Cordia New"/>
      <w:b w:val="0"/>
      <w:color w:val="4F81BD" w:themeColor="accent1"/>
      <w:kern w:val="18"/>
      <w:sz w:val="32"/>
      <w:szCs w:val="32"/>
      <w:lang w:eastAsia="zh-CN" w:bidi="ar-SA"/>
    </w:rPr>
  </w:style>
  <w:style w:type="paragraph" w:customStyle="1" w:styleId="ASecurityStyle2">
    <w:name w:val="A Security Style2"/>
    <w:basedOn w:val="BlockText"/>
    <w:link w:val="ASecurityStyle2Char"/>
    <w:rsid w:val="00E2756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before="100" w:beforeAutospacing="1" w:after="120"/>
      <w:ind w:left="0" w:right="0"/>
    </w:pPr>
    <w:rPr>
      <w:rFonts w:ascii="Angsana New" w:eastAsia="Angsana New" w:hAnsi="Angsana New" w:cs="Angsana New"/>
      <w:i w:val="0"/>
      <w:iCs w:val="0"/>
      <w:color w:val="000000"/>
      <w:sz w:val="28"/>
      <w:lang w:eastAsia="en-US"/>
    </w:rPr>
  </w:style>
  <w:style w:type="paragraph" w:styleId="BlockText">
    <w:name w:val="Block Text"/>
    <w:basedOn w:val="Normal"/>
    <w:rsid w:val="00E27569"/>
    <w:pPr>
      <w:pBdr>
        <w:top w:val="single" w:sz="2" w:space="10" w:color="4F81BD" w:themeColor="accent1" w:shadow="1" w:frame="1"/>
        <w:left w:val="single" w:sz="2" w:space="10" w:color="4F81BD" w:themeColor="accent1" w:shadow="1" w:frame="1"/>
        <w:bottom w:val="single" w:sz="2" w:space="10" w:color="4F81BD" w:themeColor="accent1" w:shadow="1" w:frame="1"/>
        <w:right w:val="single" w:sz="2" w:space="10" w:color="4F81BD" w:themeColor="accent1" w:shadow="1" w:frame="1"/>
      </w:pBdr>
      <w:spacing w:before="0" w:after="0"/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  <w:kern w:val="0"/>
      <w:sz w:val="24"/>
      <w:szCs w:val="28"/>
      <w:lang w:val="en-US" w:eastAsia="zh-CN" w:bidi="th-TH"/>
    </w:rPr>
  </w:style>
  <w:style w:type="character" w:customStyle="1" w:styleId="ASecurityStyle2Char">
    <w:name w:val="A Security Style2 Char"/>
    <w:basedOn w:val="DefaultParagraphFont"/>
    <w:link w:val="ASecurityStyle2"/>
    <w:rsid w:val="00E27569"/>
    <w:rPr>
      <w:rFonts w:ascii="Angsana New" w:eastAsia="Angsana New" w:hAnsi="Angsana New"/>
      <w:color w:val="000000"/>
      <w:sz w:val="28"/>
      <w:szCs w:val="28"/>
    </w:rPr>
  </w:style>
  <w:style w:type="paragraph" w:customStyle="1" w:styleId="ssp">
    <w:name w:val="ssp"/>
    <w:basedOn w:val="Normal"/>
    <w:rsid w:val="00E27569"/>
    <w:pPr>
      <w:spacing w:before="79" w:after="231"/>
      <w:ind w:left="0"/>
    </w:pPr>
    <w:rPr>
      <w:rFonts w:ascii="Times New Roman" w:hAnsi="Times New Roman" w:cs="Times New Roman"/>
      <w:color w:val="000000"/>
      <w:kern w:val="0"/>
      <w:sz w:val="24"/>
      <w:szCs w:val="24"/>
      <w:lang w:val="en-US" w:bidi="th-TH"/>
    </w:rPr>
  </w:style>
  <w:style w:type="paragraph" w:customStyle="1" w:styleId="ACN1">
    <w:name w:val="ACN1"/>
    <w:basedOn w:val="Normal"/>
    <w:next w:val="Normal"/>
    <w:rsid w:val="00E27569"/>
    <w:pPr>
      <w:keepNext/>
      <w:tabs>
        <w:tab w:val="num" w:pos="432"/>
      </w:tabs>
      <w:spacing w:before="240" w:after="0"/>
      <w:ind w:left="432" w:hanging="432"/>
    </w:pPr>
    <w:rPr>
      <w:rFonts w:ascii="Arial Black" w:hAnsi="Arial Black"/>
      <w:caps/>
      <w:kern w:val="0"/>
      <w:sz w:val="22"/>
      <w:szCs w:val="28"/>
      <w:lang w:val="en-US"/>
    </w:rPr>
  </w:style>
  <w:style w:type="paragraph" w:customStyle="1" w:styleId="ACN2">
    <w:name w:val="ACN2"/>
    <w:basedOn w:val="Normal"/>
    <w:rsid w:val="00E27569"/>
    <w:pPr>
      <w:tabs>
        <w:tab w:val="num" w:pos="567"/>
      </w:tabs>
      <w:spacing w:before="120" w:after="0"/>
      <w:ind w:left="567" w:hanging="567"/>
      <w:jc w:val="both"/>
    </w:pPr>
    <w:rPr>
      <w:rFonts w:ascii="Times New Roman" w:hAnsi="Times New Roman"/>
      <w:kern w:val="0"/>
      <w:sz w:val="22"/>
      <w:szCs w:val="28"/>
      <w:lang w:val="en-US"/>
    </w:rPr>
  </w:style>
  <w:style w:type="paragraph" w:customStyle="1" w:styleId="ACN3">
    <w:name w:val="ACN3"/>
    <w:basedOn w:val="Normal"/>
    <w:rsid w:val="00E27569"/>
    <w:pPr>
      <w:tabs>
        <w:tab w:val="num" w:pos="720"/>
      </w:tabs>
      <w:spacing w:before="120" w:after="0"/>
      <w:ind w:left="720" w:hanging="720"/>
      <w:jc w:val="both"/>
    </w:pPr>
    <w:rPr>
      <w:rFonts w:ascii="Times New Roman" w:hAnsi="Times New Roman"/>
      <w:kern w:val="0"/>
      <w:sz w:val="22"/>
      <w:szCs w:val="28"/>
      <w:lang w:val="en-US"/>
    </w:rPr>
  </w:style>
  <w:style w:type="paragraph" w:customStyle="1" w:styleId="aNormal">
    <w:name w:val="aNormal"/>
    <w:basedOn w:val="Normal"/>
    <w:autoRedefine/>
    <w:rsid w:val="00E27569"/>
    <w:pPr>
      <w:spacing w:before="0" w:after="60"/>
      <w:ind w:left="0"/>
      <w:jc w:val="both"/>
    </w:pPr>
    <w:rPr>
      <w:rFonts w:ascii="Cordia New" w:hAnsi="Cordia New" w:cs="Cordia New"/>
      <w:kern w:val="0"/>
      <w:sz w:val="28"/>
      <w:szCs w:val="28"/>
      <w:lang w:val="en-US" w:bidi="th-TH"/>
    </w:rPr>
  </w:style>
  <w:style w:type="character" w:customStyle="1" w:styleId="ClosingChar">
    <w:name w:val="Closing Char"/>
    <w:basedOn w:val="DefaultParagraphFont"/>
    <w:link w:val="Closing"/>
    <w:rsid w:val="00E27569"/>
    <w:rPr>
      <w:rFonts w:ascii="Arial" w:eastAsia="Times New Roman" w:hAnsi="Arial" w:cs="Cordia New"/>
      <w:kern w:val="18"/>
      <w:sz w:val="18"/>
      <w:lang w:val="en-AU" w:bidi="ar-SA"/>
    </w:rPr>
  </w:style>
  <w:style w:type="paragraph" w:customStyle="1" w:styleId="Char">
    <w:name w:val="Char"/>
    <w:basedOn w:val="Normal"/>
    <w:rsid w:val="00E27569"/>
    <w:pPr>
      <w:spacing w:before="0" w:after="160" w:line="240" w:lineRule="exact"/>
      <w:ind w:left="0"/>
    </w:pPr>
    <w:rPr>
      <w:rFonts w:ascii="Verdana" w:hAnsi="Verdana"/>
      <w:kern w:val="0"/>
      <w:sz w:val="20"/>
      <w:lang w:val="en-US"/>
    </w:rPr>
  </w:style>
  <w:style w:type="paragraph" w:customStyle="1" w:styleId="Bullet">
    <w:name w:val="Bullet"/>
    <w:basedOn w:val="Normal"/>
    <w:rsid w:val="00E27569"/>
    <w:pPr>
      <w:numPr>
        <w:numId w:val="6"/>
      </w:numPr>
      <w:spacing w:before="0" w:after="0"/>
    </w:pPr>
    <w:rPr>
      <w:rFonts w:cs="Times New Roman"/>
      <w:kern w:val="0"/>
      <w:sz w:val="22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E27569"/>
    <w:pPr>
      <w:pBdr>
        <w:bottom w:val="single" w:sz="8" w:space="4" w:color="4F81BD"/>
      </w:pBdr>
      <w:spacing w:before="0" w:after="300"/>
      <w:ind w:left="0"/>
      <w:contextualSpacing/>
    </w:pPr>
    <w:rPr>
      <w:rFonts w:ascii="Cambria" w:hAnsi="Cambria"/>
      <w:color w:val="17365D"/>
      <w:spacing w:val="5"/>
      <w:kern w:val="28"/>
      <w:sz w:val="52"/>
      <w:szCs w:val="66"/>
      <w:lang w:val="en-US" w:bidi="th-TH"/>
    </w:rPr>
  </w:style>
  <w:style w:type="character" w:customStyle="1" w:styleId="TitleChar">
    <w:name w:val="Title Char"/>
    <w:basedOn w:val="DefaultParagraphFont"/>
    <w:link w:val="Title"/>
    <w:uiPriority w:val="10"/>
    <w:rsid w:val="00E27569"/>
    <w:rPr>
      <w:rFonts w:ascii="Cambria" w:eastAsia="Times New Roman" w:hAnsi="Cambria"/>
      <w:color w:val="17365D"/>
      <w:spacing w:val="5"/>
      <w:kern w:val="28"/>
      <w:sz w:val="52"/>
      <w:szCs w:val="66"/>
    </w:rPr>
  </w:style>
  <w:style w:type="paragraph" w:styleId="TOCHeading">
    <w:name w:val="TOC Heading"/>
    <w:basedOn w:val="Heading1"/>
    <w:next w:val="Normal"/>
    <w:uiPriority w:val="39"/>
    <w:unhideWhenUsed/>
    <w:qFormat/>
    <w:rsid w:val="00E27569"/>
    <w:pPr>
      <w:keepNext/>
      <w:keepLines/>
      <w:spacing w:before="480" w:after="0"/>
      <w:jc w:val="thaiDistribute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kern w:val="0"/>
      <w:sz w:val="28"/>
      <w:szCs w:val="28"/>
      <w:lang w:val="en-US"/>
    </w:rPr>
  </w:style>
  <w:style w:type="paragraph" w:customStyle="1" w:styleId="H1">
    <w:name w:val="H1"/>
    <w:basedOn w:val="Heading1"/>
    <w:rsid w:val="00E27569"/>
    <w:pPr>
      <w:keepNext/>
      <w:tabs>
        <w:tab w:val="num" w:pos="1060"/>
      </w:tabs>
      <w:spacing w:before="240" w:after="60"/>
      <w:ind w:left="1060" w:hanging="360"/>
      <w:jc w:val="thaiDistribute"/>
    </w:pPr>
    <w:rPr>
      <w:rFonts w:asciiTheme="minorBidi" w:hAnsiTheme="minorBidi" w:cs="Angsana New"/>
      <w:b w:val="0"/>
      <w:bCs/>
      <w:color w:val="auto"/>
      <w:kern w:val="32"/>
      <w:sz w:val="32"/>
      <w:szCs w:val="36"/>
      <w:lang w:val="en-US" w:bidi="th-TH"/>
    </w:rPr>
  </w:style>
  <w:style w:type="paragraph" w:customStyle="1" w:styleId="H2">
    <w:name w:val="H2"/>
    <w:basedOn w:val="Heading2"/>
    <w:rsid w:val="00E27569"/>
    <w:pPr>
      <w:keepNext/>
      <w:tabs>
        <w:tab w:val="clear" w:pos="2835"/>
        <w:tab w:val="num" w:pos="1060"/>
      </w:tabs>
      <w:spacing w:before="240" w:after="60"/>
      <w:ind w:left="1060" w:hanging="360"/>
    </w:pPr>
    <w:rPr>
      <w:rFonts w:ascii="Cordia New" w:hAnsi="Cordia New"/>
      <w:bCs/>
      <w:color w:val="auto"/>
      <w:kern w:val="0"/>
      <w:sz w:val="32"/>
      <w:szCs w:val="32"/>
      <w:lang w:bidi="th-TH"/>
    </w:rPr>
  </w:style>
  <w:style w:type="paragraph" w:customStyle="1" w:styleId="H3">
    <w:name w:val="H3"/>
    <w:basedOn w:val="Normal"/>
    <w:rsid w:val="00E27569"/>
    <w:pPr>
      <w:tabs>
        <w:tab w:val="num" w:pos="1800"/>
      </w:tabs>
      <w:spacing w:before="0" w:after="0"/>
      <w:ind w:left="1800" w:hanging="720"/>
    </w:pPr>
    <w:rPr>
      <w:rFonts w:ascii="Cordia New" w:hAnsi="Cordia New"/>
      <w:kern w:val="0"/>
      <w:sz w:val="28"/>
      <w:szCs w:val="28"/>
      <w:lang w:val="en-US" w:bidi="th-TH"/>
    </w:rPr>
  </w:style>
  <w:style w:type="paragraph" w:customStyle="1" w:styleId="RVPH4">
    <w:name w:val="RVP H4"/>
    <w:basedOn w:val="Normal"/>
    <w:qFormat/>
    <w:rsid w:val="00E27569"/>
    <w:pPr>
      <w:numPr>
        <w:ilvl w:val="3"/>
        <w:numId w:val="7"/>
      </w:numPr>
      <w:spacing w:before="0" w:after="0"/>
    </w:pPr>
    <w:rPr>
      <w:rFonts w:ascii="Cordia New" w:hAnsi="Cordia New"/>
      <w:kern w:val="0"/>
      <w:sz w:val="28"/>
      <w:szCs w:val="28"/>
      <w:lang w:val="en-US" w:bidi="th-TH"/>
    </w:rPr>
  </w:style>
  <w:style w:type="character" w:customStyle="1" w:styleId="apple-converted-space">
    <w:name w:val="apple-converted-space"/>
    <w:basedOn w:val="DefaultParagraphFont"/>
    <w:rsid w:val="00E27569"/>
  </w:style>
  <w:style w:type="character" w:customStyle="1" w:styleId="baec5a81-e4d6-4674-97f3-e9220f0136c1">
    <w:name w:val="baec5a81-e4d6-4674-97f3-e9220f0136c1"/>
    <w:basedOn w:val="DefaultParagraphFont"/>
    <w:rsid w:val="00E27569"/>
  </w:style>
  <w:style w:type="paragraph" w:styleId="Subtitle">
    <w:name w:val="Subtitle"/>
    <w:basedOn w:val="Normal"/>
    <w:next w:val="Normal"/>
    <w:link w:val="SubtitleChar"/>
    <w:qFormat/>
    <w:rsid w:val="00E27569"/>
    <w:pPr>
      <w:numPr>
        <w:ilvl w:val="1"/>
      </w:numPr>
      <w:spacing w:before="0" w:after="160"/>
      <w:ind w:left="2835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E27569"/>
    <w:rPr>
      <w:rFonts w:asciiTheme="minorHAnsi" w:eastAsiaTheme="minorEastAsia" w:hAnsiTheme="minorHAnsi" w:cstheme="minorBidi"/>
      <w:color w:val="5A5A5A" w:themeColor="text1" w:themeTint="A5"/>
      <w:spacing w:val="15"/>
      <w:kern w:val="18"/>
      <w:sz w:val="22"/>
      <w:szCs w:val="22"/>
      <w:lang w:val="en-AU" w:bidi="ar-SA"/>
    </w:rPr>
  </w:style>
  <w:style w:type="table" w:customStyle="1" w:styleId="1">
    <w:name w:val="เส้นตาราง1"/>
    <w:basedOn w:val="TableNormal"/>
    <w:next w:val="TableGrid"/>
    <w:uiPriority w:val="59"/>
    <w:rsid w:val="002C4DA7"/>
    <w:rPr>
      <w:rFonts w:ascii="Calibri" w:eastAsia="Calibri" w:hAnsi="Calibri" w:cs="Cordia New"/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Table4-Accent51">
    <w:name w:val="List Table 4 - Accent 51"/>
    <w:basedOn w:val="TableNormal"/>
    <w:uiPriority w:val="49"/>
    <w:rsid w:val="004A7797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GridTable6Colorful-Accent11">
    <w:name w:val="Grid Table 6 Colorful - Accent 11"/>
    <w:basedOn w:val="TableNormal"/>
    <w:uiPriority w:val="51"/>
    <w:rsid w:val="004A7797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Revision">
    <w:name w:val="Revision"/>
    <w:hidden/>
    <w:uiPriority w:val="99"/>
    <w:semiHidden/>
    <w:rsid w:val="00B63406"/>
    <w:rPr>
      <w:rFonts w:ascii="Arial" w:eastAsia="Times New Roman" w:hAnsi="Arial"/>
      <w:kern w:val="18"/>
      <w:sz w:val="18"/>
      <w:lang w:val="en-AU" w:bidi="ar-SA"/>
    </w:rPr>
  </w:style>
  <w:style w:type="character" w:customStyle="1" w:styleId="dxebase1">
    <w:name w:val="dxebase1"/>
    <w:basedOn w:val="DefaultParagraphFont"/>
    <w:rsid w:val="008E318A"/>
    <w:rPr>
      <w:rFonts w:ascii="Tahoma" w:hAnsi="Tahoma" w:cs="Tahoma" w:hint="default"/>
      <w:sz w:val="18"/>
      <w:szCs w:val="18"/>
    </w:rPr>
  </w:style>
  <w:style w:type="character" w:customStyle="1" w:styleId="font881">
    <w:name w:val="font881"/>
    <w:basedOn w:val="DefaultParagraphFont"/>
    <w:rsid w:val="003417CF"/>
    <w:rPr>
      <w:rFonts w:ascii="Calibri" w:hAnsi="Calibri" w:cs="Calibri" w:hint="default"/>
      <w:b/>
      <w:bCs/>
      <w:i w:val="0"/>
      <w:iCs w:val="0"/>
      <w:strike w:val="0"/>
      <w:dstrike w:val="0"/>
      <w:color w:val="000000"/>
      <w:sz w:val="22"/>
      <w:szCs w:val="22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8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17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380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014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889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241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97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257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763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88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371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099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285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1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8709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3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2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1815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8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32376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8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35377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44294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7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08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1/relationships/commentsExtended" Target="commentsExtended.xml"/><Relationship Id="rId18" Type="http://schemas.openxmlformats.org/officeDocument/2006/relationships/image" Target="media/image6.emf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package" Target="embeddings/Microsoft_Excel_Worksheet1.xlsx"/><Relationship Id="rId7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image" Target="media/image5.png"/><Relationship Id="rId25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package" Target="embeddings/Microsoft_Excel_Worksheet.xlsx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nawin.e\Desktop\Quality%20Assurance\Share%20Point\Template\Working%20Space\3.%20Project%20Design\3.1%20Gather%20Detail%20Requirements\Requirement%20Specificatio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94A65F6E87A0E4EBBE13DCE4A7E7A68" ma:contentTypeVersion="0" ma:contentTypeDescription="Create a new document." ma:contentTypeScope="" ma:versionID="7c9284f94fa870d78c73e9bb49a63dc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F39B6B-9002-42D4-88BD-E80980AD91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1EB9D32-7548-48EE-9CB4-CBD6413D853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155F17-601B-47CC-A158-10A3D6C75156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56EAA86F-249E-4FFC-9156-69AAF71F3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Requirement Specification</Template>
  <TotalTime>18</TotalTime>
  <Pages>13</Pages>
  <Words>1432</Words>
  <Characters>8166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Meeting Minutes</vt:lpstr>
      <vt:lpstr>Meeting Minutes</vt:lpstr>
    </vt:vector>
  </TitlesOfParts>
  <Company>PTT ICT Solutions Co., Ltd.</Company>
  <LinksUpToDate>false</LinksUpToDate>
  <CharactersWithSpaces>9579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Minutes</dc:title>
  <dc:creator>support</dc:creator>
  <cp:lastModifiedBy>Teera Payothornsiri</cp:lastModifiedBy>
  <cp:revision>3</cp:revision>
  <cp:lastPrinted>2017-06-08T04:16:00Z</cp:lastPrinted>
  <dcterms:created xsi:type="dcterms:W3CDTF">2020-01-08T10:04:00Z</dcterms:created>
  <dcterms:modified xsi:type="dcterms:W3CDTF">2020-01-09T03:18:00Z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0x010100694A65F6E87A0E4EBBE13DCE4A7E7A68</vt:lpwstr>
  </property>
</Properties>
</file>